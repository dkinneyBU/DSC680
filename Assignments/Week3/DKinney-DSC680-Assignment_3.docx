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353A9" w14:textId="77777777" w:rsidR="008B578D" w:rsidRDefault="00526B5F">
      <w:pPr>
        <w:spacing w:after="246" w:line="259" w:lineRule="auto"/>
        <w:ind w:left="53" w:firstLine="0"/>
        <w:jc w:val="center"/>
      </w:pPr>
      <w:r>
        <w:t xml:space="preserve"> </w:t>
      </w:r>
    </w:p>
    <w:p w14:paraId="44AD3DD4" w14:textId="77777777" w:rsidR="008B578D" w:rsidRDefault="00526B5F">
      <w:pPr>
        <w:spacing w:after="239" w:line="259" w:lineRule="auto"/>
        <w:ind w:left="53" w:firstLine="0"/>
        <w:jc w:val="center"/>
      </w:pPr>
      <w:r>
        <w:t xml:space="preserve"> </w:t>
      </w:r>
    </w:p>
    <w:p w14:paraId="4529DA23" w14:textId="77777777" w:rsidR="008B578D" w:rsidRDefault="00526B5F">
      <w:pPr>
        <w:spacing w:after="246" w:line="259" w:lineRule="auto"/>
        <w:ind w:left="53" w:firstLine="0"/>
        <w:jc w:val="center"/>
      </w:pPr>
      <w:r>
        <w:t xml:space="preserve"> </w:t>
      </w:r>
    </w:p>
    <w:p w14:paraId="71A24EAC" w14:textId="77777777" w:rsidR="008B578D" w:rsidRDefault="00526B5F">
      <w:pPr>
        <w:spacing w:after="239" w:line="259" w:lineRule="auto"/>
        <w:ind w:left="0" w:right="1217" w:firstLine="0"/>
        <w:jc w:val="right"/>
      </w:pPr>
      <w:r>
        <w:rPr>
          <w:b/>
        </w:rPr>
        <w:t xml:space="preserve">Guided Imagery and Progressive Muscle Relaxation in Group Psychotherapy </w:t>
      </w:r>
    </w:p>
    <w:p w14:paraId="7AB11424" w14:textId="77777777" w:rsidR="008B578D" w:rsidRDefault="00526B5F">
      <w:pPr>
        <w:spacing w:after="246" w:line="259" w:lineRule="auto"/>
        <w:ind w:left="53" w:firstLine="0"/>
        <w:jc w:val="center"/>
      </w:pPr>
      <w:r>
        <w:rPr>
          <w:b/>
        </w:rPr>
        <w:t xml:space="preserve"> </w:t>
      </w:r>
    </w:p>
    <w:p w14:paraId="765EAC6D" w14:textId="77777777" w:rsidR="008B578D" w:rsidRDefault="00526B5F">
      <w:pPr>
        <w:spacing w:after="242" w:line="259" w:lineRule="auto"/>
        <w:ind w:left="20" w:right="9"/>
        <w:jc w:val="center"/>
      </w:pPr>
      <w:r>
        <w:t xml:space="preserve">Hannah K. Greenbaum  </w:t>
      </w:r>
    </w:p>
    <w:p w14:paraId="2909BB79" w14:textId="77777777" w:rsidR="008B578D" w:rsidRDefault="00526B5F">
      <w:pPr>
        <w:spacing w:after="239" w:line="259" w:lineRule="auto"/>
        <w:ind w:left="1897"/>
      </w:pPr>
      <w:r>
        <w:t xml:space="preserve">Department of Psychology, The George Washington University </w:t>
      </w:r>
    </w:p>
    <w:p w14:paraId="7569DDC1" w14:textId="77777777" w:rsidR="008B578D" w:rsidRDefault="00526B5F">
      <w:pPr>
        <w:spacing w:after="242" w:line="259" w:lineRule="auto"/>
        <w:ind w:left="20"/>
        <w:jc w:val="center"/>
      </w:pPr>
      <w:r>
        <w:t xml:space="preserve">PSYC 3170: Clinical Psychology </w:t>
      </w:r>
    </w:p>
    <w:p w14:paraId="796D3C48" w14:textId="77777777" w:rsidR="008B578D" w:rsidRDefault="00526B5F">
      <w:pPr>
        <w:spacing w:after="242" w:line="259" w:lineRule="auto"/>
        <w:ind w:left="20" w:right="12"/>
        <w:jc w:val="center"/>
      </w:pPr>
      <w:r>
        <w:t xml:space="preserve">Dr. Tia M. Benedetto </w:t>
      </w:r>
    </w:p>
    <w:p w14:paraId="6EAE8A11" w14:textId="77777777" w:rsidR="008B578D" w:rsidRDefault="00526B5F">
      <w:pPr>
        <w:spacing w:after="242" w:line="259" w:lineRule="auto"/>
        <w:ind w:left="20" w:right="2"/>
        <w:jc w:val="center"/>
      </w:pPr>
      <w:r>
        <w:t xml:space="preserve">October 1, 2019 </w:t>
      </w:r>
    </w:p>
    <w:p w14:paraId="38F3AE61" w14:textId="77777777" w:rsidR="008B578D" w:rsidRDefault="00526B5F">
      <w:pPr>
        <w:spacing w:after="0" w:line="259" w:lineRule="auto"/>
        <w:ind w:left="1" w:firstLine="0"/>
      </w:pPr>
      <w:r>
        <w:t xml:space="preserve"> </w:t>
      </w:r>
      <w:r>
        <w:tab/>
        <w:t xml:space="preserve"> </w:t>
      </w:r>
      <w:r>
        <w:br w:type="page"/>
      </w:r>
    </w:p>
    <w:p w14:paraId="777590FB" w14:textId="77777777" w:rsidR="008B578D" w:rsidRDefault="00526B5F">
      <w:pPr>
        <w:pStyle w:val="Heading1"/>
        <w:ind w:left="18" w:right="7"/>
        <w:jc w:val="center"/>
      </w:pPr>
      <w:r>
        <w:lastRenderedPageBreak/>
        <w:t xml:space="preserve">Guided Imagery and Progressive Muscle Relaxation in Group Psychotherapy </w:t>
      </w:r>
    </w:p>
    <w:p w14:paraId="7447F3E7" w14:textId="77777777" w:rsidR="008B578D" w:rsidRDefault="00526B5F">
      <w:pPr>
        <w:ind w:left="-14" w:firstLine="720"/>
      </w:pPr>
      <w:proofErr w:type="gramStart"/>
      <w:r>
        <w:t>A majority of</w:t>
      </w:r>
      <w:proofErr w:type="gramEnd"/>
      <w:r>
        <w:t xml:space="preserve"> Americans experience stress in their daily lives (American Psychological Association, 2017). Thus, an important goal of psychological research is to evaluate techniques </w:t>
      </w:r>
      <w:r>
        <w:t xml:space="preserve">that promote stress reduction and relaxation. Two techniques that have been associated with reduced stress and increased relaxation in psychotherapy contexts are guided imagery and progressive muscle relaxation (McGuigan &amp; Lehrer, 2007). </w:t>
      </w:r>
      <w:r>
        <w:rPr>
          <w:i/>
        </w:rPr>
        <w:t>Guided imagery</w:t>
      </w:r>
      <w:r>
        <w:t xml:space="preserve"> aid</w:t>
      </w:r>
      <w:r>
        <w:t xml:space="preserve">s individuals in connecting their internal and external experiences, allowing them, for example, to feel calmer externally because they practice thinking about calming imagery. </w:t>
      </w:r>
      <w:r>
        <w:rPr>
          <w:i/>
        </w:rPr>
        <w:t>Progressive muscle relaxation</w:t>
      </w:r>
      <w:r>
        <w:t xml:space="preserve"> involves diaphragmatic breathing and the tensing </w:t>
      </w:r>
      <w:r>
        <w:t xml:space="preserve">and releasing of 16 major muscle groups; together these behaviors lead individuals to a more relaxed state (Jacobson, 1938; </w:t>
      </w:r>
      <w:proofErr w:type="spellStart"/>
      <w:r>
        <w:t>Trakhtenberg</w:t>
      </w:r>
      <w:proofErr w:type="spellEnd"/>
      <w:r>
        <w:t xml:space="preserve">, 2008). Guided imagery and progressive muscle relaxation are both cognitive behavioral techniques (Yalom &amp; </w:t>
      </w:r>
      <w:proofErr w:type="spellStart"/>
      <w:r>
        <w:t>Leszcz</w:t>
      </w:r>
      <w:proofErr w:type="spellEnd"/>
      <w:r>
        <w:t>, 2005</w:t>
      </w:r>
      <w:r>
        <w:t xml:space="preserve">) in which individuals focus on the relationship among thoughts, emotions, and behaviors (White, 2000). </w:t>
      </w:r>
    </w:p>
    <w:p w14:paraId="0764D58A" w14:textId="77777777" w:rsidR="008B578D" w:rsidRDefault="00526B5F">
      <w:pPr>
        <w:spacing w:after="246" w:line="259" w:lineRule="auto"/>
        <w:ind w:left="731"/>
      </w:pPr>
      <w:r>
        <w:t>Group psychotherapy effectively promotes positive treatment outcomes in patients in a cost-</w:t>
      </w:r>
    </w:p>
    <w:p w14:paraId="4260C2E9" w14:textId="77777777" w:rsidR="008B578D" w:rsidRDefault="00526B5F">
      <w:pPr>
        <w:ind w:left="-4"/>
      </w:pPr>
      <w:r>
        <w:t>effective way. Its efficacy is in part attributable to vari</w:t>
      </w:r>
      <w:r>
        <w:t xml:space="preserve">ables unique to the group experience of therapy as compared with individual psychotherapy (Bottomley, 1996; Yalom &amp; </w:t>
      </w:r>
      <w:proofErr w:type="spellStart"/>
      <w:r>
        <w:t>Leszcz</w:t>
      </w:r>
      <w:proofErr w:type="spellEnd"/>
      <w:r>
        <w:t>, 2005). That is, the group format helps participants feel accepted and better understand their common struggles; at the same time, in</w:t>
      </w:r>
      <w:r>
        <w:t xml:space="preserve">teractions with group members provide social support and models of positive behavior </w:t>
      </w:r>
      <w:r>
        <w:t xml:space="preserve">(Yalom &amp; </w:t>
      </w:r>
      <w:proofErr w:type="spellStart"/>
      <w:r>
        <w:t>Leszcz</w:t>
      </w:r>
      <w:proofErr w:type="spellEnd"/>
      <w:r>
        <w:t xml:space="preserve">, 2005). Thus, it is useful to examine how stress reduction and relaxation can be enhanced in a group context. </w:t>
      </w:r>
    </w:p>
    <w:p w14:paraId="15222BD4" w14:textId="77777777" w:rsidR="008B578D" w:rsidRDefault="00526B5F">
      <w:pPr>
        <w:ind w:left="-14" w:firstLine="720"/>
      </w:pPr>
      <w:r>
        <w:t xml:space="preserve">The purpose of this literature review is to </w:t>
      </w:r>
      <w:r>
        <w:t>examine the research base on guided imagery and progressive muscle relaxation in group psychotherapy contexts. I provide overviews of both guided imagery and progressive muscle relaxation, including theoretical foundations and historical context. Then I ex</w:t>
      </w:r>
      <w:r>
        <w:t xml:space="preserve">amine guided imagery and progressive muscle relaxation as used on their own as well as in combination as part of group psychotherapy (see </w:t>
      </w:r>
      <w:proofErr w:type="spellStart"/>
      <w:r>
        <w:t>Baider</w:t>
      </w:r>
      <w:proofErr w:type="spellEnd"/>
      <w:r>
        <w:t xml:space="preserve"> et al., 1994, for more). Throughout the review, I highlight themes in the research. Finally, I end by </w:t>
      </w:r>
      <w:r>
        <w:lastRenderedPageBreak/>
        <w:t xml:space="preserve">pointing </w:t>
      </w:r>
      <w:r>
        <w:t xml:space="preserve">out limitations in the existing literature and exploring potential directions for future research. </w:t>
      </w:r>
    </w:p>
    <w:p w14:paraId="5AF82CEB" w14:textId="77777777" w:rsidR="008B578D" w:rsidRDefault="00526B5F">
      <w:pPr>
        <w:spacing w:after="242" w:line="259" w:lineRule="auto"/>
        <w:ind w:left="18"/>
        <w:jc w:val="center"/>
      </w:pPr>
      <w:r>
        <w:rPr>
          <w:b/>
        </w:rPr>
        <w:t xml:space="preserve">Guided Imagery </w:t>
      </w:r>
    </w:p>
    <w:p w14:paraId="7DE02974" w14:textId="77777777" w:rsidR="008B578D" w:rsidRDefault="00526B5F">
      <w:pPr>
        <w:pStyle w:val="Heading1"/>
        <w:ind w:left="-4" w:right="0"/>
      </w:pPr>
      <w:r>
        <w:t xml:space="preserve">Features of Guided Imagery </w:t>
      </w:r>
    </w:p>
    <w:p w14:paraId="1BA35189" w14:textId="77777777" w:rsidR="008B578D" w:rsidRDefault="00526B5F">
      <w:pPr>
        <w:ind w:left="-14" w:firstLine="720"/>
      </w:pPr>
      <w:r>
        <w:t xml:space="preserve">Guided imagery involves a person visualizing a mental image and engaging each sense (e.g., sight, smell, touch) </w:t>
      </w:r>
      <w:r>
        <w:t xml:space="preserve">in the process. Guided imagery was first examined in a psychological context in the 1960s, when the behavior theorist Joseph </w:t>
      </w:r>
      <w:proofErr w:type="spellStart"/>
      <w:r>
        <w:t>Wolpe</w:t>
      </w:r>
      <w:proofErr w:type="spellEnd"/>
      <w:r>
        <w:t xml:space="preserve"> helped pioneer the use of relaxation techniques such as aversive imagery, exposure, and imaginal flooding in behavior therapy</w:t>
      </w:r>
      <w:r>
        <w:t xml:space="preserve"> (</w:t>
      </w:r>
      <w:proofErr w:type="spellStart"/>
      <w:r>
        <w:t>Achterberg</w:t>
      </w:r>
      <w:proofErr w:type="spellEnd"/>
      <w:r>
        <w:t xml:space="preserve">, 1985; </w:t>
      </w:r>
      <w:proofErr w:type="spellStart"/>
      <w:r>
        <w:t>Utay</w:t>
      </w:r>
      <w:proofErr w:type="spellEnd"/>
      <w:r>
        <w:t xml:space="preserve"> &amp; Miller, 2006). Patients learn to relax their bodies in the presence of stimuli that previously distressed them, to the point where further exposure to the stimuli no longer provokes a negative response (</w:t>
      </w:r>
      <w:proofErr w:type="spellStart"/>
      <w:r>
        <w:t>Achterberg</w:t>
      </w:r>
      <w:proofErr w:type="spellEnd"/>
      <w:r>
        <w:t xml:space="preserve">, 1985). </w:t>
      </w:r>
    </w:p>
    <w:p w14:paraId="637BBB20" w14:textId="77777777" w:rsidR="008B578D" w:rsidRDefault="00526B5F">
      <w:pPr>
        <w:ind w:left="-14" w:firstLine="720"/>
      </w:pPr>
      <w:r>
        <w:t>Contem</w:t>
      </w:r>
      <w:r>
        <w:t>porary research supports the efficacy of guided imagery interventions for treating medical, psychiatric, and psychological disorders (</w:t>
      </w:r>
      <w:proofErr w:type="spellStart"/>
      <w:r>
        <w:t>Utay</w:t>
      </w:r>
      <w:proofErr w:type="spellEnd"/>
      <w:r>
        <w:t xml:space="preserve"> &amp; Miller, 2006). Guided imagery is typically used to pursue treatment goals such as improved relaxation, sports achie</w:t>
      </w:r>
      <w:r>
        <w:t xml:space="preserve">vement, and pain reduction. Guided imagery techniques are often paired with breathing techniques and other forms of relaxation, such as mindfulness (see </w:t>
      </w:r>
      <w:proofErr w:type="spellStart"/>
      <w:r>
        <w:t>Freebird</w:t>
      </w:r>
      <w:proofErr w:type="spellEnd"/>
      <w:r>
        <w:t xml:space="preserve"> Meditations, 2012). The evidence is sufficient to call guided imagery an effective, evidence-b</w:t>
      </w:r>
      <w:r>
        <w:t>ased treatment for a variety of stress-related psychological concerns (</w:t>
      </w:r>
      <w:proofErr w:type="spellStart"/>
      <w:r>
        <w:t>Utay</w:t>
      </w:r>
      <w:proofErr w:type="spellEnd"/>
      <w:r>
        <w:t xml:space="preserve"> &amp; Miller, </w:t>
      </w:r>
    </w:p>
    <w:p w14:paraId="1CC6A9F9" w14:textId="77777777" w:rsidR="008B578D" w:rsidRDefault="00526B5F">
      <w:pPr>
        <w:spacing w:after="246" w:line="259" w:lineRule="auto"/>
        <w:ind w:left="-4"/>
      </w:pPr>
      <w:r>
        <w:t xml:space="preserve">2006). </w:t>
      </w:r>
    </w:p>
    <w:p w14:paraId="0C7365CA" w14:textId="77777777" w:rsidR="008B578D" w:rsidRDefault="00526B5F">
      <w:pPr>
        <w:pStyle w:val="Heading1"/>
        <w:ind w:left="-4" w:right="0"/>
      </w:pPr>
      <w:r>
        <w:t xml:space="preserve">Guided Imagery in Group Psychotherapy </w:t>
      </w:r>
    </w:p>
    <w:p w14:paraId="4214AFEE" w14:textId="77777777" w:rsidR="008B578D" w:rsidRDefault="00526B5F">
      <w:pPr>
        <w:ind w:left="-14" w:firstLine="720"/>
      </w:pPr>
      <w:r>
        <w:t>Guided imagery exercises improve treatment outcomes and prognosis in group psychotherapy contexts (</w:t>
      </w:r>
      <w:proofErr w:type="spellStart"/>
      <w:r>
        <w:t>Skovholt</w:t>
      </w:r>
      <w:proofErr w:type="spellEnd"/>
      <w:r>
        <w:t xml:space="preserve"> &amp; </w:t>
      </w:r>
      <w:proofErr w:type="spellStart"/>
      <w:r>
        <w:t>Thoen</w:t>
      </w:r>
      <w:proofErr w:type="spellEnd"/>
      <w:r>
        <w:t>, 1987)</w:t>
      </w:r>
      <w:r>
        <w:t xml:space="preserve">. Lange (1982) underscored two such benefits by showing (a) the role of the group psychotherapy leader in facilitating reflection on the guided imagery experience, including difficulties and stuck points, and (b) the benefits achieved by social comparison </w:t>
      </w:r>
      <w:r>
        <w:t xml:space="preserve">of guided imagery experiences between group members. Teaching techniques and reflecting on the group process are unique components of guided imagery received in a group context (Yalom &amp; </w:t>
      </w:r>
      <w:proofErr w:type="spellStart"/>
      <w:r>
        <w:t>Leszcz</w:t>
      </w:r>
      <w:proofErr w:type="spellEnd"/>
      <w:r>
        <w:t xml:space="preserve">, 2005). </w:t>
      </w:r>
    </w:p>
    <w:p w14:paraId="2EAE041F" w14:textId="77777777" w:rsidR="008B578D" w:rsidRDefault="00526B5F">
      <w:pPr>
        <w:ind w:left="-14" w:firstLine="720"/>
      </w:pPr>
      <w:r>
        <w:t>Empirical research focused on guided imagery intervent</w:t>
      </w:r>
      <w:r>
        <w:t xml:space="preserve">ions supports the </w:t>
      </w:r>
      <w:r>
        <w:lastRenderedPageBreak/>
        <w:t>efficacy of the technique with a variety of populations within hospital settings, with positive outcomes for individuals diagnosed with depression, anxiety, and eating disorders (</w:t>
      </w:r>
      <w:proofErr w:type="spellStart"/>
      <w:r>
        <w:t>Utay</w:t>
      </w:r>
      <w:proofErr w:type="spellEnd"/>
      <w:r>
        <w:t xml:space="preserve"> &amp; Miller, 2006). Guided imagery and relaxation techniq</w:t>
      </w:r>
      <w:r>
        <w:t>ues have even been found to “reduce distress and allow the immune system to function more effectively” (</w:t>
      </w:r>
      <w:proofErr w:type="spellStart"/>
      <w:r>
        <w:t>Trakhtenberg</w:t>
      </w:r>
      <w:proofErr w:type="spellEnd"/>
      <w:r>
        <w:t>, 2008, p. 850). For example, Holden-Lund (1988) examined effects of a guided imagery intervention on surgical stress and wound healing in a</w:t>
      </w:r>
      <w:r>
        <w:t xml:space="preserve"> group of 24 patients. Patients listened to guided imagery recordings and reported reduced state anxiety, lower cortisol levels following surgery, and less irritation in wound healing compared with a control group. Holden-Lund concluded that the guided ima</w:t>
      </w:r>
      <w:r>
        <w:t xml:space="preserve">gery recordings contributed to improved surgical recovery. It would be interesting to see how the results might differ if guided imagery </w:t>
      </w:r>
      <w:proofErr w:type="gramStart"/>
      <w:r>
        <w:t>was</w:t>
      </w:r>
      <w:proofErr w:type="gramEnd"/>
      <w:r>
        <w:t xml:space="preserve"> practiced continually in a group context. </w:t>
      </w:r>
    </w:p>
    <w:p w14:paraId="64E0D7C0" w14:textId="77777777" w:rsidR="008B578D" w:rsidRDefault="00526B5F">
      <w:pPr>
        <w:ind w:left="-14" w:firstLine="720"/>
      </w:pPr>
      <w:r>
        <w:t xml:space="preserve">Guided imagery has also been shown to reduce stress, length of hospital </w:t>
      </w:r>
      <w:proofErr w:type="gramStart"/>
      <w:r>
        <w:t>stay</w:t>
      </w:r>
      <w:proofErr w:type="gramEnd"/>
      <w:r>
        <w:t>, and symptoms related to medical and psychological conditions (</w:t>
      </w:r>
      <w:proofErr w:type="spellStart"/>
      <w:r>
        <w:t>Scherwitz</w:t>
      </w:r>
      <w:proofErr w:type="spellEnd"/>
      <w:r>
        <w:t xml:space="preserve"> et al., 2005). For example, Ball et al. (2003) conducted guided imagery in a group psychotherapy format with 11 children (ages 5–18) experiencing recurrent abdominal pain. Childr</w:t>
      </w:r>
      <w:r>
        <w:t>en in the treatment group (</w:t>
      </w:r>
      <w:r>
        <w:rPr>
          <w:i/>
        </w:rPr>
        <w:t>n</w:t>
      </w:r>
      <w:r>
        <w:t xml:space="preserve"> = 5) participated in four weekly group psychotherapy sessions where guided imagery techniques were implemented. Data collected via pain diaries and parent and child psychological surveys showed that patients reported a 67% decr</w:t>
      </w:r>
      <w:r>
        <w:t xml:space="preserve">ease in pain. Despite a small sample size, which contributed to low statistical power, the researchers concluded that guided imagery in a group </w:t>
      </w:r>
      <w:r>
        <w:t xml:space="preserve">psychotherapy format was effective in reducing pediatric recurrent abdominal pain. </w:t>
      </w:r>
    </w:p>
    <w:p w14:paraId="20C1CD53" w14:textId="77777777" w:rsidR="008B578D" w:rsidRDefault="00526B5F">
      <w:pPr>
        <w:spacing w:after="4" w:line="476" w:lineRule="auto"/>
        <w:ind w:left="20" w:right="14"/>
        <w:jc w:val="center"/>
      </w:pPr>
      <w:r>
        <w:t xml:space="preserve">However, in </w:t>
      </w:r>
      <w:proofErr w:type="gramStart"/>
      <w:r>
        <w:t>the majority of</w:t>
      </w:r>
      <w:proofErr w:type="gramEnd"/>
      <w:r>
        <w:t xml:space="preserve"> </w:t>
      </w:r>
      <w:r>
        <w:t>guided imagery studies, researchers have not evaluated the technique in the context of traditional group psychotherapy. Rather, in these studies participants usually met once in a group to learn guided imagery and then practiced guided imagery individually</w:t>
      </w:r>
      <w:r>
        <w:t xml:space="preserve"> on their own (see Menzies et al., 2014, for more). Thus, it is unknown whether guided imagery would have different effects if implemented on an ongoing basis in group psychotherapy. </w:t>
      </w:r>
    </w:p>
    <w:p w14:paraId="45EEA432" w14:textId="77777777" w:rsidR="008B578D" w:rsidRDefault="00526B5F">
      <w:pPr>
        <w:spacing w:after="242" w:line="259" w:lineRule="auto"/>
        <w:ind w:left="18" w:right="1"/>
        <w:jc w:val="center"/>
      </w:pPr>
      <w:r>
        <w:rPr>
          <w:b/>
        </w:rPr>
        <w:t xml:space="preserve">Progressive Muscle Relaxation </w:t>
      </w:r>
    </w:p>
    <w:p w14:paraId="6F1DF118" w14:textId="77777777" w:rsidR="008B578D" w:rsidRDefault="00526B5F">
      <w:pPr>
        <w:pStyle w:val="Heading1"/>
        <w:ind w:left="-4" w:right="0"/>
      </w:pPr>
      <w:r>
        <w:t xml:space="preserve">Features of Progressive Muscle Relaxation </w:t>
      </w:r>
    </w:p>
    <w:p w14:paraId="6AB72B3D" w14:textId="77777777" w:rsidR="008B578D" w:rsidRDefault="00526B5F">
      <w:pPr>
        <w:ind w:left="-14" w:firstLine="720"/>
      </w:pPr>
      <w:r>
        <w:t xml:space="preserve">Progressive muscle relaxation involves diaphragmatic or deep </w:t>
      </w:r>
      <w:r>
        <w:lastRenderedPageBreak/>
        <w:t>breathing and the tensing and releasing of muscles in the body (Jacobson, 1938). Edmund Jacobson developed progressive muscle relaxation in 1929 (as cit</w:t>
      </w:r>
      <w:r>
        <w:t xml:space="preserve">ed in Peterson et al., 2011) and directed participants to practice progressive muscle relaxation several times a week for a year. After examining progressive muscle relaxation as an intervention for stress or anxiety, Joseph </w:t>
      </w:r>
      <w:proofErr w:type="spellStart"/>
      <w:r>
        <w:t>Wolpe</w:t>
      </w:r>
      <w:proofErr w:type="spellEnd"/>
      <w:r>
        <w:t xml:space="preserve"> (1960; as cited in Peters</w:t>
      </w:r>
      <w:r>
        <w:t xml:space="preserve">on et al., 2011) theorized that relaxation was a promising treatment. In 1973, Bernstein and </w:t>
      </w:r>
      <w:proofErr w:type="spellStart"/>
      <w:r>
        <w:t>Borkovec</w:t>
      </w:r>
      <w:proofErr w:type="spellEnd"/>
      <w:r>
        <w:t xml:space="preserve"> created a manual for helping professionals to teach their clients progressive muscle relaxation, thereby bringing progressive muscle relaxation into the f</w:t>
      </w:r>
      <w:r>
        <w:t xml:space="preserve">old of interventions used in cognitive behavior therapy. In its current state, progressive muscle relaxation is often paired with relaxation training and described within a relaxation framework (see </w:t>
      </w:r>
      <w:proofErr w:type="spellStart"/>
      <w:r>
        <w:t>Freebird</w:t>
      </w:r>
      <w:proofErr w:type="spellEnd"/>
      <w:r>
        <w:t xml:space="preserve"> Meditations, 2012, for more). </w:t>
      </w:r>
    </w:p>
    <w:p w14:paraId="1002B761" w14:textId="77777777" w:rsidR="008B578D" w:rsidRDefault="00526B5F">
      <w:pPr>
        <w:ind w:left="-14" w:firstLine="720"/>
      </w:pPr>
      <w:r>
        <w:t>Research on the u</w:t>
      </w:r>
      <w:r>
        <w:t>se of progressive muscle relaxation for stress reduction has demonstrated the efficacy of the method (McGuigan &amp; Lehrer, 2007). As clients learn how to tense and release different muscle groups, the physical relaxation achieved then influences psychologica</w:t>
      </w:r>
      <w:r>
        <w:t>l processes (McCallie et al., 2006). For example, progressive muscle relaxation can help alleviate tension headaches, insomnia, pain, and irritable bowel syndrome. This research demonstrates that relaxing the body can also help relax the mind and lead to p</w:t>
      </w:r>
      <w:r>
        <w:t xml:space="preserve">hysical benefits. </w:t>
      </w:r>
    </w:p>
    <w:p w14:paraId="5341AD26" w14:textId="77777777" w:rsidR="008B578D" w:rsidRDefault="00526B5F">
      <w:pPr>
        <w:pStyle w:val="Heading1"/>
        <w:ind w:left="-4" w:right="0"/>
      </w:pPr>
      <w:r>
        <w:t xml:space="preserve">Progressive Muscle Relaxation in Group Psychotherapy </w:t>
      </w:r>
    </w:p>
    <w:p w14:paraId="199C6B64" w14:textId="77777777" w:rsidR="008B578D" w:rsidRDefault="00526B5F">
      <w:pPr>
        <w:spacing w:after="249"/>
        <w:ind w:left="-14" w:firstLine="720"/>
      </w:pPr>
      <w:r>
        <w:t xml:space="preserve">Limited, but compelling, research has examined progressive muscle relaxation within group psychotherapy. Progressive muscle </w:t>
      </w:r>
      <w:r>
        <w:t>relaxation has been used in outpatient and inpatient hospit</w:t>
      </w:r>
      <w:r>
        <w:t xml:space="preserve">al settings to reduce stress and physical symptoms (Peterson et al., 2011). For example, the U.S. </w:t>
      </w:r>
    </w:p>
    <w:p w14:paraId="20D093FA" w14:textId="77777777" w:rsidR="008B578D" w:rsidRDefault="00526B5F">
      <w:pPr>
        <w:spacing w:after="4"/>
        <w:ind w:left="-14" w:right="35" w:firstLine="0"/>
        <w:jc w:val="both"/>
      </w:pPr>
      <w:r>
        <w:t>Department of Veterans Affairs integrates progressive muscle relaxation into therapy skills groups (Hardy, 2017). The goal is for group members to practice p</w:t>
      </w:r>
      <w:r>
        <w:t xml:space="preserve">rogressive muscle relaxation throughout their inpatient stay and then continue the practice at home to promote ongoing relief of symptoms (Yalom &amp; </w:t>
      </w:r>
      <w:proofErr w:type="spellStart"/>
      <w:r>
        <w:t>Leszcz</w:t>
      </w:r>
      <w:proofErr w:type="spellEnd"/>
      <w:r>
        <w:t xml:space="preserve">, 2005). </w:t>
      </w:r>
    </w:p>
    <w:p w14:paraId="7CC99D95" w14:textId="77777777" w:rsidR="008B578D" w:rsidRDefault="00526B5F">
      <w:pPr>
        <w:ind w:left="-14" w:firstLine="720"/>
      </w:pPr>
      <w:r>
        <w:t>Yu (2004) examined the effects of multimodal progressive muscle relaxation on psychological d</w:t>
      </w:r>
      <w:r>
        <w:t xml:space="preserve">istress in 121 elderly patients with heart failure. Participants were randomized into experimental and control groups. The </w:t>
      </w:r>
      <w:r>
        <w:lastRenderedPageBreak/>
        <w:t>experimental group received biweekly group sessions on progressive muscle relaxation, as well as tape-directed self-practice and a re</w:t>
      </w:r>
      <w:r>
        <w:t>vision workshop. The control group received follow-up phone calls as a placebo. Results indicated that the experimental group exhibited significant improvement in reports of psychological distress compared with the control group. Although this study incorp</w:t>
      </w:r>
      <w:r>
        <w:t xml:space="preserve">orated a multimodal form of progressive muscle relaxation, the experimental group met biweekly in a group format; thus, the results may be applicable to group psychotherapy. </w:t>
      </w:r>
    </w:p>
    <w:p w14:paraId="5DAF4D12" w14:textId="77777777" w:rsidR="008B578D" w:rsidRDefault="00526B5F">
      <w:pPr>
        <w:ind w:left="-14" w:firstLine="720"/>
      </w:pPr>
      <w:r>
        <w:t>Progressive muscle relaxation has also been examined as a stress-reduction interv</w:t>
      </w:r>
      <w:r>
        <w:t>ention with large groups, albeit not therapy groups. Rausch et al. (2006) exposed a group of 387 college students to 20 min of either meditation, progressive muscle relaxation, or waiting as a control condition. Students exposed to meditation and progressi</w:t>
      </w:r>
      <w:r>
        <w:t xml:space="preserve">ve muscle relaxation recovered more quickly from subsequent stressors than did students in the control condition. Rausch et al. (2006) concluded the following: </w:t>
      </w:r>
    </w:p>
    <w:p w14:paraId="292C93C4" w14:textId="77777777" w:rsidR="008B578D" w:rsidRDefault="00526B5F">
      <w:pPr>
        <w:ind w:left="730" w:right="165"/>
      </w:pPr>
      <w:r>
        <w:t xml:space="preserve">A mere 20 min of these group interventions was effective in reducing anxiety to normal </w:t>
      </w:r>
      <w:proofErr w:type="gramStart"/>
      <w:r>
        <w:t xml:space="preserve">levels  </w:t>
      </w:r>
      <w:r>
        <w:t>. . .</w:t>
      </w:r>
      <w:proofErr w:type="gramEnd"/>
      <w:r>
        <w:t xml:space="preserve"> merely 10 min of the interventions allowed [the high-anxiety group] to recover from the stressor. Thus, brief interventions of meditation and progressive muscle relaxation may be effective for those with clinical levels of anxiety and for stress reco</w:t>
      </w:r>
      <w:r>
        <w:t xml:space="preserve">very when exposed to brief, transitory stressors. (p. 287) </w:t>
      </w:r>
    </w:p>
    <w:p w14:paraId="2E2D9315" w14:textId="77777777" w:rsidR="008B578D" w:rsidRDefault="00526B5F">
      <w:pPr>
        <w:ind w:left="-4"/>
      </w:pPr>
      <w:r>
        <w:t xml:space="preserve">Thus, even small amounts of progressive muscle relaxation can be beneficial for people experiencing anxiety. </w:t>
      </w:r>
    </w:p>
    <w:p w14:paraId="25704E0B" w14:textId="77777777" w:rsidR="008B578D" w:rsidRDefault="00526B5F">
      <w:pPr>
        <w:ind w:left="-14" w:firstLine="1217"/>
      </w:pPr>
      <w:r>
        <w:rPr>
          <w:b/>
        </w:rPr>
        <w:t xml:space="preserve">Guided Imagery and Progressive Muscle Relaxation in Group Psychotherapy </w:t>
      </w:r>
      <w:r>
        <w:t>Combinations o</w:t>
      </w:r>
      <w:r>
        <w:t>f relaxation training techniques, including guided imagery and progressive muscle relaxation, have been shown to improve psychiatric and medical symptoms when delivered in a group psychotherapy context (Bottomley, 1996; Cunningham &amp; Tocco, 1989). The resea</w:t>
      </w:r>
      <w:r>
        <w:t>rch supports the existence of immediate and long-term positive effects of guided imagery and progressive muscle relaxation delivered in group psychotherapy (</w:t>
      </w:r>
      <w:proofErr w:type="spellStart"/>
      <w:r>
        <w:t>Baider</w:t>
      </w:r>
      <w:proofErr w:type="spellEnd"/>
      <w:r>
        <w:t xml:space="preserve"> et al., 1994). For example, Cohen and Fried (2007) examined the effect of group psychotherap</w:t>
      </w:r>
      <w:r>
        <w:t xml:space="preserve">y on 114 women diagnosed with breast cancer. The researchers randomly </w:t>
      </w:r>
      <w:r>
        <w:lastRenderedPageBreak/>
        <w:t>assigned participants to three groups: (a) a control group, (b) a relaxation psychotherapy group that received guided imagery and progressive muscle relaxation interventions, or (c) a co</w:t>
      </w:r>
      <w:r>
        <w:t xml:space="preserve">gnitive behavioral therapy group. Participants reported less psychological distress in both intervention groups compared with the control group, and participants in the relaxation psychotherapy group reported reduced symptoms related to sleep and fatigue. </w:t>
      </w:r>
      <w:r>
        <w:t xml:space="preserve">The researchers concluded that relaxation training using guided imagery and progressive muscle relaxation in group psychotherapy is effective for relieving distress in women diagnosed with breast cancer. These results further support the utility of guided </w:t>
      </w:r>
      <w:r>
        <w:t xml:space="preserve">imagery and progressive muscle relaxation within the group psychotherapy modality. </w:t>
      </w:r>
    </w:p>
    <w:p w14:paraId="606EC56D" w14:textId="77777777" w:rsidR="008B578D" w:rsidRDefault="00526B5F">
      <w:pPr>
        <w:spacing w:after="242" w:line="259" w:lineRule="auto"/>
        <w:ind w:left="18" w:right="1"/>
        <w:jc w:val="center"/>
      </w:pPr>
      <w:r>
        <w:rPr>
          <w:b/>
        </w:rPr>
        <w:t xml:space="preserve">Conclusion </w:t>
      </w:r>
    </w:p>
    <w:p w14:paraId="1498C0BD" w14:textId="77777777" w:rsidR="008B578D" w:rsidRDefault="00526B5F">
      <w:pPr>
        <w:pStyle w:val="Heading1"/>
        <w:ind w:left="-4" w:right="0"/>
      </w:pPr>
      <w:r>
        <w:t xml:space="preserve">Limitations of Existing Research </w:t>
      </w:r>
    </w:p>
    <w:p w14:paraId="4326D9D8" w14:textId="77777777" w:rsidR="008B578D" w:rsidRDefault="00526B5F">
      <w:pPr>
        <w:ind w:left="-14" w:firstLine="720"/>
      </w:pPr>
      <w:r>
        <w:t>Research on the use of guided imagery and progressive muscle relaxation to achieve stress reduction and relaxation is compelli</w:t>
      </w:r>
      <w:r>
        <w:t xml:space="preserve">ng but has significant limitations. Psychotherapy groups that implement guided imagery and progressive muscle relaxation are typically homogeneous, time limited, and brief (Yalom &amp; </w:t>
      </w:r>
      <w:proofErr w:type="spellStart"/>
      <w:r>
        <w:t>Leszcz</w:t>
      </w:r>
      <w:proofErr w:type="spellEnd"/>
      <w:r>
        <w:t>, 2005). Relaxation training in group psychotherapy typically include</w:t>
      </w:r>
      <w:r>
        <w:t xml:space="preserve">s only one or two group meetings focused on these techniques (Yalom &amp; </w:t>
      </w:r>
      <w:proofErr w:type="spellStart"/>
      <w:r>
        <w:t>Leszcz</w:t>
      </w:r>
      <w:proofErr w:type="spellEnd"/>
      <w:r>
        <w:t>, 2005); thereafter, participants are usually expected to practice the techniques by themselves (see Menzies et al., 2014). Future research should address how these relaxation tech</w:t>
      </w:r>
      <w:r>
        <w:t xml:space="preserve">niques can assist people in diverse groups and how the impact of relaxation techniques may be amplified if treatments are delivered in the group setting over time. </w:t>
      </w:r>
    </w:p>
    <w:p w14:paraId="447FFC60" w14:textId="77777777" w:rsidR="008B578D" w:rsidRDefault="00526B5F">
      <w:pPr>
        <w:ind w:left="-14" w:firstLine="720"/>
      </w:pPr>
      <w:r>
        <w:t>Future research should also examine differences in inpatient versus outpatient psychotherap</w:t>
      </w:r>
      <w:r>
        <w:t xml:space="preserve">y groups as well as structured versus unstructured groups. </w:t>
      </w:r>
      <w:proofErr w:type="gramStart"/>
      <w:r>
        <w:t>The majority of</w:t>
      </w:r>
      <w:proofErr w:type="gramEnd"/>
      <w:r>
        <w:t xml:space="preserve"> research on the use of guided imagery and progressive muscle relaxation with psychotherapy groups has used unstructured inpatient groups (e.g., groups in a hospital setting). Howeve</w:t>
      </w:r>
      <w:r>
        <w:t xml:space="preserve">r, inpatient and outpatient groups are distinct, as are structured versus unstructured groups, and each format offers potential advantages and limitations (Yalom &amp; </w:t>
      </w:r>
      <w:proofErr w:type="spellStart"/>
      <w:r>
        <w:t>Leszcz</w:t>
      </w:r>
      <w:proofErr w:type="spellEnd"/>
      <w:r>
        <w:t>, 2005). For example, an advantage of an unstructured group is that the group leader c</w:t>
      </w:r>
      <w:r>
        <w:t xml:space="preserve">an reflect the group process and focus on the “here and now,” which may improve the efficacy of the relaxation </w:t>
      </w:r>
      <w:r>
        <w:lastRenderedPageBreak/>
        <w:t xml:space="preserve">techniques (Yalom &amp; </w:t>
      </w:r>
      <w:proofErr w:type="spellStart"/>
      <w:r>
        <w:t>Leszcz</w:t>
      </w:r>
      <w:proofErr w:type="spellEnd"/>
      <w:r>
        <w:t>, 2005). However, research also has supported the efficacy of structured psychotherapy groups for patients with a varie</w:t>
      </w:r>
      <w:r>
        <w:t xml:space="preserve">ty of medical, psychiatric, and psychological disorders (Hashim &amp; </w:t>
      </w:r>
      <w:proofErr w:type="spellStart"/>
      <w:r>
        <w:t>Zainol</w:t>
      </w:r>
      <w:proofErr w:type="spellEnd"/>
      <w:r>
        <w:t xml:space="preserve">, 2015; see also </w:t>
      </w:r>
      <w:proofErr w:type="spellStart"/>
      <w:r>
        <w:t>Baider</w:t>
      </w:r>
      <w:proofErr w:type="spellEnd"/>
      <w:r>
        <w:t xml:space="preserve"> et al., 1994; Cohen &amp; Fried, 2007). Empirical research assessing these interventions is limited, and further research is recommended. </w:t>
      </w:r>
    </w:p>
    <w:p w14:paraId="7D01BE98" w14:textId="77777777" w:rsidR="008B578D" w:rsidRDefault="00526B5F">
      <w:pPr>
        <w:pStyle w:val="Heading1"/>
        <w:ind w:left="-4" w:right="0"/>
      </w:pPr>
      <w:r>
        <w:t>Directions for Future Res</w:t>
      </w:r>
      <w:r>
        <w:t xml:space="preserve">earch </w:t>
      </w:r>
    </w:p>
    <w:p w14:paraId="46F9D79C" w14:textId="77777777" w:rsidR="008B578D" w:rsidRDefault="00526B5F">
      <w:pPr>
        <w:ind w:left="-14" w:firstLine="720"/>
      </w:pPr>
      <w:r>
        <w:t>There are additional considerations when interpreting the results of previous studies and planning for future studies of these techniques. For example, a lack of control groups and small sample sizes have contributed to low statistical power and limited th</w:t>
      </w:r>
      <w:r>
        <w:t xml:space="preserve">e generalizability of findings. Although the current data support the efficacy of psychotherapy groups that integrate guided imagery and progressive muscle relaxation, further research with control groups and larger samples would bolster confidence in the </w:t>
      </w:r>
      <w:r>
        <w:t xml:space="preserve">efficacy of these interventions. </w:t>
      </w:r>
      <w:proofErr w:type="gramStart"/>
      <w:r>
        <w:t>In order to</w:t>
      </w:r>
      <w:proofErr w:type="gramEnd"/>
      <w:r>
        <w:t xml:space="preserve"> recruit larger samples and to study participants over time, researchers will need to overcome challenges of participant selection and attrition. These factors are especially relevant within hospital settings bec</w:t>
      </w:r>
      <w:r>
        <w:t>ause high patient turnover rates and changes in medical status may contribute to changes in treatment plans that affect group participation (L. Plum, personal communication, March 17, 2019). Despite these challenges, continued research examining guided ima</w:t>
      </w:r>
      <w:r>
        <w:t>gery and progressive muscle relaxation interventions within group psychotherapy is warranted (</w:t>
      </w:r>
      <w:proofErr w:type="spellStart"/>
      <w:r>
        <w:t>Scherwitz</w:t>
      </w:r>
      <w:proofErr w:type="spellEnd"/>
      <w:r>
        <w:t xml:space="preserve"> et al., 2005). The results thus far are promising, and further investigation </w:t>
      </w:r>
      <w:r>
        <w:t>has the potential to make relaxation techniques that can improve people’s l</w:t>
      </w:r>
      <w:r>
        <w:t xml:space="preserve">ives more effective and widely available. </w:t>
      </w:r>
    </w:p>
    <w:p w14:paraId="79D16864" w14:textId="77777777" w:rsidR="008B578D" w:rsidRDefault="00526B5F">
      <w:pPr>
        <w:spacing w:after="0" w:line="259" w:lineRule="auto"/>
        <w:ind w:left="1" w:firstLine="0"/>
      </w:pPr>
      <w:r>
        <w:t xml:space="preserve"> </w:t>
      </w:r>
      <w:r>
        <w:tab/>
        <w:t xml:space="preserve"> </w:t>
      </w:r>
      <w:r>
        <w:br w:type="page"/>
      </w:r>
    </w:p>
    <w:p w14:paraId="719EB3AB" w14:textId="77777777" w:rsidR="008B578D" w:rsidRDefault="00526B5F">
      <w:pPr>
        <w:pStyle w:val="Heading1"/>
        <w:ind w:left="18" w:right="10"/>
        <w:jc w:val="center"/>
      </w:pPr>
      <w:r>
        <w:lastRenderedPageBreak/>
        <w:t>References</w:t>
      </w:r>
      <w:r>
        <w:rPr>
          <w:b w:val="0"/>
        </w:rPr>
        <w:t xml:space="preserve"> </w:t>
      </w:r>
    </w:p>
    <w:p w14:paraId="705FA453" w14:textId="77777777" w:rsidR="008B578D" w:rsidRDefault="00526B5F">
      <w:pPr>
        <w:spacing w:after="239" w:line="259" w:lineRule="auto"/>
        <w:ind w:left="-4"/>
      </w:pPr>
      <w:proofErr w:type="spellStart"/>
      <w:r>
        <w:t>Achterberg</w:t>
      </w:r>
      <w:proofErr w:type="spellEnd"/>
      <w:r>
        <w:t xml:space="preserve">, J. (1985). </w:t>
      </w:r>
      <w:r>
        <w:rPr>
          <w:i/>
        </w:rPr>
        <w:t>Imagery in healing</w:t>
      </w:r>
      <w:r>
        <w:t xml:space="preserve">. Shambhala Publications. </w:t>
      </w:r>
    </w:p>
    <w:p w14:paraId="202FF213" w14:textId="77777777" w:rsidR="008B578D" w:rsidRDefault="00526B5F">
      <w:pPr>
        <w:spacing w:after="246" w:line="259" w:lineRule="auto"/>
        <w:ind w:left="-4"/>
      </w:pPr>
      <w:r>
        <w:t xml:space="preserve">American Psychological Association. (2017). </w:t>
      </w:r>
      <w:r>
        <w:rPr>
          <w:i/>
        </w:rPr>
        <w:t>Stress in America: The state of our nation</w:t>
      </w:r>
      <w:r>
        <w:t xml:space="preserve">. </w:t>
      </w:r>
    </w:p>
    <w:p w14:paraId="6A66885C" w14:textId="77777777" w:rsidR="008B578D" w:rsidRDefault="00526B5F">
      <w:pPr>
        <w:spacing w:after="242" w:line="259" w:lineRule="auto"/>
        <w:ind w:left="717"/>
      </w:pPr>
      <w:hyperlink r:id="rId7">
        <w:r>
          <w:rPr>
            <w:color w:val="0562C1"/>
            <w:u w:val="single" w:color="0562C1"/>
          </w:rPr>
          <w:t>https://www.apa.org/news/press/releases/stress/2017/state-nation.pdf</w:t>
        </w:r>
      </w:hyperlink>
      <w:hyperlink r:id="rId8">
        <w:r>
          <w:t xml:space="preserve"> </w:t>
        </w:r>
      </w:hyperlink>
    </w:p>
    <w:p w14:paraId="7A8A19DE" w14:textId="77777777" w:rsidR="008B578D" w:rsidRDefault="00526B5F">
      <w:pPr>
        <w:ind w:left="706" w:hanging="720"/>
      </w:pPr>
      <w:proofErr w:type="spellStart"/>
      <w:r>
        <w:t>Baider</w:t>
      </w:r>
      <w:proofErr w:type="spellEnd"/>
      <w:r>
        <w:t xml:space="preserve">, L., </w:t>
      </w:r>
      <w:proofErr w:type="spellStart"/>
      <w:r>
        <w:t>Uziely</w:t>
      </w:r>
      <w:proofErr w:type="spellEnd"/>
      <w:r>
        <w:t xml:space="preserve">, B., &amp; Kaplan De-Nour, A. (1994). Progressive muscle relaxation and guided imagery in cancer patients. </w:t>
      </w:r>
      <w:r>
        <w:rPr>
          <w:i/>
        </w:rPr>
        <w:t>General Hospital Psychiatry</w:t>
      </w:r>
      <w:r>
        <w:t>,</w:t>
      </w:r>
      <w:r>
        <w:rPr>
          <w:i/>
        </w:rPr>
        <w:t xml:space="preserve"> 16</w:t>
      </w:r>
      <w:r>
        <w:t xml:space="preserve">(5), 340–347. </w:t>
      </w:r>
      <w:hyperlink r:id="rId9">
        <w:r>
          <w:rPr>
            <w:color w:val="0562C1"/>
            <w:u w:val="single" w:color="0562C1"/>
          </w:rPr>
          <w:t>https://doi.org/10.1016/0163-</w:t>
        </w:r>
      </w:hyperlink>
    </w:p>
    <w:p w14:paraId="1F0F61CC" w14:textId="77777777" w:rsidR="008B578D" w:rsidRDefault="00526B5F">
      <w:pPr>
        <w:spacing w:after="242" w:line="259" w:lineRule="auto"/>
        <w:ind w:left="717"/>
      </w:pPr>
      <w:hyperlink r:id="rId10">
        <w:r>
          <w:rPr>
            <w:color w:val="0562C1"/>
            <w:u w:val="single" w:color="0562C1"/>
          </w:rPr>
          <w:t>8343(94)90021-3</w:t>
        </w:r>
      </w:hyperlink>
      <w:hyperlink r:id="rId11">
        <w:r>
          <w:t xml:space="preserve"> </w:t>
        </w:r>
      </w:hyperlink>
    </w:p>
    <w:p w14:paraId="2C27843C" w14:textId="77777777" w:rsidR="008B578D" w:rsidRDefault="00526B5F">
      <w:pPr>
        <w:ind w:left="706" w:hanging="720"/>
      </w:pPr>
      <w:r>
        <w:t xml:space="preserve">Ball, T. M., Shapiro, D. E., </w:t>
      </w:r>
      <w:proofErr w:type="spellStart"/>
      <w:r>
        <w:t>Monheim</w:t>
      </w:r>
      <w:proofErr w:type="spellEnd"/>
      <w:r>
        <w:t xml:space="preserve">, C. J., &amp; </w:t>
      </w:r>
      <w:proofErr w:type="spellStart"/>
      <w:r>
        <w:t>Weydert</w:t>
      </w:r>
      <w:proofErr w:type="spellEnd"/>
      <w:r>
        <w:t>, J. A. (2003). A pilot study of the use of guided imagery for t</w:t>
      </w:r>
      <w:r>
        <w:t xml:space="preserve">he treatment of recurrent abdominal pain in children. </w:t>
      </w:r>
      <w:r>
        <w:rPr>
          <w:i/>
        </w:rPr>
        <w:t>Clinical Pediatrics</w:t>
      </w:r>
      <w:r>
        <w:t>,</w:t>
      </w:r>
      <w:r>
        <w:rPr>
          <w:i/>
        </w:rPr>
        <w:t xml:space="preserve"> 42</w:t>
      </w:r>
      <w:r>
        <w:t xml:space="preserve">(6), </w:t>
      </w:r>
    </w:p>
    <w:p w14:paraId="0308C353" w14:textId="77777777" w:rsidR="008B578D" w:rsidRDefault="00526B5F">
      <w:pPr>
        <w:spacing w:after="242" w:line="259" w:lineRule="auto"/>
        <w:ind w:left="717"/>
      </w:pPr>
      <w:r>
        <w:t>527–532</w:t>
      </w:r>
      <w:hyperlink r:id="rId12">
        <w:r>
          <w:t xml:space="preserve">. </w:t>
        </w:r>
      </w:hyperlink>
      <w:hyperlink r:id="rId13">
        <w:r>
          <w:rPr>
            <w:color w:val="0562C1"/>
            <w:u w:val="single" w:color="0562C1"/>
          </w:rPr>
          <w:t>https://doi.org/10.1177/0009922803042006</w:t>
        </w:r>
        <w:r>
          <w:rPr>
            <w:color w:val="0562C1"/>
            <w:u w:val="single" w:color="0562C1"/>
          </w:rPr>
          <w:t>07</w:t>
        </w:r>
      </w:hyperlink>
      <w:hyperlink r:id="rId14">
        <w:r>
          <w:t xml:space="preserve"> </w:t>
        </w:r>
      </w:hyperlink>
    </w:p>
    <w:p w14:paraId="0239EC3F" w14:textId="77777777" w:rsidR="008B578D" w:rsidRDefault="00526B5F">
      <w:pPr>
        <w:spacing w:after="0" w:line="476" w:lineRule="auto"/>
        <w:ind w:left="720" w:hanging="720"/>
      </w:pPr>
      <w:r>
        <w:t xml:space="preserve">Bernstein, D. A., &amp; </w:t>
      </w:r>
      <w:proofErr w:type="spellStart"/>
      <w:r>
        <w:t>Borkovec</w:t>
      </w:r>
      <w:proofErr w:type="spellEnd"/>
      <w:r>
        <w:t xml:space="preserve">, T. D. (1973). </w:t>
      </w:r>
      <w:r>
        <w:rPr>
          <w:i/>
        </w:rPr>
        <w:t>Progressive relaxation training: A manual for the helping professions</w:t>
      </w:r>
      <w:r>
        <w:t xml:space="preserve">. Research Press. </w:t>
      </w:r>
    </w:p>
    <w:p w14:paraId="0328DCFF" w14:textId="77777777" w:rsidR="008B578D" w:rsidRDefault="00526B5F">
      <w:pPr>
        <w:ind w:left="706" w:hanging="720"/>
      </w:pPr>
      <w:r>
        <w:t xml:space="preserve">Bottomley, A. (1996). Group cognitive </w:t>
      </w:r>
      <w:proofErr w:type="spellStart"/>
      <w:r>
        <w:t>behavioural</w:t>
      </w:r>
      <w:proofErr w:type="spellEnd"/>
      <w:r>
        <w:t xml:space="preserve"> therapy </w:t>
      </w:r>
      <w:r>
        <w:t xml:space="preserve">interventions with cancer patients: A review of the literature. </w:t>
      </w:r>
      <w:r>
        <w:rPr>
          <w:i/>
        </w:rPr>
        <w:t>European Journal of Cancer Cure</w:t>
      </w:r>
      <w:r>
        <w:t>,</w:t>
      </w:r>
      <w:r>
        <w:rPr>
          <w:i/>
        </w:rPr>
        <w:t xml:space="preserve"> 5</w:t>
      </w:r>
      <w:r>
        <w:t xml:space="preserve">(3), 143–146. </w:t>
      </w:r>
    </w:p>
    <w:p w14:paraId="51B2DE46" w14:textId="77777777" w:rsidR="008B578D" w:rsidRDefault="00526B5F">
      <w:pPr>
        <w:spacing w:after="242" w:line="259" w:lineRule="auto"/>
        <w:ind w:left="717"/>
      </w:pPr>
      <w:hyperlink r:id="rId15">
        <w:r>
          <w:rPr>
            <w:color w:val="0562C1"/>
            <w:u w:val="single" w:color="0562C1"/>
          </w:rPr>
          <w:t>https://doi.org/10.1111/j.1365-2354.1996.tb00225.x</w:t>
        </w:r>
      </w:hyperlink>
      <w:hyperlink r:id="rId16">
        <w:r>
          <w:t xml:space="preserve"> </w:t>
        </w:r>
      </w:hyperlink>
    </w:p>
    <w:p w14:paraId="56060C1F" w14:textId="77777777" w:rsidR="008B578D" w:rsidRDefault="00526B5F">
      <w:pPr>
        <w:ind w:left="706" w:hanging="720"/>
      </w:pPr>
      <w:r>
        <w:t xml:space="preserve">Cohen, M., &amp; Fried, G. (2007). Comparing relaxation training and cognitive-behavioral group therapy for women with breast cancer. </w:t>
      </w:r>
      <w:r>
        <w:rPr>
          <w:i/>
        </w:rPr>
        <w:t>Research on Social Work Practice</w:t>
      </w:r>
      <w:r>
        <w:t>,</w:t>
      </w:r>
      <w:r>
        <w:rPr>
          <w:i/>
        </w:rPr>
        <w:t xml:space="preserve"> 17</w:t>
      </w:r>
      <w:r>
        <w:t xml:space="preserve">(3), 313–323. </w:t>
      </w:r>
    </w:p>
    <w:p w14:paraId="410BD914" w14:textId="77777777" w:rsidR="008B578D" w:rsidRDefault="00526B5F">
      <w:pPr>
        <w:spacing w:after="242" w:line="259" w:lineRule="auto"/>
        <w:ind w:left="717"/>
      </w:pPr>
      <w:hyperlink r:id="rId17">
        <w:r>
          <w:rPr>
            <w:color w:val="0562C1"/>
            <w:u w:val="single" w:color="0562C1"/>
          </w:rPr>
          <w:t>https://doi.org/10.1177/1049731506293741</w:t>
        </w:r>
      </w:hyperlink>
      <w:hyperlink r:id="rId18">
        <w:r>
          <w:t xml:space="preserve"> </w:t>
        </w:r>
      </w:hyperlink>
    </w:p>
    <w:p w14:paraId="7E93A99B" w14:textId="77777777" w:rsidR="008B578D" w:rsidRDefault="00526B5F">
      <w:pPr>
        <w:ind w:left="706" w:hanging="720"/>
      </w:pPr>
      <w:r>
        <w:t xml:space="preserve">Cunningham, A. J., &amp; Tocco, E. K. (1989). A randomized trial of group psychoeducational therapy </w:t>
      </w:r>
      <w:r>
        <w:t xml:space="preserve">for cancer patients. </w:t>
      </w:r>
      <w:r>
        <w:rPr>
          <w:i/>
        </w:rPr>
        <w:t>Patient Education and Counseling</w:t>
      </w:r>
      <w:r>
        <w:t>,</w:t>
      </w:r>
      <w:r>
        <w:rPr>
          <w:i/>
        </w:rPr>
        <w:t xml:space="preserve"> 14</w:t>
      </w:r>
      <w:r>
        <w:t xml:space="preserve">(2), 101–114. </w:t>
      </w:r>
    </w:p>
    <w:p w14:paraId="01DE9B3E" w14:textId="77777777" w:rsidR="008B578D" w:rsidRDefault="00526B5F">
      <w:pPr>
        <w:spacing w:after="242" w:line="259" w:lineRule="auto"/>
        <w:ind w:left="717"/>
      </w:pPr>
      <w:hyperlink r:id="rId19">
        <w:r>
          <w:rPr>
            <w:color w:val="0562C1"/>
            <w:u w:val="single" w:color="0562C1"/>
          </w:rPr>
          <w:t>https://doi.org/10.1016/0738-3991(89)90046-3</w:t>
        </w:r>
      </w:hyperlink>
      <w:hyperlink r:id="rId20">
        <w:r>
          <w:t xml:space="preserve"> </w:t>
        </w:r>
      </w:hyperlink>
    </w:p>
    <w:p w14:paraId="53F65DC8" w14:textId="77777777" w:rsidR="008B578D" w:rsidRDefault="00526B5F">
      <w:pPr>
        <w:spacing w:after="239" w:line="259" w:lineRule="auto"/>
        <w:ind w:left="-4"/>
      </w:pPr>
      <w:proofErr w:type="spellStart"/>
      <w:r>
        <w:t>Freebird</w:t>
      </w:r>
      <w:proofErr w:type="spellEnd"/>
      <w:r>
        <w:t xml:space="preserve"> M</w:t>
      </w:r>
      <w:r>
        <w:t xml:space="preserve">editations. (2012, June 17). </w:t>
      </w:r>
      <w:r>
        <w:rPr>
          <w:i/>
        </w:rPr>
        <w:t xml:space="preserve">Progressive muscle relaxation guided meditation </w:t>
      </w:r>
      <w:r>
        <w:t xml:space="preserve">[Video]. </w:t>
      </w:r>
    </w:p>
    <w:p w14:paraId="2D78ADB5" w14:textId="77777777" w:rsidR="008B578D" w:rsidRDefault="00526B5F">
      <w:pPr>
        <w:spacing w:after="242" w:line="259" w:lineRule="auto"/>
        <w:ind w:left="717"/>
      </w:pPr>
      <w:r>
        <w:t xml:space="preserve">YouTube. </w:t>
      </w:r>
      <w:hyperlink r:id="rId21">
        <w:r>
          <w:rPr>
            <w:color w:val="0562C1"/>
            <w:u w:val="single" w:color="0562C1"/>
          </w:rPr>
          <w:t>https://www.youtube.com/watch?v=fDZI-4udE_o</w:t>
        </w:r>
      </w:hyperlink>
      <w:hyperlink r:id="rId22">
        <w:r>
          <w:t xml:space="preserve"> </w:t>
        </w:r>
      </w:hyperlink>
    </w:p>
    <w:p w14:paraId="09ACC064" w14:textId="77777777" w:rsidR="008B578D" w:rsidRDefault="00526B5F">
      <w:pPr>
        <w:spacing w:after="246" w:line="259" w:lineRule="auto"/>
        <w:ind w:left="-4"/>
      </w:pPr>
      <w:r>
        <w:t xml:space="preserve">Hardy, K. (2017, October 8). Mindfulness is plentiful in “The post-traumatic insomnia workbook.” </w:t>
      </w:r>
    </w:p>
    <w:p w14:paraId="435D6251" w14:textId="77777777" w:rsidR="008B578D" w:rsidRDefault="00526B5F">
      <w:pPr>
        <w:spacing w:after="242" w:line="259" w:lineRule="auto"/>
        <w:ind w:left="716"/>
      </w:pPr>
      <w:r>
        <w:rPr>
          <w:i/>
        </w:rPr>
        <w:t>Veterans Training Support Center</w:t>
      </w:r>
      <w:hyperlink r:id="rId23">
        <w:r>
          <w:t xml:space="preserve">. </w:t>
        </w:r>
      </w:hyperlink>
      <w:hyperlink r:id="rId24">
        <w:r>
          <w:rPr>
            <w:color w:val="0562C1"/>
            <w:u w:val="single" w:color="0562C1"/>
          </w:rPr>
          <w:t>http://bit.ly/2D6ux8U</w:t>
        </w:r>
      </w:hyperlink>
      <w:hyperlink r:id="rId25">
        <w:r>
          <w:t xml:space="preserve"> </w:t>
        </w:r>
      </w:hyperlink>
    </w:p>
    <w:p w14:paraId="70919AC9" w14:textId="77777777" w:rsidR="008B578D" w:rsidRDefault="00526B5F">
      <w:pPr>
        <w:spacing w:after="4"/>
        <w:ind w:left="716" w:right="162" w:hanging="730"/>
        <w:jc w:val="both"/>
      </w:pPr>
      <w:r>
        <w:t xml:space="preserve">Hashim, H. A., &amp; </w:t>
      </w:r>
      <w:proofErr w:type="spellStart"/>
      <w:r>
        <w:t>Zainol</w:t>
      </w:r>
      <w:proofErr w:type="spellEnd"/>
      <w:r>
        <w:t xml:space="preserve">, N. A. (2015). Changes in emotional distress, short term memory, </w:t>
      </w:r>
      <w:r>
        <w:lastRenderedPageBreak/>
        <w:t>and sustained attention following 6 and 12 sessions of progressi</w:t>
      </w:r>
      <w:r>
        <w:t xml:space="preserve">ve muscle relaxation training in 10–11 years old primary school children. </w:t>
      </w:r>
      <w:r>
        <w:rPr>
          <w:i/>
        </w:rPr>
        <w:t>Psychology, Health &amp; Medicine</w:t>
      </w:r>
      <w:r>
        <w:t>,</w:t>
      </w:r>
      <w:r>
        <w:rPr>
          <w:i/>
        </w:rPr>
        <w:t xml:space="preserve"> 20</w:t>
      </w:r>
      <w:r>
        <w:t xml:space="preserve">(5), 623–628. </w:t>
      </w:r>
    </w:p>
    <w:p w14:paraId="1CEBF74D" w14:textId="77777777" w:rsidR="008B578D" w:rsidRDefault="00526B5F">
      <w:pPr>
        <w:spacing w:after="242" w:line="259" w:lineRule="auto"/>
        <w:ind w:left="717"/>
      </w:pPr>
      <w:hyperlink r:id="rId26">
        <w:r>
          <w:rPr>
            <w:color w:val="0562C1"/>
            <w:u w:val="single" w:color="0562C1"/>
          </w:rPr>
          <w:t>https://doi.org/10.1080/13548506.2014.1002851</w:t>
        </w:r>
      </w:hyperlink>
      <w:hyperlink r:id="rId27">
        <w:r>
          <w:t xml:space="preserve"> </w:t>
        </w:r>
      </w:hyperlink>
    </w:p>
    <w:p w14:paraId="237AF634" w14:textId="77777777" w:rsidR="008B578D" w:rsidRDefault="00526B5F">
      <w:pPr>
        <w:spacing w:after="239" w:line="259" w:lineRule="auto"/>
        <w:ind w:left="-4"/>
      </w:pPr>
      <w:r>
        <w:t xml:space="preserve">Holden-Lund, C. (1988). Effects of relaxation with guided imagery on surgical stress and wound healing. </w:t>
      </w:r>
    </w:p>
    <w:p w14:paraId="3F43E954" w14:textId="77777777" w:rsidR="008B578D" w:rsidRDefault="00526B5F">
      <w:pPr>
        <w:spacing w:after="242" w:line="259" w:lineRule="auto"/>
        <w:ind w:left="716"/>
      </w:pPr>
      <w:r>
        <w:rPr>
          <w:i/>
        </w:rPr>
        <w:t>Research in Nursing &amp; Health</w:t>
      </w:r>
      <w:r>
        <w:t>,</w:t>
      </w:r>
      <w:r>
        <w:rPr>
          <w:i/>
        </w:rPr>
        <w:t xml:space="preserve"> 11</w:t>
      </w:r>
      <w:r>
        <w:t>(4), 235–244</w:t>
      </w:r>
      <w:hyperlink r:id="rId28">
        <w:r>
          <w:t xml:space="preserve">. </w:t>
        </w:r>
      </w:hyperlink>
      <w:hyperlink r:id="rId29">
        <w:r>
          <w:rPr>
            <w:color w:val="0562C1"/>
            <w:u w:val="single" w:color="0562C1"/>
          </w:rPr>
          <w:t>http://doi.org/dztcdf</w:t>
        </w:r>
      </w:hyperlink>
      <w:hyperlink r:id="rId30">
        <w:r>
          <w:t xml:space="preserve"> </w:t>
        </w:r>
      </w:hyperlink>
    </w:p>
    <w:p w14:paraId="2B5B1D73" w14:textId="77777777" w:rsidR="008B578D" w:rsidRDefault="00526B5F">
      <w:pPr>
        <w:spacing w:after="239" w:line="259" w:lineRule="auto"/>
        <w:ind w:left="-4"/>
      </w:pPr>
      <w:r>
        <w:t xml:space="preserve">Jacobson, E. (1938). </w:t>
      </w:r>
      <w:r>
        <w:rPr>
          <w:i/>
        </w:rPr>
        <w:t>Progressive relaxation</w:t>
      </w:r>
      <w:r>
        <w:t xml:space="preserve"> (2nd ed.). University of Chicago Press. </w:t>
      </w:r>
    </w:p>
    <w:p w14:paraId="618587C3" w14:textId="77777777" w:rsidR="008B578D" w:rsidRDefault="00526B5F">
      <w:pPr>
        <w:spacing w:after="246" w:line="259" w:lineRule="auto"/>
        <w:ind w:left="-4"/>
      </w:pPr>
      <w:r>
        <w:t xml:space="preserve">Lange, S. (1982, August 23–27). </w:t>
      </w:r>
      <w:r>
        <w:rPr>
          <w:i/>
        </w:rPr>
        <w:t>A realistic look at guided fantasy</w:t>
      </w:r>
      <w:r>
        <w:t xml:space="preserve"> [Paper presentation]. American </w:t>
      </w:r>
    </w:p>
    <w:p w14:paraId="5AB62C83" w14:textId="77777777" w:rsidR="008B578D" w:rsidRDefault="00526B5F">
      <w:pPr>
        <w:spacing w:after="246" w:line="259" w:lineRule="auto"/>
        <w:ind w:left="730"/>
      </w:pPr>
      <w:r>
        <w:t xml:space="preserve">Psychological Association 90th Annual Convention, Washington, DC. </w:t>
      </w:r>
    </w:p>
    <w:p w14:paraId="19D69447" w14:textId="77777777" w:rsidR="008B578D" w:rsidRDefault="00526B5F">
      <w:pPr>
        <w:spacing w:after="239" w:line="259" w:lineRule="auto"/>
        <w:ind w:left="-4"/>
      </w:pPr>
      <w:r>
        <w:t xml:space="preserve">McCallie, M. S., Blum, C. M., &amp; Hood, C. J. (2006). Progressive muscle relaxation. </w:t>
      </w:r>
      <w:r>
        <w:rPr>
          <w:i/>
        </w:rPr>
        <w:t xml:space="preserve">Journal of Human </w:t>
      </w:r>
    </w:p>
    <w:p w14:paraId="580336D7" w14:textId="77777777" w:rsidR="008B578D" w:rsidRDefault="00526B5F">
      <w:pPr>
        <w:spacing w:after="242" w:line="259" w:lineRule="auto"/>
        <w:ind w:left="716"/>
      </w:pPr>
      <w:r>
        <w:rPr>
          <w:i/>
        </w:rPr>
        <w:t>Behavior in the Socia</w:t>
      </w:r>
      <w:r>
        <w:rPr>
          <w:i/>
        </w:rPr>
        <w:t>l Environment</w:t>
      </w:r>
      <w:r>
        <w:t>,</w:t>
      </w:r>
      <w:r>
        <w:rPr>
          <w:i/>
        </w:rPr>
        <w:t xml:space="preserve"> 13</w:t>
      </w:r>
      <w:r>
        <w:t>(3), 51–66</w:t>
      </w:r>
      <w:hyperlink r:id="rId31">
        <w:r>
          <w:t xml:space="preserve">. </w:t>
        </w:r>
      </w:hyperlink>
      <w:hyperlink r:id="rId32">
        <w:r>
          <w:rPr>
            <w:color w:val="0562C1"/>
            <w:u w:val="single" w:color="0562C1"/>
          </w:rPr>
          <w:t>http://doi.org/b54qm3</w:t>
        </w:r>
      </w:hyperlink>
      <w:hyperlink r:id="rId33">
        <w:r>
          <w:t xml:space="preserve"> </w:t>
        </w:r>
      </w:hyperlink>
    </w:p>
    <w:p w14:paraId="0E5BC826" w14:textId="77777777" w:rsidR="008B578D" w:rsidRDefault="00526B5F">
      <w:pPr>
        <w:spacing w:after="239" w:line="259" w:lineRule="auto"/>
        <w:ind w:left="-4"/>
      </w:pPr>
      <w:r>
        <w:t>McGuigan, F. J., &amp; Lehrer, P. M. (2007). Progressive relaxation: Origins, princip</w:t>
      </w:r>
      <w:r>
        <w:t xml:space="preserve">les, and clinical </w:t>
      </w:r>
    </w:p>
    <w:p w14:paraId="721A1ED0" w14:textId="77777777" w:rsidR="008B578D" w:rsidRDefault="00526B5F">
      <w:pPr>
        <w:ind w:left="731"/>
      </w:pPr>
      <w:r>
        <w:t xml:space="preserve">applications. In P. M. Lehrer, R. L. Woolfolk, &amp; W. E. Sime (Eds.), </w:t>
      </w:r>
      <w:r>
        <w:rPr>
          <w:i/>
        </w:rPr>
        <w:t>Principles and practice of stress management</w:t>
      </w:r>
      <w:r>
        <w:t xml:space="preserve"> (3rd ed., pp. 57–87). Guilford Press. </w:t>
      </w:r>
    </w:p>
    <w:p w14:paraId="6F1CF690" w14:textId="77777777" w:rsidR="008B578D" w:rsidRDefault="00526B5F">
      <w:pPr>
        <w:ind w:left="706" w:hanging="720"/>
      </w:pPr>
      <w:r>
        <w:t>Menzies, V., Lyon, D. E., Elswick, R. K., Jr., McCain, N. L., &amp; Gray, D. P. (2014). E</w:t>
      </w:r>
      <w:r>
        <w:t xml:space="preserve">ffects of guided imagery on biobehavioral factors in women with fibromyalgia. </w:t>
      </w:r>
      <w:r>
        <w:rPr>
          <w:i/>
        </w:rPr>
        <w:t>Journal of Behavioral Medicine</w:t>
      </w:r>
      <w:r>
        <w:t>,</w:t>
      </w:r>
      <w:r>
        <w:rPr>
          <w:i/>
        </w:rPr>
        <w:t xml:space="preserve"> 37</w:t>
      </w:r>
      <w:r>
        <w:t>(1), 70–</w:t>
      </w:r>
    </w:p>
    <w:p w14:paraId="452BECD2" w14:textId="77777777" w:rsidR="008B578D" w:rsidRDefault="00526B5F">
      <w:pPr>
        <w:spacing w:after="242" w:line="259" w:lineRule="auto"/>
        <w:ind w:left="717"/>
      </w:pPr>
      <w:r>
        <w:t>80</w:t>
      </w:r>
      <w:hyperlink r:id="rId34">
        <w:r>
          <w:t xml:space="preserve">. </w:t>
        </w:r>
      </w:hyperlink>
      <w:hyperlink r:id="rId35">
        <w:r>
          <w:rPr>
            <w:color w:val="0562C1"/>
            <w:u w:val="single" w:color="0562C1"/>
          </w:rPr>
          <w:t>https://d</w:t>
        </w:r>
        <w:r>
          <w:rPr>
            <w:color w:val="0562C1"/>
            <w:u w:val="single" w:color="0562C1"/>
          </w:rPr>
          <w:t>oi.org/10.1007/s10865-012-9464-7</w:t>
        </w:r>
      </w:hyperlink>
      <w:hyperlink r:id="rId36">
        <w:r>
          <w:t xml:space="preserve"> </w:t>
        </w:r>
      </w:hyperlink>
    </w:p>
    <w:p w14:paraId="41290D87" w14:textId="77777777" w:rsidR="008B578D" w:rsidRDefault="00526B5F">
      <w:pPr>
        <w:ind w:left="706" w:hanging="720"/>
      </w:pPr>
      <w:r>
        <w:t xml:space="preserve">Peterson, A. L., Hatch, J. P., </w:t>
      </w:r>
      <w:proofErr w:type="spellStart"/>
      <w:r>
        <w:t>Hryshko</w:t>
      </w:r>
      <w:proofErr w:type="spellEnd"/>
      <w:r>
        <w:t xml:space="preserve">-Mullen, A. S., &amp; </w:t>
      </w:r>
      <w:proofErr w:type="spellStart"/>
      <w:r>
        <w:t>Cigrang</w:t>
      </w:r>
      <w:proofErr w:type="spellEnd"/>
      <w:r>
        <w:t>, J. A. (2011). Relaxation training with and without muscle contraction in subjects with psychophy</w:t>
      </w:r>
      <w:r>
        <w:t xml:space="preserve">siological disorders. </w:t>
      </w:r>
      <w:r>
        <w:rPr>
          <w:i/>
        </w:rPr>
        <w:t xml:space="preserve">Journal of </w:t>
      </w:r>
      <w:proofErr w:type="gramStart"/>
      <w:r>
        <w:rPr>
          <w:i/>
        </w:rPr>
        <w:t>Applied</w:t>
      </w:r>
      <w:proofErr w:type="gramEnd"/>
      <w:r>
        <w:rPr>
          <w:i/>
        </w:rPr>
        <w:t xml:space="preserve"> </w:t>
      </w:r>
    </w:p>
    <w:p w14:paraId="5EF8DAB1" w14:textId="77777777" w:rsidR="008B578D" w:rsidRDefault="00526B5F">
      <w:pPr>
        <w:spacing w:after="242" w:line="259" w:lineRule="auto"/>
        <w:ind w:left="717"/>
      </w:pPr>
      <w:r>
        <w:rPr>
          <w:i/>
        </w:rPr>
        <w:t>Biobehavioral Research</w:t>
      </w:r>
      <w:r>
        <w:t>,</w:t>
      </w:r>
      <w:r>
        <w:rPr>
          <w:i/>
        </w:rPr>
        <w:t xml:space="preserve"> 16</w:t>
      </w:r>
      <w:r>
        <w:t xml:space="preserve">(3–4), 138–147. </w:t>
      </w:r>
      <w:hyperlink r:id="rId37">
        <w:r>
          <w:rPr>
            <w:color w:val="0562C1"/>
            <w:u w:val="single" w:color="0562C1"/>
          </w:rPr>
          <w:t>https://doi.org/10.1111/j.1751-9861.2011.00070.x</w:t>
        </w:r>
      </w:hyperlink>
      <w:hyperlink r:id="rId38">
        <w:r>
          <w:t xml:space="preserve"> </w:t>
        </w:r>
      </w:hyperlink>
    </w:p>
    <w:p w14:paraId="0BEAB2AA" w14:textId="77777777" w:rsidR="008B578D" w:rsidRDefault="00526B5F">
      <w:pPr>
        <w:spacing w:after="249"/>
        <w:ind w:left="706" w:hanging="720"/>
      </w:pPr>
      <w:r>
        <w:t xml:space="preserve">Rausch, S. M., Gramling, S. E., &amp; Auerbach, S. M. (2006). Effects of a single session of large-group meditation and progressive muscle relaxation training on stress reduction, reactivity, and recovery. </w:t>
      </w:r>
      <w:r>
        <w:rPr>
          <w:i/>
        </w:rPr>
        <w:t>International Journal of Stress Manageme</w:t>
      </w:r>
      <w:r>
        <w:rPr>
          <w:i/>
        </w:rPr>
        <w:t>nt</w:t>
      </w:r>
      <w:r>
        <w:t>,</w:t>
      </w:r>
      <w:r>
        <w:rPr>
          <w:i/>
        </w:rPr>
        <w:t xml:space="preserve"> 13</w:t>
      </w:r>
      <w:r>
        <w:t xml:space="preserve">(3), 273–290. </w:t>
      </w:r>
    </w:p>
    <w:p w14:paraId="45D4C89F" w14:textId="77777777" w:rsidR="008B578D" w:rsidRDefault="00526B5F">
      <w:pPr>
        <w:spacing w:after="242" w:line="259" w:lineRule="auto"/>
        <w:ind w:left="717"/>
      </w:pPr>
      <w:hyperlink r:id="rId39">
        <w:r>
          <w:rPr>
            <w:color w:val="0562C1"/>
            <w:u w:val="single" w:color="0562C1"/>
          </w:rPr>
          <w:t>https://doi.org/10.1037/1072-5245.13.3.273</w:t>
        </w:r>
      </w:hyperlink>
      <w:hyperlink r:id="rId40">
        <w:r>
          <w:t xml:space="preserve"> </w:t>
        </w:r>
      </w:hyperlink>
    </w:p>
    <w:p w14:paraId="0F2163B1" w14:textId="77777777" w:rsidR="008B578D" w:rsidRDefault="00526B5F">
      <w:pPr>
        <w:ind w:left="706" w:hanging="720"/>
      </w:pPr>
      <w:proofErr w:type="spellStart"/>
      <w:r>
        <w:t>Scherwitz</w:t>
      </w:r>
      <w:proofErr w:type="spellEnd"/>
      <w:r>
        <w:t xml:space="preserve">, L. W., McHenry, P., &amp; Herrero, R. (2005). Interactive guided imagery therapy with medical patients: Predictors of health outcomes. </w:t>
      </w:r>
      <w:r>
        <w:rPr>
          <w:i/>
        </w:rPr>
        <w:t xml:space="preserve">The Journal of Alternative and Complementary </w:t>
      </w:r>
    </w:p>
    <w:p w14:paraId="0EFA2E4F" w14:textId="77777777" w:rsidR="008B578D" w:rsidRDefault="00526B5F">
      <w:pPr>
        <w:spacing w:after="242" w:line="259" w:lineRule="auto"/>
        <w:ind w:left="717"/>
      </w:pPr>
      <w:r>
        <w:rPr>
          <w:i/>
        </w:rPr>
        <w:t>Medicine</w:t>
      </w:r>
      <w:r>
        <w:t>,</w:t>
      </w:r>
      <w:r>
        <w:rPr>
          <w:i/>
        </w:rPr>
        <w:t xml:space="preserve"> 11</w:t>
      </w:r>
      <w:r>
        <w:t xml:space="preserve">(1), 69–83. </w:t>
      </w:r>
      <w:hyperlink r:id="rId41">
        <w:r>
          <w:rPr>
            <w:color w:val="0562C1"/>
            <w:u w:val="single" w:color="0562C1"/>
          </w:rPr>
          <w:t>https://doi.org/10.1089/acm.2005.11.69</w:t>
        </w:r>
      </w:hyperlink>
      <w:hyperlink r:id="rId42">
        <w:r>
          <w:t xml:space="preserve"> </w:t>
        </w:r>
      </w:hyperlink>
    </w:p>
    <w:p w14:paraId="2ECF383C" w14:textId="77777777" w:rsidR="008B578D" w:rsidRDefault="00526B5F">
      <w:pPr>
        <w:spacing w:after="246" w:line="259" w:lineRule="auto"/>
        <w:ind w:left="-4"/>
      </w:pPr>
      <w:proofErr w:type="spellStart"/>
      <w:r>
        <w:t>Skovholt</w:t>
      </w:r>
      <w:proofErr w:type="spellEnd"/>
      <w:r>
        <w:t xml:space="preserve">, T. M., &amp; </w:t>
      </w:r>
      <w:proofErr w:type="spellStart"/>
      <w:r>
        <w:t>Thoen</w:t>
      </w:r>
      <w:proofErr w:type="spellEnd"/>
      <w:r>
        <w:t xml:space="preserve">, G. A. (1987). Mental imagery and parenthood decision making. </w:t>
      </w:r>
      <w:r>
        <w:rPr>
          <w:i/>
        </w:rPr>
        <w:t xml:space="preserve">Journal of </w:t>
      </w:r>
    </w:p>
    <w:p w14:paraId="5EAD1DBA" w14:textId="77777777" w:rsidR="008B578D" w:rsidRDefault="00526B5F">
      <w:pPr>
        <w:spacing w:after="242" w:line="259" w:lineRule="auto"/>
        <w:ind w:left="716"/>
      </w:pPr>
      <w:r>
        <w:rPr>
          <w:i/>
        </w:rPr>
        <w:t>Counseling &amp; Development</w:t>
      </w:r>
      <w:r>
        <w:t>,</w:t>
      </w:r>
      <w:r>
        <w:rPr>
          <w:i/>
        </w:rPr>
        <w:t xml:space="preserve"> 65</w:t>
      </w:r>
      <w:r>
        <w:t xml:space="preserve">(6), 315–316. </w:t>
      </w:r>
      <w:hyperlink r:id="rId43">
        <w:r>
          <w:rPr>
            <w:color w:val="0562C1"/>
            <w:u w:val="single" w:color="0562C1"/>
          </w:rPr>
          <w:t>http://doi.org/fzmtjd</w:t>
        </w:r>
      </w:hyperlink>
      <w:hyperlink r:id="rId44">
        <w:r>
          <w:t xml:space="preserve"> </w:t>
        </w:r>
      </w:hyperlink>
    </w:p>
    <w:p w14:paraId="325A50CC" w14:textId="77777777" w:rsidR="008B578D" w:rsidRDefault="00526B5F">
      <w:pPr>
        <w:spacing w:after="246" w:line="259" w:lineRule="auto"/>
        <w:ind w:left="-4"/>
      </w:pPr>
      <w:proofErr w:type="spellStart"/>
      <w:r>
        <w:t>Trakhtenberg</w:t>
      </w:r>
      <w:proofErr w:type="spellEnd"/>
      <w:r>
        <w:t xml:space="preserve">, E. C. (2008). The effects of guided imagery on the immune system: A critical review. </w:t>
      </w:r>
    </w:p>
    <w:p w14:paraId="4DDA6EFC" w14:textId="77777777" w:rsidR="008B578D" w:rsidRDefault="00526B5F">
      <w:pPr>
        <w:spacing w:after="242" w:line="259" w:lineRule="auto"/>
        <w:ind w:left="716"/>
      </w:pPr>
      <w:r>
        <w:rPr>
          <w:i/>
        </w:rPr>
        <w:t>International Journal of Neuroscience</w:t>
      </w:r>
      <w:r>
        <w:t>,</w:t>
      </w:r>
      <w:r>
        <w:rPr>
          <w:i/>
        </w:rPr>
        <w:t xml:space="preserve"> 118</w:t>
      </w:r>
      <w:r>
        <w:t>(6), 839–855</w:t>
      </w:r>
      <w:hyperlink r:id="rId45">
        <w:r>
          <w:t xml:space="preserve">. </w:t>
        </w:r>
      </w:hyperlink>
      <w:hyperlink r:id="rId46">
        <w:r>
          <w:rPr>
            <w:color w:val="0562C1"/>
            <w:u w:val="single" w:color="0562C1"/>
          </w:rPr>
          <w:t>http://doi.org/fxfsbq</w:t>
        </w:r>
      </w:hyperlink>
      <w:hyperlink r:id="rId47">
        <w:r>
          <w:t xml:space="preserve"> </w:t>
        </w:r>
      </w:hyperlink>
    </w:p>
    <w:p w14:paraId="4FE0A152" w14:textId="77777777" w:rsidR="008B578D" w:rsidRDefault="00526B5F">
      <w:pPr>
        <w:ind w:left="706" w:hanging="720"/>
      </w:pPr>
      <w:proofErr w:type="spellStart"/>
      <w:r>
        <w:t>Utay</w:t>
      </w:r>
      <w:proofErr w:type="spellEnd"/>
      <w:r>
        <w:t>, J., &amp; Miller, M. (2006). Guided imagery as an effective therapeutic technique: A brief review of its h</w:t>
      </w:r>
      <w:r>
        <w:t xml:space="preserve">istory and efficacy research. </w:t>
      </w:r>
      <w:r>
        <w:rPr>
          <w:i/>
        </w:rPr>
        <w:t>Journal of Instructional Psychology</w:t>
      </w:r>
      <w:r>
        <w:t>,</w:t>
      </w:r>
      <w:r>
        <w:rPr>
          <w:i/>
        </w:rPr>
        <w:t xml:space="preserve"> 33</w:t>
      </w:r>
      <w:r>
        <w:t xml:space="preserve">(1), 40–43. </w:t>
      </w:r>
    </w:p>
    <w:p w14:paraId="7799B694" w14:textId="77777777" w:rsidR="008B578D" w:rsidRDefault="00526B5F">
      <w:pPr>
        <w:ind w:left="706" w:hanging="720"/>
      </w:pPr>
      <w:r>
        <w:t xml:space="preserve">White, J. R. (2000). Introduction. In J. R. White &amp; A. S. Freeman (Eds.), </w:t>
      </w:r>
      <w:r>
        <w:rPr>
          <w:i/>
        </w:rPr>
        <w:t>Cognitive-behavioral group therapy: For specific problems and populations</w:t>
      </w:r>
      <w:r>
        <w:t xml:space="preserve"> (pp. 3–25). American Psych</w:t>
      </w:r>
      <w:r>
        <w:t xml:space="preserve">ological Association. </w:t>
      </w:r>
      <w:hyperlink r:id="rId48">
        <w:r>
          <w:rPr>
            <w:color w:val="0562C1"/>
            <w:u w:val="single" w:color="0562C1"/>
          </w:rPr>
          <w:t>https://doi.org/10.1037/10352-001</w:t>
        </w:r>
      </w:hyperlink>
      <w:hyperlink r:id="rId49">
        <w:r>
          <w:t xml:space="preserve"> </w:t>
        </w:r>
      </w:hyperlink>
    </w:p>
    <w:p w14:paraId="5EFE4C44" w14:textId="77777777" w:rsidR="008B578D" w:rsidRDefault="00526B5F">
      <w:pPr>
        <w:spacing w:after="246" w:line="259" w:lineRule="auto"/>
        <w:ind w:left="-4"/>
      </w:pPr>
      <w:r>
        <w:t xml:space="preserve">Yalom, I. D., &amp; </w:t>
      </w:r>
      <w:proofErr w:type="spellStart"/>
      <w:r>
        <w:t>Leszcz</w:t>
      </w:r>
      <w:proofErr w:type="spellEnd"/>
      <w:r>
        <w:t xml:space="preserve">, M. (2005). </w:t>
      </w:r>
      <w:r>
        <w:rPr>
          <w:i/>
        </w:rPr>
        <w:t>The theory and practice of group psychotherapy</w:t>
      </w:r>
      <w:r>
        <w:t xml:space="preserve"> (5th ed.). </w:t>
      </w:r>
      <w:r>
        <w:t xml:space="preserve">Basic Books. </w:t>
      </w:r>
    </w:p>
    <w:p w14:paraId="5CC0BA52" w14:textId="77777777" w:rsidR="008B578D" w:rsidRDefault="00526B5F">
      <w:pPr>
        <w:ind w:left="706" w:hanging="720"/>
      </w:pPr>
      <w:r>
        <w:t xml:space="preserve">Yu, S. F. (2004). </w:t>
      </w:r>
      <w:r>
        <w:rPr>
          <w:i/>
        </w:rPr>
        <w:t>Effects of progressive muscle relaxation training on psychological and health-related quality of life outcomes in elderly patients with heart failure</w:t>
      </w:r>
      <w:r>
        <w:t xml:space="preserve"> (Publication No. 3182156) [Doctoral dissertation, The Chinese University o</w:t>
      </w:r>
      <w:r>
        <w:t xml:space="preserve">f Hong Kong]. ProQuest Dissertations and Theses Global. </w:t>
      </w:r>
    </w:p>
    <w:p w14:paraId="68B8D206" w14:textId="35CA710F" w:rsidR="00F46B37" w:rsidRDefault="00526B5F">
      <w:pPr>
        <w:spacing w:after="0" w:line="259" w:lineRule="auto"/>
        <w:ind w:left="720" w:firstLine="0"/>
      </w:pPr>
      <w:r>
        <w:t xml:space="preserve"> </w:t>
      </w:r>
    </w:p>
    <w:p w14:paraId="326022C5" w14:textId="77777777" w:rsidR="00F46B37" w:rsidRDefault="00F46B37">
      <w:pPr>
        <w:spacing w:after="160" w:line="259" w:lineRule="auto"/>
        <w:ind w:left="0" w:firstLine="0"/>
      </w:pPr>
      <w:r>
        <w:br w:type="page"/>
      </w:r>
    </w:p>
    <w:p w14:paraId="0F4FED4F" w14:textId="77777777" w:rsidR="00F46B37" w:rsidRDefault="00F46B37" w:rsidP="00F46B37">
      <w:pPr>
        <w:spacing w:after="31" w:line="265" w:lineRule="auto"/>
        <w:ind w:left="-5"/>
      </w:pPr>
      <w:r>
        <w:rPr>
          <w:rFonts w:ascii="Arial" w:eastAsia="Arial" w:hAnsi="Arial" w:cs="Arial"/>
          <w:sz w:val="24"/>
        </w:rPr>
        <w:lastRenderedPageBreak/>
        <w:t>Journal of Physics: Conference Series</w:t>
      </w:r>
    </w:p>
    <w:p w14:paraId="084F9C49" w14:textId="77777777" w:rsidR="00F46B37" w:rsidRDefault="00F46B37" w:rsidP="00F46B37">
      <w:pPr>
        <w:spacing w:before="1252" w:after="330" w:line="259" w:lineRule="auto"/>
        <w:ind w:left="0" w:firstLine="0"/>
      </w:pPr>
      <w:r>
        <w:rPr>
          <w:rFonts w:ascii="Arial" w:eastAsia="Arial" w:hAnsi="Arial" w:cs="Arial"/>
          <w:b/>
          <w:sz w:val="18"/>
        </w:rPr>
        <w:t xml:space="preserve">PAPER • </w:t>
      </w:r>
      <w:r>
        <w:rPr>
          <w:rFonts w:ascii="Arial" w:eastAsia="Arial" w:hAnsi="Arial" w:cs="Arial"/>
          <w:b/>
          <w:color w:val="FF0000"/>
          <w:sz w:val="18"/>
        </w:rPr>
        <w:t>OPEN ACCESS</w:t>
      </w:r>
    </w:p>
    <w:p w14:paraId="712B52EA" w14:textId="77777777" w:rsidR="00F46B37" w:rsidRDefault="00F46B37" w:rsidP="00F46B37">
      <w:pPr>
        <w:pStyle w:val="Heading1"/>
      </w:pPr>
      <w:r>
        <w:t xml:space="preserve">Rock images classification by using deep convolution neural </w:t>
      </w:r>
      <w:proofErr w:type="gramStart"/>
      <w:r>
        <w:t>network</w:t>
      </w:r>
      <w:proofErr w:type="gramEnd"/>
    </w:p>
    <w:p w14:paraId="2618D644" w14:textId="77777777" w:rsidR="00F46B37" w:rsidRDefault="00F46B37" w:rsidP="00F46B37">
      <w:pPr>
        <w:spacing w:after="335" w:line="265" w:lineRule="auto"/>
        <w:ind w:left="-5"/>
      </w:pPr>
      <w:r>
        <w:rPr>
          <w:noProof/>
        </w:rPr>
        <mc:AlternateContent>
          <mc:Choice Requires="wpg">
            <w:drawing>
              <wp:anchor distT="0" distB="0" distL="114300" distR="114300" simplePos="0" relativeHeight="251659264" behindDoc="0" locked="0" layoutInCell="1" allowOverlap="1" wp14:anchorId="4CB06EC8" wp14:editId="2796DFA6">
                <wp:simplePos x="0" y="0"/>
                <wp:positionH relativeFrom="page">
                  <wp:posOffset>476250</wp:posOffset>
                </wp:positionH>
                <wp:positionV relativeFrom="page">
                  <wp:posOffset>660019</wp:posOffset>
                </wp:positionV>
                <wp:extent cx="6604000" cy="9525"/>
                <wp:effectExtent l="0" t="0" r="0" b="0"/>
                <wp:wrapTopAndBottom/>
                <wp:docPr id="7354" name="Group 7354"/>
                <wp:cNvGraphicFramePr/>
                <a:graphic xmlns:a="http://schemas.openxmlformats.org/drawingml/2006/main">
                  <a:graphicData uri="http://schemas.microsoft.com/office/word/2010/wordprocessingGroup">
                    <wpg:wgp>
                      <wpg:cNvGrpSpPr/>
                      <wpg:grpSpPr>
                        <a:xfrm>
                          <a:off x="0" y="0"/>
                          <a:ext cx="6604000" cy="9525"/>
                          <a:chOff x="0" y="0"/>
                          <a:chExt cx="6604000" cy="9525"/>
                        </a:xfrm>
                      </wpg:grpSpPr>
                      <wps:wsp>
                        <wps:cNvPr id="6" name="Shape 6"/>
                        <wps:cNvSpPr/>
                        <wps:spPr>
                          <a:xfrm>
                            <a:off x="0" y="0"/>
                            <a:ext cx="6604000" cy="0"/>
                          </a:xfrm>
                          <a:custGeom>
                            <a:avLst/>
                            <a:gdLst/>
                            <a:ahLst/>
                            <a:cxnLst/>
                            <a:rect l="0" t="0" r="0" b="0"/>
                            <a:pathLst>
                              <a:path w="6604000">
                                <a:moveTo>
                                  <a:pt x="0" y="0"/>
                                </a:moveTo>
                                <a:lnTo>
                                  <a:pt x="6604000"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9D5C5E" id="Group 7354" o:spid="_x0000_s1026" style="position:absolute;margin-left:37.5pt;margin-top:51.95pt;width:520pt;height:.75pt;z-index:251659264;mso-position-horizontal-relative:page;mso-position-vertical-relative:page" coordsize="660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">
                <v:shape id="Shape 6" o:spid="_x0000_s1027" style="position:absolute;width:66040;height:0;visibility:visible;mso-wrap-style:square;v-text-anchor:top" coordsize="660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" path="m,l6604000,e" filled="f">
                  <v:stroke miterlimit="83231f" joinstyle="miter" endcap="square"/>
                  <v:path arrowok="t" textboxrect="0,0,6604000,0"/>
                </v:shape>
                <w10:wrap type="topAndBottom" anchorx="page" anchory="page"/>
              </v:group>
            </w:pict>
          </mc:Fallback>
        </mc:AlternateContent>
      </w:r>
      <w:r>
        <w:rPr>
          <w:rFonts w:ascii="Arial" w:eastAsia="Arial" w:hAnsi="Arial" w:cs="Arial"/>
          <w:sz w:val="16"/>
        </w:rPr>
        <w:t xml:space="preserve">To cite this article: </w:t>
      </w:r>
      <w:proofErr w:type="spellStart"/>
      <w:r>
        <w:rPr>
          <w:rFonts w:ascii="Arial" w:eastAsia="Arial" w:hAnsi="Arial" w:cs="Arial"/>
          <w:sz w:val="16"/>
        </w:rPr>
        <w:t>Guojian</w:t>
      </w:r>
      <w:proofErr w:type="spellEnd"/>
      <w:r>
        <w:rPr>
          <w:rFonts w:ascii="Arial" w:eastAsia="Arial" w:hAnsi="Arial" w:cs="Arial"/>
          <w:sz w:val="16"/>
        </w:rPr>
        <w:t xml:space="preserve"> Cheng and </w:t>
      </w:r>
      <w:proofErr w:type="spellStart"/>
      <w:r>
        <w:rPr>
          <w:rFonts w:ascii="Arial" w:eastAsia="Arial" w:hAnsi="Arial" w:cs="Arial"/>
          <w:sz w:val="16"/>
        </w:rPr>
        <w:t>Wenhui</w:t>
      </w:r>
      <w:proofErr w:type="spellEnd"/>
      <w:r>
        <w:rPr>
          <w:rFonts w:ascii="Arial" w:eastAsia="Arial" w:hAnsi="Arial" w:cs="Arial"/>
          <w:sz w:val="16"/>
        </w:rPr>
        <w:t xml:space="preserve"> Guo 2017 </w:t>
      </w:r>
      <w:r>
        <w:rPr>
          <w:rFonts w:ascii="Arial" w:eastAsia="Arial" w:hAnsi="Arial" w:cs="Arial"/>
          <w:i/>
          <w:sz w:val="16"/>
        </w:rPr>
        <w:t>J. Phys.: Conf. Ser.</w:t>
      </w:r>
      <w:r>
        <w:rPr>
          <w:rFonts w:ascii="Arial" w:eastAsia="Arial" w:hAnsi="Arial" w:cs="Arial"/>
          <w:sz w:val="16"/>
        </w:rPr>
        <w:t xml:space="preserve"> </w:t>
      </w:r>
      <w:r>
        <w:rPr>
          <w:rFonts w:ascii="Arial" w:eastAsia="Arial" w:hAnsi="Arial" w:cs="Arial"/>
          <w:b/>
          <w:sz w:val="16"/>
        </w:rPr>
        <w:t>887</w:t>
      </w:r>
      <w:r>
        <w:rPr>
          <w:rFonts w:ascii="Arial" w:eastAsia="Arial" w:hAnsi="Arial" w:cs="Arial"/>
          <w:sz w:val="16"/>
        </w:rPr>
        <w:t xml:space="preserve"> 012089</w:t>
      </w:r>
    </w:p>
    <w:p w14:paraId="21E0C0E7" w14:textId="77777777" w:rsidR="00F46B37" w:rsidRDefault="00F46B37" w:rsidP="00F46B37">
      <w:pPr>
        <w:spacing w:after="189" w:line="259" w:lineRule="auto"/>
        <w:ind w:left="0" w:firstLine="0"/>
      </w:pPr>
      <w:r>
        <w:rPr>
          <w:rFonts w:ascii="Arial" w:eastAsia="Arial" w:hAnsi="Arial" w:cs="Arial"/>
          <w:sz w:val="16"/>
        </w:rPr>
        <w:t xml:space="preserve"> </w:t>
      </w:r>
    </w:p>
    <w:p w14:paraId="46551B5C" w14:textId="77777777" w:rsidR="00F46B37" w:rsidRDefault="00F46B37" w:rsidP="00F46B37">
      <w:pPr>
        <w:spacing w:after="80" w:line="265" w:lineRule="auto"/>
        <w:ind w:left="-5"/>
      </w:pPr>
      <w:r>
        <w:rPr>
          <w:rFonts w:ascii="Arial" w:eastAsia="Arial" w:hAnsi="Arial" w:cs="Arial"/>
          <w:sz w:val="16"/>
        </w:rPr>
        <w:t xml:space="preserve">View the </w:t>
      </w:r>
      <w:hyperlink r:id="rId50">
        <w:r>
          <w:rPr>
            <w:rFonts w:ascii="Arial" w:eastAsia="Arial" w:hAnsi="Arial" w:cs="Arial"/>
            <w:color w:val="006EB2"/>
            <w:sz w:val="16"/>
            <w:u w:val="single" w:color="006EB2"/>
          </w:rPr>
          <w:t>article online</w:t>
        </w:r>
      </w:hyperlink>
      <w:r>
        <w:rPr>
          <w:rFonts w:ascii="Arial" w:eastAsia="Arial" w:hAnsi="Arial" w:cs="Arial"/>
          <w:sz w:val="16"/>
        </w:rPr>
        <w:t xml:space="preserve"> for updates and enhancements.</w:t>
      </w:r>
    </w:p>
    <w:p w14:paraId="4A07702A" w14:textId="77777777" w:rsidR="00F46B37" w:rsidRDefault="00F46B37" w:rsidP="00F46B37">
      <w:pPr>
        <w:spacing w:after="31" w:line="265" w:lineRule="auto"/>
        <w:ind w:left="-5"/>
      </w:pPr>
      <w:r>
        <w:rPr>
          <w:rFonts w:ascii="Arial" w:eastAsia="Arial" w:hAnsi="Arial" w:cs="Arial"/>
          <w:sz w:val="24"/>
        </w:rPr>
        <w:t>Related content</w:t>
      </w:r>
    </w:p>
    <w:p w14:paraId="1A66C9A3" w14:textId="77777777" w:rsidR="00F46B37" w:rsidRDefault="00F46B37" w:rsidP="00F46B37">
      <w:pPr>
        <w:numPr>
          <w:ilvl w:val="0"/>
          <w:numId w:val="1"/>
        </w:numPr>
        <w:spacing w:line="250" w:lineRule="auto"/>
        <w:ind w:hanging="86"/>
      </w:pPr>
      <w:hyperlink r:id="rId51">
        <w:r>
          <w:rPr>
            <w:rFonts w:ascii="Arial" w:eastAsia="Arial" w:hAnsi="Arial" w:cs="Arial"/>
            <w:color w:val="006EB2"/>
            <w:sz w:val="14"/>
            <w:u w:val="single" w:color="006EB2"/>
          </w:rPr>
          <w:t>Fuzzy Logic Module of Convolutional</w:t>
        </w:r>
      </w:hyperlink>
    </w:p>
    <w:p w14:paraId="7452258A" w14:textId="77777777" w:rsidR="00F46B37" w:rsidRDefault="00F46B37" w:rsidP="00F46B37">
      <w:pPr>
        <w:spacing w:line="250" w:lineRule="auto"/>
        <w:ind w:left="396"/>
      </w:pPr>
      <w:hyperlink r:id="rId52">
        <w:r>
          <w:rPr>
            <w:rFonts w:ascii="Arial" w:eastAsia="Arial" w:hAnsi="Arial" w:cs="Arial"/>
            <w:color w:val="006EB2"/>
            <w:sz w:val="14"/>
            <w:u w:val="single" w:color="006EB2"/>
          </w:rPr>
          <w:t>Neural Network for Handwritten Digits</w:t>
        </w:r>
      </w:hyperlink>
    </w:p>
    <w:p w14:paraId="0E77093C" w14:textId="77777777" w:rsidR="00F46B37" w:rsidRDefault="00F46B37" w:rsidP="00F46B37">
      <w:pPr>
        <w:spacing w:line="250" w:lineRule="auto"/>
        <w:ind w:left="396"/>
      </w:pPr>
      <w:hyperlink r:id="rId53">
        <w:r>
          <w:rPr>
            <w:rFonts w:ascii="Arial" w:eastAsia="Arial" w:hAnsi="Arial" w:cs="Arial"/>
            <w:color w:val="006EB2"/>
            <w:sz w:val="14"/>
            <w:u w:val="single" w:color="006EB2"/>
          </w:rPr>
          <w:t>Recognition</w:t>
        </w:r>
      </w:hyperlink>
    </w:p>
    <w:p w14:paraId="07A9FE12" w14:textId="77777777" w:rsidR="00F46B37" w:rsidRDefault="00F46B37" w:rsidP="00F46B37">
      <w:pPr>
        <w:spacing w:after="150" w:line="259" w:lineRule="auto"/>
        <w:ind w:left="381"/>
      </w:pPr>
      <w:r>
        <w:rPr>
          <w:rFonts w:ascii="Arial" w:eastAsia="Arial" w:hAnsi="Arial" w:cs="Arial"/>
          <w:sz w:val="14"/>
        </w:rPr>
        <w:t xml:space="preserve">E.A. </w:t>
      </w:r>
      <w:proofErr w:type="spellStart"/>
      <w:r>
        <w:rPr>
          <w:rFonts w:ascii="Arial" w:eastAsia="Arial" w:hAnsi="Arial" w:cs="Arial"/>
          <w:sz w:val="14"/>
        </w:rPr>
        <w:t>Popko</w:t>
      </w:r>
      <w:proofErr w:type="spellEnd"/>
      <w:r>
        <w:rPr>
          <w:rFonts w:ascii="Arial" w:eastAsia="Arial" w:hAnsi="Arial" w:cs="Arial"/>
          <w:sz w:val="14"/>
        </w:rPr>
        <w:t xml:space="preserve"> and I.A. Weinstein</w:t>
      </w:r>
    </w:p>
    <w:p w14:paraId="1F849FA7" w14:textId="77777777" w:rsidR="00F46B37" w:rsidRDefault="00F46B37" w:rsidP="00F46B37">
      <w:pPr>
        <w:numPr>
          <w:ilvl w:val="0"/>
          <w:numId w:val="1"/>
        </w:numPr>
        <w:spacing w:after="157" w:line="250" w:lineRule="auto"/>
        <w:ind w:hanging="86"/>
      </w:pPr>
      <w:hyperlink r:id="rId54">
        <w:r>
          <w:rPr>
            <w:rFonts w:ascii="Arial" w:eastAsia="Arial" w:hAnsi="Arial" w:cs="Arial"/>
            <w:color w:val="006EB2"/>
            <w:sz w:val="14"/>
            <w:u w:val="single" w:color="006EB2"/>
          </w:rPr>
          <w:t xml:space="preserve">Energy reconstruction in a highly </w:t>
        </w:r>
      </w:hyperlink>
      <w:hyperlink r:id="rId55">
        <w:r>
          <w:rPr>
            <w:rFonts w:ascii="Arial" w:eastAsia="Arial" w:hAnsi="Arial" w:cs="Arial"/>
            <w:color w:val="006EB2"/>
            <w:sz w:val="14"/>
            <w:u w:val="single" w:color="006EB2"/>
          </w:rPr>
          <w:t xml:space="preserve">granularity semi-digital hadronic </w:t>
        </w:r>
      </w:hyperlink>
      <w:hyperlink r:id="rId56">
        <w:r>
          <w:rPr>
            <w:rFonts w:ascii="Arial" w:eastAsia="Arial" w:hAnsi="Arial" w:cs="Arial"/>
            <w:color w:val="006EB2"/>
            <w:sz w:val="14"/>
            <w:u w:val="single" w:color="006EB2"/>
          </w:rPr>
          <w:t xml:space="preserve">calorimeter </w:t>
        </w:r>
      </w:hyperlink>
      <w:proofErr w:type="spellStart"/>
      <w:r>
        <w:rPr>
          <w:rFonts w:ascii="Arial" w:eastAsia="Arial" w:hAnsi="Arial" w:cs="Arial"/>
          <w:sz w:val="14"/>
        </w:rPr>
        <w:t>Sameh</w:t>
      </w:r>
      <w:proofErr w:type="spellEnd"/>
      <w:r>
        <w:rPr>
          <w:rFonts w:ascii="Arial" w:eastAsia="Arial" w:hAnsi="Arial" w:cs="Arial"/>
          <w:sz w:val="14"/>
        </w:rPr>
        <w:t xml:space="preserve"> </w:t>
      </w:r>
      <w:proofErr w:type="spellStart"/>
      <w:r>
        <w:rPr>
          <w:rFonts w:ascii="Arial" w:eastAsia="Arial" w:hAnsi="Arial" w:cs="Arial"/>
          <w:sz w:val="14"/>
        </w:rPr>
        <w:t>Mannai</w:t>
      </w:r>
      <w:proofErr w:type="spellEnd"/>
      <w:r>
        <w:rPr>
          <w:rFonts w:ascii="Arial" w:eastAsia="Arial" w:hAnsi="Arial" w:cs="Arial"/>
          <w:sz w:val="14"/>
        </w:rPr>
        <w:t xml:space="preserve">, </w:t>
      </w:r>
      <w:proofErr w:type="spellStart"/>
      <w:r>
        <w:rPr>
          <w:rFonts w:ascii="Arial" w:eastAsia="Arial" w:hAnsi="Arial" w:cs="Arial"/>
          <w:sz w:val="14"/>
        </w:rPr>
        <w:t>Kais</w:t>
      </w:r>
      <w:proofErr w:type="spellEnd"/>
      <w:r>
        <w:rPr>
          <w:rFonts w:ascii="Arial" w:eastAsia="Arial" w:hAnsi="Arial" w:cs="Arial"/>
          <w:sz w:val="14"/>
        </w:rPr>
        <w:t xml:space="preserve"> </w:t>
      </w:r>
      <w:proofErr w:type="spellStart"/>
      <w:r>
        <w:rPr>
          <w:rFonts w:ascii="Arial" w:eastAsia="Arial" w:hAnsi="Arial" w:cs="Arial"/>
          <w:sz w:val="14"/>
        </w:rPr>
        <w:t>Manai</w:t>
      </w:r>
      <w:proofErr w:type="spellEnd"/>
      <w:r>
        <w:rPr>
          <w:rFonts w:ascii="Arial" w:eastAsia="Arial" w:hAnsi="Arial" w:cs="Arial"/>
          <w:sz w:val="14"/>
        </w:rPr>
        <w:t>, Eduardo Cortina et al.</w:t>
      </w:r>
    </w:p>
    <w:p w14:paraId="3DED9C77" w14:textId="77777777" w:rsidR="00F46B37" w:rsidRDefault="00F46B37" w:rsidP="00F46B37">
      <w:pPr>
        <w:numPr>
          <w:ilvl w:val="0"/>
          <w:numId w:val="1"/>
        </w:numPr>
        <w:spacing w:line="250" w:lineRule="auto"/>
        <w:ind w:hanging="86"/>
      </w:pPr>
      <w:hyperlink r:id="rId57">
        <w:r>
          <w:rPr>
            <w:rFonts w:ascii="Arial" w:eastAsia="Arial" w:hAnsi="Arial" w:cs="Arial"/>
            <w:color w:val="006EB2"/>
            <w:sz w:val="14"/>
            <w:u w:val="single" w:color="006EB2"/>
          </w:rPr>
          <w:t xml:space="preserve">Temporal Classification Error </w:t>
        </w:r>
      </w:hyperlink>
      <w:hyperlink r:id="rId58">
        <w:r>
          <w:rPr>
            <w:rFonts w:ascii="Arial" w:eastAsia="Arial" w:hAnsi="Arial" w:cs="Arial"/>
            <w:color w:val="006EB2"/>
            <w:sz w:val="14"/>
            <w:u w:val="single" w:color="006EB2"/>
          </w:rPr>
          <w:t>Compensation of Convolutional Neural</w:t>
        </w:r>
      </w:hyperlink>
    </w:p>
    <w:p w14:paraId="5F98500E" w14:textId="77777777" w:rsidR="00F46B37" w:rsidRDefault="00F46B37" w:rsidP="00F46B37">
      <w:pPr>
        <w:spacing w:line="250" w:lineRule="auto"/>
        <w:ind w:left="396"/>
      </w:pPr>
      <w:hyperlink r:id="rId59">
        <w:r>
          <w:rPr>
            <w:rFonts w:ascii="Arial" w:eastAsia="Arial" w:hAnsi="Arial" w:cs="Arial"/>
            <w:color w:val="006EB2"/>
            <w:sz w:val="14"/>
            <w:u w:val="single" w:color="006EB2"/>
          </w:rPr>
          <w:t>Network for Traffic Sign Recognition</w:t>
        </w:r>
      </w:hyperlink>
    </w:p>
    <w:p w14:paraId="71440638" w14:textId="77777777" w:rsidR="00F46B37" w:rsidRDefault="00F46B37" w:rsidP="00F46B37">
      <w:pPr>
        <w:spacing w:after="150" w:line="259" w:lineRule="auto"/>
        <w:ind w:left="381"/>
      </w:pPr>
      <w:proofErr w:type="spellStart"/>
      <w:r>
        <w:rPr>
          <w:rFonts w:ascii="Arial" w:eastAsia="Arial" w:hAnsi="Arial" w:cs="Arial"/>
          <w:sz w:val="14"/>
        </w:rPr>
        <w:t>Seungjong</w:t>
      </w:r>
      <w:proofErr w:type="spellEnd"/>
      <w:r>
        <w:rPr>
          <w:rFonts w:ascii="Arial" w:eastAsia="Arial" w:hAnsi="Arial" w:cs="Arial"/>
          <w:sz w:val="14"/>
        </w:rPr>
        <w:t xml:space="preserve"> Yoon and </w:t>
      </w:r>
      <w:proofErr w:type="spellStart"/>
      <w:r>
        <w:rPr>
          <w:rFonts w:ascii="Arial" w:eastAsia="Arial" w:hAnsi="Arial" w:cs="Arial"/>
          <w:sz w:val="14"/>
        </w:rPr>
        <w:t>Eungtae</w:t>
      </w:r>
      <w:proofErr w:type="spellEnd"/>
      <w:r>
        <w:rPr>
          <w:rFonts w:ascii="Arial" w:eastAsia="Arial" w:hAnsi="Arial" w:cs="Arial"/>
          <w:sz w:val="14"/>
        </w:rPr>
        <w:t xml:space="preserve"> Kim</w:t>
      </w:r>
    </w:p>
    <w:p w14:paraId="59AF8A14" w14:textId="77777777" w:rsidR="00F46B37" w:rsidRDefault="00F46B37" w:rsidP="00F46B37">
      <w:pPr>
        <w:sectPr w:rsidR="00F46B37">
          <w:headerReference w:type="even" r:id="rId60"/>
          <w:headerReference w:type="default" r:id="rId61"/>
          <w:footerReference w:type="even" r:id="rId62"/>
          <w:footerReference w:type="default" r:id="rId63"/>
          <w:headerReference w:type="first" r:id="rId64"/>
          <w:footerReference w:type="first" r:id="rId65"/>
          <w:pgSz w:w="11900" w:h="16840"/>
          <w:pgMar w:top="1440" w:right="1045" w:bottom="1440" w:left="780" w:header="720" w:footer="720" w:gutter="0"/>
          <w:cols w:num="2" w:space="720" w:equalWidth="0">
            <w:col w:w="6359" w:space="934"/>
            <w:col w:w="2782"/>
          </w:cols>
        </w:sectPr>
      </w:pPr>
    </w:p>
    <w:p w14:paraId="3E51054C" w14:textId="77777777" w:rsidR="00F46B37" w:rsidRDefault="00F46B37" w:rsidP="00F46B37">
      <w:pPr>
        <w:spacing w:after="80" w:line="265" w:lineRule="auto"/>
        <w:ind w:left="-5"/>
      </w:pPr>
      <w:r>
        <w:rPr>
          <w:rFonts w:ascii="Arial" w:eastAsia="Arial" w:hAnsi="Arial" w:cs="Arial"/>
          <w:sz w:val="16"/>
        </w:rPr>
        <w:t>This content was downloaded from IP address 154.16.44.133 on 09/09/2017 at 21:45</w:t>
      </w:r>
    </w:p>
    <w:p w14:paraId="4544FAE4" w14:textId="77777777" w:rsidR="00F46B37" w:rsidRDefault="00F46B37" w:rsidP="00F46B37">
      <w:pPr>
        <w:sectPr w:rsidR="00F46B37">
          <w:type w:val="continuous"/>
          <w:pgSz w:w="11900" w:h="16840"/>
          <w:pgMar w:top="1440" w:right="2930" w:bottom="832" w:left="2930" w:header="720" w:footer="720" w:gutter="0"/>
          <w:cols w:space="720"/>
        </w:sectPr>
      </w:pPr>
    </w:p>
    <w:p w14:paraId="0259E535" w14:textId="77777777" w:rsidR="00F46B37" w:rsidRDefault="00F46B37" w:rsidP="00F46B37">
      <w:pPr>
        <w:spacing w:after="456" w:line="238" w:lineRule="auto"/>
        <w:ind w:left="21" w:firstLine="0"/>
      </w:pPr>
      <w:r>
        <w:rPr>
          <w:rFonts w:ascii="Times New Roman" w:eastAsia="Times New Roman" w:hAnsi="Times New Roman" w:cs="Times New Roman"/>
          <w:b/>
          <w:sz w:val="34"/>
        </w:rPr>
        <w:lastRenderedPageBreak/>
        <w:t xml:space="preserve">Rock images classification by using deep convolution neural </w:t>
      </w:r>
      <w:proofErr w:type="gramStart"/>
      <w:r>
        <w:rPr>
          <w:rFonts w:ascii="Times New Roman" w:eastAsia="Times New Roman" w:hAnsi="Times New Roman" w:cs="Times New Roman"/>
          <w:b/>
          <w:sz w:val="34"/>
        </w:rPr>
        <w:t>network</w:t>
      </w:r>
      <w:proofErr w:type="gramEnd"/>
      <w:r>
        <w:rPr>
          <w:rFonts w:ascii="Times New Roman" w:eastAsia="Times New Roman" w:hAnsi="Times New Roman" w:cs="Times New Roman"/>
          <w:b/>
          <w:sz w:val="34"/>
        </w:rPr>
        <w:t xml:space="preserve"> </w:t>
      </w:r>
    </w:p>
    <w:p w14:paraId="4DBAD6B4" w14:textId="77777777" w:rsidR="00F46B37" w:rsidRDefault="00F46B37" w:rsidP="00F46B37">
      <w:pPr>
        <w:pStyle w:val="Heading2"/>
        <w:spacing w:after="90"/>
      </w:pPr>
      <w:proofErr w:type="spellStart"/>
      <w:r>
        <w:t>Guojian</w:t>
      </w:r>
      <w:proofErr w:type="spellEnd"/>
      <w:r>
        <w:t xml:space="preserve"> Cheng and </w:t>
      </w:r>
      <w:proofErr w:type="spellStart"/>
      <w:r>
        <w:t>Wenhui</w:t>
      </w:r>
      <w:proofErr w:type="spellEnd"/>
      <w:r>
        <w:t xml:space="preserve"> Guo  </w:t>
      </w:r>
    </w:p>
    <w:p w14:paraId="13CB96EE" w14:textId="77777777" w:rsidR="00F46B37" w:rsidRDefault="00F46B37" w:rsidP="00F46B37">
      <w:pPr>
        <w:spacing w:after="215"/>
        <w:ind w:right="42"/>
      </w:pPr>
      <w:r>
        <w:t xml:space="preserve">School of Computer Science, Xi’an </w:t>
      </w:r>
      <w:proofErr w:type="spellStart"/>
      <w:r>
        <w:t>Shiyou</w:t>
      </w:r>
      <w:proofErr w:type="spellEnd"/>
      <w:r>
        <w:t xml:space="preserve"> University, Xi’an Shanxi, 710065, China. Email: gjcheng@xsyu.edu.cn, 846522705@qq.com </w:t>
      </w:r>
    </w:p>
    <w:p w14:paraId="0469E349" w14:textId="77777777" w:rsidR="00F46B37" w:rsidRDefault="00F46B37" w:rsidP="00F46B37">
      <w:pPr>
        <w:spacing w:after="588" w:line="238" w:lineRule="auto"/>
        <w:ind w:left="1439" w:right="56" w:firstLine="0"/>
      </w:pPr>
      <w:r>
        <w:rPr>
          <w:rFonts w:ascii="Times New Roman" w:eastAsia="Times New Roman" w:hAnsi="Times New Roman" w:cs="Times New Roman"/>
          <w:b/>
          <w:sz w:val="20"/>
        </w:rPr>
        <w:t xml:space="preserve">Abstract. </w:t>
      </w:r>
      <w:r>
        <w:rPr>
          <w:sz w:val="20"/>
        </w:rPr>
        <w:t xml:space="preserve">Granularity analysis is one of the most essential issues in authenticate under microscope. To improve the efficiency and accuracy of traditional manual work, </w:t>
      </w:r>
      <w:proofErr w:type="gramStart"/>
      <w:r>
        <w:rPr>
          <w:sz w:val="20"/>
        </w:rPr>
        <w:t>an</w:t>
      </w:r>
      <w:proofErr w:type="gramEnd"/>
      <w:r>
        <w:rPr>
          <w:sz w:val="20"/>
        </w:rPr>
        <w:t xml:space="preserve"> convolutional neural network based method is proposed for granularity analysis from thin section image, which chooses and extracts features from image samples while build classifier to recognize granularity of input image samples. 4800 samples from </w:t>
      </w:r>
      <w:proofErr w:type="gramStart"/>
      <w:r>
        <w:rPr>
          <w:sz w:val="20"/>
        </w:rPr>
        <w:t>Ordos</w:t>
      </w:r>
      <w:proofErr w:type="gramEnd"/>
      <w:r>
        <w:rPr>
          <w:sz w:val="20"/>
        </w:rPr>
        <w:t xml:space="preserve"> basin are used for experiments under </w:t>
      </w:r>
      <w:proofErr w:type="spellStart"/>
      <w:r>
        <w:rPr>
          <w:sz w:val="20"/>
        </w:rPr>
        <w:t>colour</w:t>
      </w:r>
      <w:proofErr w:type="spellEnd"/>
      <w:r>
        <w:rPr>
          <w:sz w:val="20"/>
        </w:rPr>
        <w:t xml:space="preserve"> spaces of HSV, </w:t>
      </w:r>
      <w:proofErr w:type="spellStart"/>
      <w:r>
        <w:rPr>
          <w:sz w:val="20"/>
        </w:rPr>
        <w:t>YCbCr</w:t>
      </w:r>
      <w:proofErr w:type="spellEnd"/>
      <w:r>
        <w:rPr>
          <w:sz w:val="20"/>
        </w:rPr>
        <w:t xml:space="preserve"> and RGB respectively. On the test dataset, the correct rate in RGB </w:t>
      </w:r>
      <w:proofErr w:type="spellStart"/>
      <w:r>
        <w:rPr>
          <w:sz w:val="20"/>
        </w:rPr>
        <w:t>colour</w:t>
      </w:r>
      <w:proofErr w:type="spellEnd"/>
      <w:r>
        <w:rPr>
          <w:sz w:val="20"/>
        </w:rPr>
        <w:t xml:space="preserve"> space is 98.5%, and it is believable in HSV and </w:t>
      </w:r>
      <w:proofErr w:type="spellStart"/>
      <w:r>
        <w:rPr>
          <w:sz w:val="20"/>
        </w:rPr>
        <w:t>YCbCr</w:t>
      </w:r>
      <w:proofErr w:type="spellEnd"/>
      <w:r>
        <w:rPr>
          <w:sz w:val="20"/>
        </w:rPr>
        <w:t xml:space="preserve"> </w:t>
      </w:r>
      <w:proofErr w:type="spellStart"/>
      <w:r>
        <w:rPr>
          <w:sz w:val="20"/>
        </w:rPr>
        <w:t>colour</w:t>
      </w:r>
      <w:proofErr w:type="spellEnd"/>
      <w:r>
        <w:rPr>
          <w:sz w:val="20"/>
        </w:rPr>
        <w:t xml:space="preserve"> space. The results show that the convolution neural network can classify the rock images with high reliability. </w:t>
      </w:r>
    </w:p>
    <w:p w14:paraId="6D410B2F" w14:textId="77777777" w:rsidR="00F46B37" w:rsidRDefault="00F46B37" w:rsidP="00F46B37">
      <w:pPr>
        <w:pStyle w:val="Heading3"/>
        <w:ind w:left="16"/>
      </w:pPr>
      <w:r>
        <w:rPr>
          <w:rFonts w:ascii="Times New Roman" w:eastAsia="Times New Roman" w:hAnsi="Times New Roman" w:cs="Times New Roman"/>
          <w:b/>
        </w:rPr>
        <w:t>1.</w:t>
      </w:r>
      <w:r>
        <w:rPr>
          <w:rFonts w:ascii="Arial" w:eastAsia="Arial" w:hAnsi="Arial" w:cs="Arial"/>
          <w:b/>
        </w:rPr>
        <w:t xml:space="preserve"> </w:t>
      </w:r>
      <w:r>
        <w:rPr>
          <w:rFonts w:ascii="Times New Roman" w:eastAsia="Times New Roman" w:hAnsi="Times New Roman" w:cs="Times New Roman"/>
          <w:b/>
        </w:rPr>
        <w:t xml:space="preserve">Introduction </w:t>
      </w:r>
    </w:p>
    <w:p w14:paraId="7356F598" w14:textId="77777777" w:rsidR="00F46B37" w:rsidRDefault="00F46B37" w:rsidP="00F46B37">
      <w:pPr>
        <w:ind w:left="17" w:right="42"/>
      </w:pPr>
      <w:r>
        <w:t>For the effective development of reservoirs, it is necessary to provide a comprehensive reservoir description and characterization to determine the underground gas content. Granularity analysis is an important work of it</w:t>
      </w:r>
      <w:r>
        <w:rPr>
          <w:vertAlign w:val="superscript"/>
        </w:rPr>
        <w:t xml:space="preserve"> </w:t>
      </w:r>
      <w:r>
        <w:t xml:space="preserve">[1]. The traditional method for rock classification is a manual work with many problems such as time-consuming and low accuracy. With the development of science and technology, Artificial intelligence is successfully applied in all walks of life. Many domestic and foreign scholars have done </w:t>
      </w:r>
      <w:proofErr w:type="gramStart"/>
      <w:r>
        <w:t>researches</w:t>
      </w:r>
      <w:proofErr w:type="gramEnd"/>
      <w:r>
        <w:t xml:space="preserve"> in the automatic classification of rock images, such as, Cheng </w:t>
      </w:r>
      <w:proofErr w:type="spellStart"/>
      <w:r>
        <w:t>Guojian</w:t>
      </w:r>
      <w:proofErr w:type="spellEnd"/>
      <w:r>
        <w:t xml:space="preserve"> and Liu Ye</w:t>
      </w:r>
      <w:r>
        <w:rPr>
          <w:vertAlign w:val="superscript"/>
        </w:rPr>
        <w:t xml:space="preserve"> </w:t>
      </w:r>
      <w:r>
        <w:t xml:space="preserve">[2-3] used shallow neural network and SVM to classify rock images. Mariusz </w:t>
      </w:r>
      <w:proofErr w:type="spellStart"/>
      <w:r>
        <w:t>Młynarczuk</w:t>
      </w:r>
      <w:proofErr w:type="spellEnd"/>
      <w:r>
        <w:t xml:space="preserve"> </w:t>
      </w:r>
      <w:proofErr w:type="gramStart"/>
      <w:r>
        <w:t>et al.[</w:t>
      </w:r>
      <w:proofErr w:type="gramEnd"/>
      <w:r>
        <w:t xml:space="preserve">4] performed the Classification of thin rock images respectively in RGB, </w:t>
      </w:r>
      <w:proofErr w:type="spellStart"/>
      <w:r>
        <w:t>CIELab</w:t>
      </w:r>
      <w:proofErr w:type="spellEnd"/>
      <w:r>
        <w:t xml:space="preserve">, YIQ and HSV </w:t>
      </w:r>
      <w:proofErr w:type="spellStart"/>
      <w:r>
        <w:t>colour</w:t>
      </w:r>
      <w:proofErr w:type="spellEnd"/>
      <w:r>
        <w:t xml:space="preserve"> spaces using the nearest </w:t>
      </w:r>
      <w:proofErr w:type="spellStart"/>
      <w:r>
        <w:t>neighbour</w:t>
      </w:r>
      <w:proofErr w:type="spellEnd"/>
      <w:r>
        <w:t xml:space="preserve"> algorithm, K-nearest </w:t>
      </w:r>
      <w:proofErr w:type="spellStart"/>
      <w:r>
        <w:t>neighbour</w:t>
      </w:r>
      <w:proofErr w:type="spellEnd"/>
      <w:r>
        <w:t xml:space="preserve">, the nearest pattern algorithm, and the optimized spherical </w:t>
      </w:r>
      <w:proofErr w:type="spellStart"/>
      <w:r>
        <w:t>neighbourhood</w:t>
      </w:r>
      <w:proofErr w:type="spellEnd"/>
      <w:r>
        <w:t xml:space="preserve">; Hossein Izadi et al.[5] established a neural network to identify the rock </w:t>
      </w:r>
      <w:r>
        <w:lastRenderedPageBreak/>
        <w:t xml:space="preserve">mineral, whose accuracy was 93.81%. The above methods show that the application of machine learning in rock classification can improve its efficiency and accuracy. </w:t>
      </w:r>
    </w:p>
    <w:p w14:paraId="6A18BB3B" w14:textId="77777777" w:rsidR="00F46B37" w:rsidRDefault="00F46B37" w:rsidP="00F46B37">
      <w:pPr>
        <w:ind w:left="8" w:right="42" w:firstLine="285"/>
      </w:pPr>
      <w:r>
        <w:t xml:space="preserve">However, using machine learning to classify rock images still has the following shortcomings. Firstly, to classify rock images by machine learning is based on the premise of artificial extraction of image features. Secondly, if the images are large, training a shallow neural network is almost impossible.  </w:t>
      </w:r>
    </w:p>
    <w:p w14:paraId="51D3BFBE" w14:textId="77777777" w:rsidR="00F46B37" w:rsidRDefault="00F46B37" w:rsidP="00F46B37">
      <w:pPr>
        <w:ind w:left="8" w:right="42" w:firstLine="284"/>
      </w:pPr>
      <w:r>
        <w:t>Convolution neural network (CNN) is an important deep learning architecture. It can extract the image features automatically and has a high classify accuracy. CNN has achieved a wide range of applications such as plant classification, face recognition, handwritten Chinese character recognition and so on</w:t>
      </w:r>
      <w:r>
        <w:rPr>
          <w:vertAlign w:val="superscript"/>
        </w:rPr>
        <w:t xml:space="preserve"> </w:t>
      </w:r>
      <w:r>
        <w:t xml:space="preserve">[6-8]. In this paper, we construct a new convolution neural network for rock classification, rock images respectively in RGB, HSV, </w:t>
      </w:r>
      <w:proofErr w:type="spellStart"/>
      <w:r>
        <w:t>YCbCr</w:t>
      </w:r>
      <w:proofErr w:type="spellEnd"/>
      <w:r>
        <w:t xml:space="preserve"> </w:t>
      </w:r>
      <w:proofErr w:type="spellStart"/>
      <w:r>
        <w:t>colour</w:t>
      </w:r>
      <w:proofErr w:type="spellEnd"/>
      <w:r>
        <w:t xml:space="preserve"> spaces are used to train it, then contrasted the results and choose the best one.  </w:t>
      </w:r>
    </w:p>
    <w:p w14:paraId="436FB8C9" w14:textId="77777777" w:rsidR="00F46B37" w:rsidRDefault="00F46B37" w:rsidP="00F46B37">
      <w:pPr>
        <w:pStyle w:val="Heading3"/>
        <w:ind w:left="16"/>
      </w:pPr>
      <w:r>
        <w:rPr>
          <w:rFonts w:ascii="Times New Roman" w:eastAsia="Times New Roman" w:hAnsi="Times New Roman" w:cs="Times New Roman"/>
          <w:b/>
        </w:rPr>
        <w:t>2.</w:t>
      </w:r>
      <w:r>
        <w:rPr>
          <w:rFonts w:ascii="Arial" w:eastAsia="Arial" w:hAnsi="Arial" w:cs="Arial"/>
          <w:b/>
        </w:rPr>
        <w:t xml:space="preserve"> </w:t>
      </w:r>
      <w:r>
        <w:rPr>
          <w:rFonts w:ascii="Times New Roman" w:eastAsia="Times New Roman" w:hAnsi="Times New Roman" w:cs="Times New Roman"/>
          <w:b/>
        </w:rPr>
        <w:t xml:space="preserve">The Rock Images </w:t>
      </w:r>
    </w:p>
    <w:p w14:paraId="3010CBEA" w14:textId="77777777" w:rsidR="00F46B37" w:rsidRDefault="00F46B37" w:rsidP="00F46B37">
      <w:pPr>
        <w:spacing w:after="421"/>
        <w:ind w:left="17" w:right="42"/>
      </w:pPr>
      <w:r>
        <w:t xml:space="preserve">It is usually determined by professional geological researchers for types and structural parameters of rocks after identifying rock thin section under polarized light microscopy. The rock images used in </w:t>
      </w:r>
    </w:p>
    <w:p w14:paraId="0F6BA222" w14:textId="77777777" w:rsidR="00F46B37" w:rsidRDefault="00F46B37" w:rsidP="00F46B37">
      <w:pPr>
        <w:spacing w:after="33" w:line="216" w:lineRule="auto"/>
        <w:ind w:left="991" w:hanging="1006"/>
      </w:pPr>
      <w:r>
        <w:rPr>
          <w:noProof/>
        </w:rPr>
        <mc:AlternateContent>
          <mc:Choice Requires="wpg">
            <w:drawing>
              <wp:inline distT="0" distB="0" distL="0" distR="0" wp14:anchorId="620EB9D8" wp14:editId="69FC8BCD">
                <wp:extent cx="613232" cy="214630"/>
                <wp:effectExtent l="0" t="0" r="0" b="0"/>
                <wp:docPr id="7410" name="Group 7410"/>
                <wp:cNvGraphicFramePr/>
                <a:graphic xmlns:a="http://schemas.openxmlformats.org/drawingml/2006/main">
                  <a:graphicData uri="http://schemas.microsoft.com/office/word/2010/wordprocessingGroup">
                    <wpg:wgp>
                      <wpg:cNvGrpSpPr/>
                      <wpg:grpSpPr>
                        <a:xfrm>
                          <a:off x="0" y="0"/>
                          <a:ext cx="613232" cy="214630"/>
                          <a:chOff x="0" y="0"/>
                          <a:chExt cx="613232" cy="214630"/>
                        </a:xfrm>
                      </wpg:grpSpPr>
                      <wps:wsp>
                        <wps:cNvPr id="82" name="Shape 82"/>
                        <wps:cNvSpPr/>
                        <wps:spPr>
                          <a:xfrm>
                            <a:off x="1435" y="2426"/>
                            <a:ext cx="609206" cy="208102"/>
                          </a:xfrm>
                          <a:custGeom>
                            <a:avLst/>
                            <a:gdLst/>
                            <a:ahLst/>
                            <a:cxnLst/>
                            <a:rect l="0" t="0" r="0" b="0"/>
                            <a:pathLst>
                              <a:path w="609206" h="208102">
                                <a:moveTo>
                                  <a:pt x="14618" y="165"/>
                                </a:moveTo>
                                <a:lnTo>
                                  <a:pt x="593877" y="1194"/>
                                </a:lnTo>
                                <a:cubicBezTo>
                                  <a:pt x="601980" y="1194"/>
                                  <a:pt x="609206" y="0"/>
                                  <a:pt x="609206" y="17349"/>
                                </a:cubicBezTo>
                                <a:lnTo>
                                  <a:pt x="608495" y="208102"/>
                                </a:lnTo>
                                <a:lnTo>
                                  <a:pt x="0" y="208102"/>
                                </a:lnTo>
                                <a:lnTo>
                                  <a:pt x="0" y="16637"/>
                                </a:lnTo>
                                <a:cubicBezTo>
                                  <a:pt x="0" y="8077"/>
                                  <a:pt x="826" y="165"/>
                                  <a:pt x="14618" y="165"/>
                                </a:cubicBezTo>
                                <a:close/>
                              </a:path>
                            </a:pathLst>
                          </a:custGeom>
                          <a:ln w="0" cap="flat">
                            <a:miter lim="127000"/>
                          </a:ln>
                        </wps:spPr>
                        <wps:style>
                          <a:lnRef idx="0">
                            <a:srgbClr val="000000">
                              <a:alpha val="0"/>
                            </a:srgbClr>
                          </a:lnRef>
                          <a:fillRef idx="1">
                            <a:srgbClr val="AFAFAF"/>
                          </a:fillRef>
                          <a:effectRef idx="0">
                            <a:scrgbClr r="0" g="0" b="0"/>
                          </a:effectRef>
                          <a:fontRef idx="none"/>
                        </wps:style>
                        <wps:bodyPr/>
                      </wps:wsp>
                      <wps:wsp>
                        <wps:cNvPr id="83" name="Shape 83"/>
                        <wps:cNvSpPr/>
                        <wps:spPr>
                          <a:xfrm>
                            <a:off x="0" y="0"/>
                            <a:ext cx="306610" cy="214630"/>
                          </a:xfrm>
                          <a:custGeom>
                            <a:avLst/>
                            <a:gdLst/>
                            <a:ahLst/>
                            <a:cxnLst/>
                            <a:rect l="0" t="0" r="0" b="0"/>
                            <a:pathLst>
                              <a:path w="306610" h="214630">
                                <a:moveTo>
                                  <a:pt x="11481" y="0"/>
                                </a:moveTo>
                                <a:lnTo>
                                  <a:pt x="306610" y="0"/>
                                </a:lnTo>
                                <a:lnTo>
                                  <a:pt x="306610" y="5182"/>
                                </a:lnTo>
                                <a:lnTo>
                                  <a:pt x="11481" y="5182"/>
                                </a:lnTo>
                                <a:cubicBezTo>
                                  <a:pt x="8014" y="5182"/>
                                  <a:pt x="5182" y="8013"/>
                                  <a:pt x="5182" y="11481"/>
                                </a:cubicBezTo>
                                <a:cubicBezTo>
                                  <a:pt x="5182" y="11481"/>
                                  <a:pt x="5182" y="92469"/>
                                  <a:pt x="5182" y="150864"/>
                                </a:cubicBezTo>
                                <a:lnTo>
                                  <a:pt x="25895" y="150864"/>
                                </a:lnTo>
                                <a:cubicBezTo>
                                  <a:pt x="41351" y="178841"/>
                                  <a:pt x="71133" y="197803"/>
                                  <a:pt x="105334" y="197803"/>
                                </a:cubicBezTo>
                                <a:cubicBezTo>
                                  <a:pt x="139522" y="197803"/>
                                  <a:pt x="169316" y="178829"/>
                                  <a:pt x="184785" y="150864"/>
                                </a:cubicBezTo>
                                <a:lnTo>
                                  <a:pt x="306610" y="150864"/>
                                </a:lnTo>
                                <a:lnTo>
                                  <a:pt x="306610" y="214630"/>
                                </a:lnTo>
                                <a:lnTo>
                                  <a:pt x="2591" y="214630"/>
                                </a:lnTo>
                                <a:cubicBezTo>
                                  <a:pt x="1156" y="214630"/>
                                  <a:pt x="0" y="213475"/>
                                  <a:pt x="0" y="212039"/>
                                </a:cubicBezTo>
                                <a:lnTo>
                                  <a:pt x="0" y="11481"/>
                                </a:lnTo>
                                <a:cubicBezTo>
                                  <a:pt x="0" y="5156"/>
                                  <a:pt x="5143" y="0"/>
                                  <a:pt x="114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306610" y="0"/>
                            <a:ext cx="306622" cy="214630"/>
                          </a:xfrm>
                          <a:custGeom>
                            <a:avLst/>
                            <a:gdLst/>
                            <a:ahLst/>
                            <a:cxnLst/>
                            <a:rect l="0" t="0" r="0" b="0"/>
                            <a:pathLst>
                              <a:path w="306622" h="214630">
                                <a:moveTo>
                                  <a:pt x="0" y="0"/>
                                </a:moveTo>
                                <a:lnTo>
                                  <a:pt x="295129" y="0"/>
                                </a:lnTo>
                                <a:cubicBezTo>
                                  <a:pt x="301466" y="0"/>
                                  <a:pt x="306622" y="5156"/>
                                  <a:pt x="306622" y="11481"/>
                                </a:cubicBezTo>
                                <a:lnTo>
                                  <a:pt x="306622" y="212039"/>
                                </a:lnTo>
                                <a:cubicBezTo>
                                  <a:pt x="306622" y="213475"/>
                                  <a:pt x="305454" y="214630"/>
                                  <a:pt x="304019" y="214630"/>
                                </a:cubicBezTo>
                                <a:lnTo>
                                  <a:pt x="0" y="214630"/>
                                </a:lnTo>
                                <a:lnTo>
                                  <a:pt x="0" y="150864"/>
                                </a:lnTo>
                                <a:lnTo>
                                  <a:pt x="301428" y="150864"/>
                                </a:lnTo>
                                <a:cubicBezTo>
                                  <a:pt x="301428" y="92469"/>
                                  <a:pt x="301428" y="11481"/>
                                  <a:pt x="301428" y="11481"/>
                                </a:cubicBezTo>
                                <a:cubicBezTo>
                                  <a:pt x="301428" y="8013"/>
                                  <a:pt x="298609" y="5182"/>
                                  <a:pt x="295129" y="5182"/>
                                </a:cubicBezTo>
                                <a:lnTo>
                                  <a:pt x="0" y="51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361226" y="167348"/>
                            <a:ext cx="14199" cy="33833"/>
                          </a:xfrm>
                          <a:custGeom>
                            <a:avLst/>
                            <a:gdLst/>
                            <a:ahLst/>
                            <a:cxnLst/>
                            <a:rect l="0" t="0" r="0" b="0"/>
                            <a:pathLst>
                              <a:path w="14199" h="33833">
                                <a:moveTo>
                                  <a:pt x="0" y="0"/>
                                </a:moveTo>
                                <a:lnTo>
                                  <a:pt x="14199" y="0"/>
                                </a:lnTo>
                                <a:lnTo>
                                  <a:pt x="14199" y="5791"/>
                                </a:lnTo>
                                <a:lnTo>
                                  <a:pt x="7455" y="5791"/>
                                </a:lnTo>
                                <a:lnTo>
                                  <a:pt x="7455" y="13678"/>
                                </a:lnTo>
                                <a:lnTo>
                                  <a:pt x="14199" y="13678"/>
                                </a:lnTo>
                                <a:lnTo>
                                  <a:pt x="14199" y="18758"/>
                                </a:lnTo>
                                <a:lnTo>
                                  <a:pt x="7455" y="18758"/>
                                </a:lnTo>
                                <a:lnTo>
                                  <a:pt x="7455" y="28042"/>
                                </a:lnTo>
                                <a:lnTo>
                                  <a:pt x="14199" y="28042"/>
                                </a:lnTo>
                                <a:lnTo>
                                  <a:pt x="14199" y="33833"/>
                                </a:lnTo>
                                <a:lnTo>
                                  <a:pt x="0" y="338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375425" y="167348"/>
                            <a:ext cx="14211" cy="33833"/>
                          </a:xfrm>
                          <a:custGeom>
                            <a:avLst/>
                            <a:gdLst/>
                            <a:ahLst/>
                            <a:cxnLst/>
                            <a:rect l="0" t="0" r="0" b="0"/>
                            <a:pathLst>
                              <a:path w="14211" h="33833">
                                <a:moveTo>
                                  <a:pt x="0" y="0"/>
                                </a:moveTo>
                                <a:lnTo>
                                  <a:pt x="1753" y="0"/>
                                </a:lnTo>
                                <a:cubicBezTo>
                                  <a:pt x="3365" y="0"/>
                                  <a:pt x="4839" y="140"/>
                                  <a:pt x="6172" y="419"/>
                                </a:cubicBezTo>
                                <a:cubicBezTo>
                                  <a:pt x="7506" y="712"/>
                                  <a:pt x="8636" y="1168"/>
                                  <a:pt x="9588" y="1816"/>
                                </a:cubicBezTo>
                                <a:cubicBezTo>
                                  <a:pt x="10541" y="2463"/>
                                  <a:pt x="11278" y="3328"/>
                                  <a:pt x="11798" y="4407"/>
                                </a:cubicBezTo>
                                <a:cubicBezTo>
                                  <a:pt x="12319" y="5474"/>
                                  <a:pt x="12586" y="6794"/>
                                  <a:pt x="12586" y="8382"/>
                                </a:cubicBezTo>
                                <a:cubicBezTo>
                                  <a:pt x="12586" y="10096"/>
                                  <a:pt x="12192" y="11506"/>
                                  <a:pt x="11417" y="12636"/>
                                </a:cubicBezTo>
                                <a:cubicBezTo>
                                  <a:pt x="10643" y="13780"/>
                                  <a:pt x="9487" y="14707"/>
                                  <a:pt x="7976" y="15443"/>
                                </a:cubicBezTo>
                                <a:cubicBezTo>
                                  <a:pt x="10071" y="16040"/>
                                  <a:pt x="11633" y="17081"/>
                                  <a:pt x="12662" y="18593"/>
                                </a:cubicBezTo>
                                <a:cubicBezTo>
                                  <a:pt x="13691" y="20091"/>
                                  <a:pt x="14211" y="21907"/>
                                  <a:pt x="14211" y="24029"/>
                                </a:cubicBezTo>
                                <a:cubicBezTo>
                                  <a:pt x="14211" y="25730"/>
                                  <a:pt x="13868" y="27204"/>
                                  <a:pt x="13208" y="28461"/>
                                </a:cubicBezTo>
                                <a:cubicBezTo>
                                  <a:pt x="12548" y="29705"/>
                                  <a:pt x="11646" y="30721"/>
                                  <a:pt x="10528" y="31509"/>
                                </a:cubicBezTo>
                                <a:cubicBezTo>
                                  <a:pt x="9398" y="32309"/>
                                  <a:pt x="8115" y="32893"/>
                                  <a:pt x="6680" y="33262"/>
                                </a:cubicBezTo>
                                <a:cubicBezTo>
                                  <a:pt x="5232" y="33642"/>
                                  <a:pt x="3759" y="33833"/>
                                  <a:pt x="2235" y="33833"/>
                                </a:cubicBezTo>
                                <a:lnTo>
                                  <a:pt x="0" y="33833"/>
                                </a:lnTo>
                                <a:lnTo>
                                  <a:pt x="0" y="28042"/>
                                </a:lnTo>
                                <a:lnTo>
                                  <a:pt x="1232" y="28042"/>
                                </a:lnTo>
                                <a:cubicBezTo>
                                  <a:pt x="1968" y="28042"/>
                                  <a:pt x="2667" y="27978"/>
                                  <a:pt x="3327" y="27825"/>
                                </a:cubicBezTo>
                                <a:cubicBezTo>
                                  <a:pt x="3988" y="27686"/>
                                  <a:pt x="4585" y="27445"/>
                                  <a:pt x="5080" y="27127"/>
                                </a:cubicBezTo>
                                <a:cubicBezTo>
                                  <a:pt x="5601" y="26784"/>
                                  <a:pt x="5994" y="26339"/>
                                  <a:pt x="6299" y="25768"/>
                                </a:cubicBezTo>
                                <a:cubicBezTo>
                                  <a:pt x="6604" y="25197"/>
                                  <a:pt x="6744" y="24473"/>
                                  <a:pt x="6744" y="23584"/>
                                </a:cubicBezTo>
                                <a:cubicBezTo>
                                  <a:pt x="6744" y="21857"/>
                                  <a:pt x="6248" y="20612"/>
                                  <a:pt x="5271" y="19876"/>
                                </a:cubicBezTo>
                                <a:cubicBezTo>
                                  <a:pt x="4293" y="19139"/>
                                  <a:pt x="2997" y="18758"/>
                                  <a:pt x="1384" y="18758"/>
                                </a:cubicBezTo>
                                <a:lnTo>
                                  <a:pt x="0" y="18758"/>
                                </a:lnTo>
                                <a:lnTo>
                                  <a:pt x="0" y="13678"/>
                                </a:lnTo>
                                <a:lnTo>
                                  <a:pt x="800" y="13678"/>
                                </a:lnTo>
                                <a:cubicBezTo>
                                  <a:pt x="2134" y="13678"/>
                                  <a:pt x="3213" y="13360"/>
                                  <a:pt x="4077" y="12738"/>
                                </a:cubicBezTo>
                                <a:cubicBezTo>
                                  <a:pt x="4940" y="12103"/>
                                  <a:pt x="5359" y="11087"/>
                                  <a:pt x="5359" y="9665"/>
                                </a:cubicBezTo>
                                <a:cubicBezTo>
                                  <a:pt x="5359" y="8877"/>
                                  <a:pt x="5220" y="8230"/>
                                  <a:pt x="4940" y="7721"/>
                                </a:cubicBezTo>
                                <a:cubicBezTo>
                                  <a:pt x="4648" y="7226"/>
                                  <a:pt x="4267" y="6833"/>
                                  <a:pt x="3797" y="6541"/>
                                </a:cubicBezTo>
                                <a:cubicBezTo>
                                  <a:pt x="3327" y="6261"/>
                                  <a:pt x="2769" y="6058"/>
                                  <a:pt x="2159" y="5956"/>
                                </a:cubicBezTo>
                                <a:cubicBezTo>
                                  <a:pt x="1537" y="5842"/>
                                  <a:pt x="889" y="5791"/>
                                  <a:pt x="229" y="5791"/>
                                </a:cubicBezTo>
                                <a:lnTo>
                                  <a:pt x="0" y="579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 name="Shape 87"/>
                        <wps:cNvSpPr/>
                        <wps:spPr>
                          <a:xfrm>
                            <a:off x="390944" y="167348"/>
                            <a:ext cx="32449" cy="33833"/>
                          </a:xfrm>
                          <a:custGeom>
                            <a:avLst/>
                            <a:gdLst/>
                            <a:ahLst/>
                            <a:cxnLst/>
                            <a:rect l="0" t="0" r="0" b="0"/>
                            <a:pathLst>
                              <a:path w="32449" h="33833">
                                <a:moveTo>
                                  <a:pt x="0" y="0"/>
                                </a:moveTo>
                                <a:lnTo>
                                  <a:pt x="8357" y="0"/>
                                </a:lnTo>
                                <a:lnTo>
                                  <a:pt x="16281" y="13360"/>
                                </a:lnTo>
                                <a:lnTo>
                                  <a:pt x="24155" y="0"/>
                                </a:lnTo>
                                <a:lnTo>
                                  <a:pt x="32449" y="0"/>
                                </a:lnTo>
                                <a:lnTo>
                                  <a:pt x="19888" y="20854"/>
                                </a:lnTo>
                                <a:lnTo>
                                  <a:pt x="19888" y="33833"/>
                                </a:lnTo>
                                <a:lnTo>
                                  <a:pt x="12421" y="33833"/>
                                </a:lnTo>
                                <a:lnTo>
                                  <a:pt x="12421" y="2066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 name="Shape 88"/>
                        <wps:cNvSpPr/>
                        <wps:spPr>
                          <a:xfrm>
                            <a:off x="35662" y="30455"/>
                            <a:ext cx="139408" cy="139472"/>
                          </a:xfrm>
                          <a:custGeom>
                            <a:avLst/>
                            <a:gdLst/>
                            <a:ahLst/>
                            <a:cxnLst/>
                            <a:rect l="0" t="0" r="0" b="0"/>
                            <a:pathLst>
                              <a:path w="139408" h="139472">
                                <a:moveTo>
                                  <a:pt x="69660" y="26"/>
                                </a:moveTo>
                                <a:cubicBezTo>
                                  <a:pt x="108153" y="0"/>
                                  <a:pt x="139357" y="31179"/>
                                  <a:pt x="139382" y="69660"/>
                                </a:cubicBezTo>
                                <a:cubicBezTo>
                                  <a:pt x="139382" y="69685"/>
                                  <a:pt x="139382" y="69710"/>
                                  <a:pt x="139382" y="69736"/>
                                </a:cubicBezTo>
                                <a:cubicBezTo>
                                  <a:pt x="139408" y="108217"/>
                                  <a:pt x="108229" y="139421"/>
                                  <a:pt x="69748" y="139447"/>
                                </a:cubicBezTo>
                                <a:cubicBezTo>
                                  <a:pt x="31267" y="139472"/>
                                  <a:pt x="51" y="108293"/>
                                  <a:pt x="25" y="69825"/>
                                </a:cubicBezTo>
                                <a:cubicBezTo>
                                  <a:pt x="25" y="69787"/>
                                  <a:pt x="25" y="69762"/>
                                  <a:pt x="25" y="69736"/>
                                </a:cubicBezTo>
                                <a:cubicBezTo>
                                  <a:pt x="0" y="31255"/>
                                  <a:pt x="31178" y="51"/>
                                  <a:pt x="69660" y="2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 name="Shape 89"/>
                        <wps:cNvSpPr/>
                        <wps:spPr>
                          <a:xfrm>
                            <a:off x="106210" y="75774"/>
                            <a:ext cx="22308" cy="48682"/>
                          </a:xfrm>
                          <a:custGeom>
                            <a:avLst/>
                            <a:gdLst/>
                            <a:ahLst/>
                            <a:cxnLst/>
                            <a:rect l="0" t="0" r="0" b="0"/>
                            <a:pathLst>
                              <a:path w="22308" h="48682">
                                <a:moveTo>
                                  <a:pt x="22308" y="0"/>
                                </a:moveTo>
                                <a:lnTo>
                                  <a:pt x="22308" y="11224"/>
                                </a:lnTo>
                                <a:lnTo>
                                  <a:pt x="16767" y="13663"/>
                                </a:lnTo>
                                <a:cubicBezTo>
                                  <a:pt x="14970" y="16034"/>
                                  <a:pt x="14072" y="19590"/>
                                  <a:pt x="14072" y="24327"/>
                                </a:cubicBezTo>
                                <a:cubicBezTo>
                                  <a:pt x="14072" y="29070"/>
                                  <a:pt x="14970" y="32627"/>
                                  <a:pt x="16767" y="34997"/>
                                </a:cubicBezTo>
                                <a:lnTo>
                                  <a:pt x="22308" y="37432"/>
                                </a:lnTo>
                                <a:lnTo>
                                  <a:pt x="22308" y="48682"/>
                                </a:lnTo>
                                <a:lnTo>
                                  <a:pt x="6477" y="42615"/>
                                </a:lnTo>
                                <a:cubicBezTo>
                                  <a:pt x="2172" y="38222"/>
                                  <a:pt x="0" y="32151"/>
                                  <a:pt x="0" y="24404"/>
                                </a:cubicBezTo>
                                <a:cubicBezTo>
                                  <a:pt x="0" y="16809"/>
                                  <a:pt x="2197" y="10764"/>
                                  <a:pt x="6579" y="6293"/>
                                </a:cubicBezTo>
                                <a:lnTo>
                                  <a:pt x="22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59982" y="75375"/>
                            <a:ext cx="44691" cy="49619"/>
                          </a:xfrm>
                          <a:custGeom>
                            <a:avLst/>
                            <a:gdLst/>
                            <a:ahLst/>
                            <a:cxnLst/>
                            <a:rect l="0" t="0" r="0" b="0"/>
                            <a:pathLst>
                              <a:path w="44691" h="49619">
                                <a:moveTo>
                                  <a:pt x="23343" y="0"/>
                                </a:moveTo>
                                <a:cubicBezTo>
                                  <a:pt x="33185" y="0"/>
                                  <a:pt x="40234" y="3873"/>
                                  <a:pt x="44501" y="11620"/>
                                </a:cubicBezTo>
                                <a:lnTo>
                                  <a:pt x="33922" y="17031"/>
                                </a:lnTo>
                                <a:cubicBezTo>
                                  <a:pt x="31928" y="12674"/>
                                  <a:pt x="28943" y="10502"/>
                                  <a:pt x="24955" y="10502"/>
                                </a:cubicBezTo>
                                <a:cubicBezTo>
                                  <a:pt x="17907" y="10502"/>
                                  <a:pt x="14389" y="15253"/>
                                  <a:pt x="14389" y="24726"/>
                                </a:cubicBezTo>
                                <a:cubicBezTo>
                                  <a:pt x="14389" y="34213"/>
                                  <a:pt x="17907" y="38950"/>
                                  <a:pt x="24955" y="38950"/>
                                </a:cubicBezTo>
                                <a:cubicBezTo>
                                  <a:pt x="29604" y="38950"/>
                                  <a:pt x="32931" y="36640"/>
                                  <a:pt x="34925" y="32017"/>
                                </a:cubicBezTo>
                                <a:lnTo>
                                  <a:pt x="44691" y="37211"/>
                                </a:lnTo>
                                <a:cubicBezTo>
                                  <a:pt x="40030" y="45479"/>
                                  <a:pt x="33045" y="49619"/>
                                  <a:pt x="23749" y="49619"/>
                                </a:cubicBezTo>
                                <a:cubicBezTo>
                                  <a:pt x="16561" y="49619"/>
                                  <a:pt x="10808" y="47422"/>
                                  <a:pt x="6490" y="43014"/>
                                </a:cubicBezTo>
                                <a:cubicBezTo>
                                  <a:pt x="2159" y="38621"/>
                                  <a:pt x="0" y="32550"/>
                                  <a:pt x="0" y="24803"/>
                                </a:cubicBezTo>
                                <a:cubicBezTo>
                                  <a:pt x="0" y="17208"/>
                                  <a:pt x="2235" y="11163"/>
                                  <a:pt x="6680" y="6693"/>
                                </a:cubicBezTo>
                                <a:cubicBezTo>
                                  <a:pt x="11138" y="2235"/>
                                  <a:pt x="16688" y="0"/>
                                  <a:pt x="233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25552" y="20257"/>
                            <a:ext cx="102965" cy="159855"/>
                          </a:xfrm>
                          <a:custGeom>
                            <a:avLst/>
                            <a:gdLst/>
                            <a:ahLst/>
                            <a:cxnLst/>
                            <a:rect l="0" t="0" r="0" b="0"/>
                            <a:pathLst>
                              <a:path w="102965" h="159855">
                                <a:moveTo>
                                  <a:pt x="79718" y="0"/>
                                </a:moveTo>
                                <a:lnTo>
                                  <a:pt x="102965" y="4348"/>
                                </a:lnTo>
                                <a:lnTo>
                                  <a:pt x="102965" y="18741"/>
                                </a:lnTo>
                                <a:lnTo>
                                  <a:pt x="79959" y="14377"/>
                                </a:lnTo>
                                <a:cubicBezTo>
                                  <a:pt x="61836" y="14377"/>
                                  <a:pt x="46507" y="20777"/>
                                  <a:pt x="33973" y="33566"/>
                                </a:cubicBezTo>
                                <a:cubicBezTo>
                                  <a:pt x="20917" y="46761"/>
                                  <a:pt x="14389" y="62217"/>
                                  <a:pt x="14389" y="79946"/>
                                </a:cubicBezTo>
                                <a:cubicBezTo>
                                  <a:pt x="14389" y="97676"/>
                                  <a:pt x="20853" y="112992"/>
                                  <a:pt x="33782" y="125908"/>
                                </a:cubicBezTo>
                                <a:cubicBezTo>
                                  <a:pt x="46711" y="138836"/>
                                  <a:pt x="62103" y="145314"/>
                                  <a:pt x="79959" y="145314"/>
                                </a:cubicBezTo>
                                <a:lnTo>
                                  <a:pt x="102965" y="140808"/>
                                </a:lnTo>
                                <a:lnTo>
                                  <a:pt x="102965" y="155364"/>
                                </a:lnTo>
                                <a:lnTo>
                                  <a:pt x="79718" y="159855"/>
                                </a:lnTo>
                                <a:cubicBezTo>
                                  <a:pt x="58014" y="159855"/>
                                  <a:pt x="39294" y="151994"/>
                                  <a:pt x="23571" y="136272"/>
                                </a:cubicBezTo>
                                <a:cubicBezTo>
                                  <a:pt x="7861" y="120562"/>
                                  <a:pt x="0" y="101778"/>
                                  <a:pt x="0" y="79921"/>
                                </a:cubicBezTo>
                                <a:cubicBezTo>
                                  <a:pt x="0" y="58077"/>
                                  <a:pt x="7861" y="39167"/>
                                  <a:pt x="23571" y="23178"/>
                                </a:cubicBezTo>
                                <a:cubicBezTo>
                                  <a:pt x="38887" y="7722"/>
                                  <a:pt x="57607" y="0"/>
                                  <a:pt x="79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128518" y="107392"/>
                            <a:ext cx="22308" cy="17602"/>
                          </a:xfrm>
                          <a:custGeom>
                            <a:avLst/>
                            <a:gdLst/>
                            <a:ahLst/>
                            <a:cxnLst/>
                            <a:rect l="0" t="0" r="0" b="0"/>
                            <a:pathLst>
                              <a:path w="22308" h="17602">
                                <a:moveTo>
                                  <a:pt x="12325" y="0"/>
                                </a:moveTo>
                                <a:lnTo>
                                  <a:pt x="22308" y="5194"/>
                                </a:lnTo>
                                <a:cubicBezTo>
                                  <a:pt x="17659" y="13462"/>
                                  <a:pt x="10687" y="17602"/>
                                  <a:pt x="1403" y="17602"/>
                                </a:cubicBezTo>
                                <a:lnTo>
                                  <a:pt x="0" y="17064"/>
                                </a:lnTo>
                                <a:lnTo>
                                  <a:pt x="0" y="5814"/>
                                </a:lnTo>
                                <a:lnTo>
                                  <a:pt x="2546" y="6934"/>
                                </a:lnTo>
                                <a:cubicBezTo>
                                  <a:pt x="7195" y="6934"/>
                                  <a:pt x="10458" y="4623"/>
                                  <a:pt x="123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128518" y="75375"/>
                            <a:ext cx="22117" cy="17031"/>
                          </a:xfrm>
                          <a:custGeom>
                            <a:avLst/>
                            <a:gdLst/>
                            <a:ahLst/>
                            <a:cxnLst/>
                            <a:rect l="0" t="0" r="0" b="0"/>
                            <a:pathLst>
                              <a:path w="22117" h="17031">
                                <a:moveTo>
                                  <a:pt x="997" y="0"/>
                                </a:moveTo>
                                <a:cubicBezTo>
                                  <a:pt x="10827" y="0"/>
                                  <a:pt x="17862" y="3873"/>
                                  <a:pt x="22117" y="11620"/>
                                </a:cubicBezTo>
                                <a:lnTo>
                                  <a:pt x="11335" y="17031"/>
                                </a:lnTo>
                                <a:cubicBezTo>
                                  <a:pt x="9341" y="12674"/>
                                  <a:pt x="6407" y="10502"/>
                                  <a:pt x="2546" y="10502"/>
                                </a:cubicBezTo>
                                <a:lnTo>
                                  <a:pt x="0" y="11623"/>
                                </a:lnTo>
                                <a:lnTo>
                                  <a:pt x="0" y="399"/>
                                </a:lnTo>
                                <a:lnTo>
                                  <a:pt x="9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128518" y="24605"/>
                            <a:ext cx="56674" cy="151016"/>
                          </a:xfrm>
                          <a:custGeom>
                            <a:avLst/>
                            <a:gdLst/>
                            <a:ahLst/>
                            <a:cxnLst/>
                            <a:rect l="0" t="0" r="0" b="0"/>
                            <a:pathLst>
                              <a:path w="56674" h="151016">
                                <a:moveTo>
                                  <a:pt x="0" y="0"/>
                                </a:moveTo>
                                <a:lnTo>
                                  <a:pt x="7725" y="1445"/>
                                </a:lnTo>
                                <a:cubicBezTo>
                                  <a:pt x="17183" y="5307"/>
                                  <a:pt x="25775" y="11102"/>
                                  <a:pt x="33496" y="18830"/>
                                </a:cubicBezTo>
                                <a:cubicBezTo>
                                  <a:pt x="48939" y="34273"/>
                                  <a:pt x="56674" y="53196"/>
                                  <a:pt x="56674" y="75574"/>
                                </a:cubicBezTo>
                                <a:cubicBezTo>
                                  <a:pt x="56674" y="97964"/>
                                  <a:pt x="49079" y="116670"/>
                                  <a:pt x="33890" y="131720"/>
                                </a:cubicBezTo>
                                <a:cubicBezTo>
                                  <a:pt x="25838" y="139651"/>
                                  <a:pt x="17050" y="145598"/>
                                  <a:pt x="7526" y="149562"/>
                                </a:cubicBezTo>
                                <a:lnTo>
                                  <a:pt x="0" y="151016"/>
                                </a:lnTo>
                                <a:lnTo>
                                  <a:pt x="0" y="136461"/>
                                </a:lnTo>
                                <a:lnTo>
                                  <a:pt x="2027" y="136064"/>
                                </a:lnTo>
                                <a:cubicBezTo>
                                  <a:pt x="9789" y="132797"/>
                                  <a:pt x="16967" y="127898"/>
                                  <a:pt x="23565" y="121369"/>
                                </a:cubicBezTo>
                                <a:cubicBezTo>
                                  <a:pt x="36100" y="109241"/>
                                  <a:pt x="42361" y="93989"/>
                                  <a:pt x="42361" y="75598"/>
                                </a:cubicBezTo>
                                <a:cubicBezTo>
                                  <a:pt x="42361" y="57349"/>
                                  <a:pt x="35998" y="41855"/>
                                  <a:pt x="23260" y="29129"/>
                                </a:cubicBezTo>
                                <a:cubicBezTo>
                                  <a:pt x="16904" y="22760"/>
                                  <a:pt x="9868" y="17985"/>
                                  <a:pt x="2156" y="14802"/>
                                </a:cubicBezTo>
                                <a:lnTo>
                                  <a:pt x="0" y="14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334861" y="22873"/>
                            <a:ext cx="109766" cy="109754"/>
                          </a:xfrm>
                          <a:custGeom>
                            <a:avLst/>
                            <a:gdLst/>
                            <a:ahLst/>
                            <a:cxnLst/>
                            <a:rect l="0" t="0" r="0" b="0"/>
                            <a:pathLst>
                              <a:path w="109766" h="109754">
                                <a:moveTo>
                                  <a:pt x="54889" y="0"/>
                                </a:moveTo>
                                <a:cubicBezTo>
                                  <a:pt x="85204" y="0"/>
                                  <a:pt x="109766" y="24574"/>
                                  <a:pt x="109766" y="54876"/>
                                </a:cubicBezTo>
                                <a:cubicBezTo>
                                  <a:pt x="109766" y="85179"/>
                                  <a:pt x="85204" y="109754"/>
                                  <a:pt x="54889" y="109754"/>
                                </a:cubicBezTo>
                                <a:cubicBezTo>
                                  <a:pt x="24574" y="109754"/>
                                  <a:pt x="0" y="85179"/>
                                  <a:pt x="0" y="54876"/>
                                </a:cubicBezTo>
                                <a:cubicBezTo>
                                  <a:pt x="0" y="24574"/>
                                  <a:pt x="24574" y="0"/>
                                  <a:pt x="548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373736" y="58051"/>
                            <a:ext cx="31890" cy="56757"/>
                          </a:xfrm>
                          <a:custGeom>
                            <a:avLst/>
                            <a:gdLst/>
                            <a:ahLst/>
                            <a:cxnLst/>
                            <a:rect l="0" t="0" r="0" b="0"/>
                            <a:pathLst>
                              <a:path w="31890" h="56757">
                                <a:moveTo>
                                  <a:pt x="3823" y="0"/>
                                </a:moveTo>
                                <a:lnTo>
                                  <a:pt x="28067" y="0"/>
                                </a:lnTo>
                                <a:cubicBezTo>
                                  <a:pt x="30175" y="0"/>
                                  <a:pt x="31890" y="1702"/>
                                  <a:pt x="31890" y="3823"/>
                                </a:cubicBezTo>
                                <a:lnTo>
                                  <a:pt x="31890" y="28055"/>
                                </a:lnTo>
                                <a:lnTo>
                                  <a:pt x="25133" y="28055"/>
                                </a:lnTo>
                                <a:lnTo>
                                  <a:pt x="25133" y="56757"/>
                                </a:lnTo>
                                <a:lnTo>
                                  <a:pt x="6756" y="56757"/>
                                </a:lnTo>
                                <a:lnTo>
                                  <a:pt x="6756" y="28055"/>
                                </a:lnTo>
                                <a:lnTo>
                                  <a:pt x="0" y="28055"/>
                                </a:lnTo>
                                <a:lnTo>
                                  <a:pt x="0" y="3823"/>
                                </a:lnTo>
                                <a:cubicBezTo>
                                  <a:pt x="0" y="1702"/>
                                  <a:pt x="1715" y="0"/>
                                  <a:pt x="38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381381" y="38278"/>
                            <a:ext cx="16586" cy="16587"/>
                          </a:xfrm>
                          <a:custGeom>
                            <a:avLst/>
                            <a:gdLst/>
                            <a:ahLst/>
                            <a:cxnLst/>
                            <a:rect l="0" t="0" r="0" b="0"/>
                            <a:pathLst>
                              <a:path w="16586" h="16587">
                                <a:moveTo>
                                  <a:pt x="8293" y="0"/>
                                </a:moveTo>
                                <a:cubicBezTo>
                                  <a:pt x="12878" y="0"/>
                                  <a:pt x="16586" y="3721"/>
                                  <a:pt x="16586" y="8293"/>
                                </a:cubicBezTo>
                                <a:cubicBezTo>
                                  <a:pt x="16586" y="12878"/>
                                  <a:pt x="12878" y="16587"/>
                                  <a:pt x="8293" y="16587"/>
                                </a:cubicBezTo>
                                <a:cubicBezTo>
                                  <a:pt x="3721" y="16587"/>
                                  <a:pt x="0" y="12878"/>
                                  <a:pt x="0" y="8293"/>
                                </a:cubicBezTo>
                                <a:cubicBezTo>
                                  <a:pt x="0" y="3721"/>
                                  <a:pt x="3721" y="0"/>
                                  <a:pt x="82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330429" y="17298"/>
                            <a:ext cx="59258" cy="118491"/>
                          </a:xfrm>
                          <a:custGeom>
                            <a:avLst/>
                            <a:gdLst/>
                            <a:ahLst/>
                            <a:cxnLst/>
                            <a:rect l="0" t="0" r="0" b="0"/>
                            <a:pathLst>
                              <a:path w="59258" h="118491">
                                <a:moveTo>
                                  <a:pt x="59182" y="0"/>
                                </a:moveTo>
                                <a:lnTo>
                                  <a:pt x="59258" y="14"/>
                                </a:lnTo>
                                <a:lnTo>
                                  <a:pt x="59258" y="10670"/>
                                </a:lnTo>
                                <a:lnTo>
                                  <a:pt x="40711" y="14216"/>
                                </a:lnTo>
                                <a:cubicBezTo>
                                  <a:pt x="35027" y="16590"/>
                                  <a:pt x="29864" y="20149"/>
                                  <a:pt x="25222" y="24892"/>
                                </a:cubicBezTo>
                                <a:cubicBezTo>
                                  <a:pt x="15519" y="34658"/>
                                  <a:pt x="10681" y="46113"/>
                                  <a:pt x="10681" y="59258"/>
                                </a:cubicBezTo>
                                <a:cubicBezTo>
                                  <a:pt x="10681" y="72390"/>
                                  <a:pt x="15469" y="83744"/>
                                  <a:pt x="25070" y="93320"/>
                                </a:cubicBezTo>
                                <a:cubicBezTo>
                                  <a:pt x="29858" y="98107"/>
                                  <a:pt x="35109" y="101698"/>
                                  <a:pt x="40821" y="104092"/>
                                </a:cubicBezTo>
                                <a:lnTo>
                                  <a:pt x="59258" y="107669"/>
                                </a:lnTo>
                                <a:lnTo>
                                  <a:pt x="59258" y="118476"/>
                                </a:lnTo>
                                <a:lnTo>
                                  <a:pt x="59182" y="118491"/>
                                </a:lnTo>
                                <a:cubicBezTo>
                                  <a:pt x="43066" y="118491"/>
                                  <a:pt x="29172" y="112675"/>
                                  <a:pt x="17501" y="101029"/>
                                </a:cubicBezTo>
                                <a:cubicBezTo>
                                  <a:pt x="5829" y="89370"/>
                                  <a:pt x="0" y="75438"/>
                                  <a:pt x="0" y="59258"/>
                                </a:cubicBezTo>
                                <a:cubicBezTo>
                                  <a:pt x="0" y="43053"/>
                                  <a:pt x="5829" y="29032"/>
                                  <a:pt x="17501" y="17183"/>
                                </a:cubicBezTo>
                                <a:cubicBezTo>
                                  <a:pt x="28867" y="5728"/>
                                  <a:pt x="42761" y="0"/>
                                  <a:pt x="591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389687" y="17312"/>
                            <a:ext cx="59258" cy="118463"/>
                          </a:xfrm>
                          <a:custGeom>
                            <a:avLst/>
                            <a:gdLst/>
                            <a:ahLst/>
                            <a:cxnLst/>
                            <a:rect l="0" t="0" r="0" b="0"/>
                            <a:pathLst>
                              <a:path w="59258" h="118463">
                                <a:moveTo>
                                  <a:pt x="0" y="0"/>
                                </a:moveTo>
                                <a:lnTo>
                                  <a:pt x="22911" y="4282"/>
                                </a:lnTo>
                                <a:cubicBezTo>
                                  <a:pt x="29931" y="7145"/>
                                  <a:pt x="36309" y="11441"/>
                                  <a:pt x="42050" y="17169"/>
                                </a:cubicBezTo>
                                <a:cubicBezTo>
                                  <a:pt x="53518" y="28625"/>
                                  <a:pt x="59258" y="42645"/>
                                  <a:pt x="59258" y="59244"/>
                                </a:cubicBezTo>
                                <a:cubicBezTo>
                                  <a:pt x="59258" y="75830"/>
                                  <a:pt x="53619" y="89712"/>
                                  <a:pt x="42342" y="100862"/>
                                </a:cubicBezTo>
                                <a:cubicBezTo>
                                  <a:pt x="36366" y="106736"/>
                                  <a:pt x="29842" y="111140"/>
                                  <a:pt x="22771" y="114075"/>
                                </a:cubicBezTo>
                                <a:lnTo>
                                  <a:pt x="0" y="118463"/>
                                </a:lnTo>
                                <a:lnTo>
                                  <a:pt x="0" y="107655"/>
                                </a:lnTo>
                                <a:lnTo>
                                  <a:pt x="76" y="107669"/>
                                </a:lnTo>
                                <a:cubicBezTo>
                                  <a:pt x="13322" y="107669"/>
                                  <a:pt x="24841" y="102831"/>
                                  <a:pt x="34633" y="93153"/>
                                </a:cubicBezTo>
                                <a:cubicBezTo>
                                  <a:pt x="43929" y="84175"/>
                                  <a:pt x="48578" y="72858"/>
                                  <a:pt x="48578" y="59244"/>
                                </a:cubicBezTo>
                                <a:cubicBezTo>
                                  <a:pt x="48578" y="45706"/>
                                  <a:pt x="43828" y="34251"/>
                                  <a:pt x="34341" y="24878"/>
                                </a:cubicBezTo>
                                <a:cubicBezTo>
                                  <a:pt x="24943" y="15391"/>
                                  <a:pt x="13513" y="10641"/>
                                  <a:pt x="76" y="10641"/>
                                </a:cubicBezTo>
                                <a:lnTo>
                                  <a:pt x="0" y="106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29C0A3" id="Group 7410" o:spid="_x0000_s1026" style="width:48.3pt;height:16.9pt;mso-position-horizontal-relative:char;mso-position-vertical-relative:line" coordsize="6132,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">
                <v:shape id="Shape 82" o:spid="_x0000_s1027" style="position:absolute;left:14;top:24;width:6092;height:2081;visibility:visible;mso-wrap-style:square;v-text-anchor:top" coordsize="609206,2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" path="m14618,165l593877,1194v8103,,15329,-1194,15329,16155l608495,208102,,208102,,16637c,8077,826,165,14618,165xe" fillcolor="#afafaf" stroked="f" strokeweight="0">
                  <v:stroke miterlimit="83231f" joinstyle="miter"/>
                  <v:path arrowok="t" textboxrect="0,0,609206,208102"/>
                </v:shape>
                <v:shape id="Shape 83" o:spid="_x0000_s1028" style="position:absolute;width:3066;height:2146;visibility:visible;mso-wrap-style:square;v-text-anchor:top" coordsize="306610,2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" path="m11481,l306610,r,5182l11481,5182v-3467,,-6299,2831,-6299,6299c5182,11481,5182,92469,5182,150864r20713,c41351,178841,71133,197803,105334,197803v34188,,63982,-18974,79451,-46939l306610,150864r,63766l2591,214630c1156,214630,,213475,,212039l,11481c,5156,5143,,11481,xe" fillcolor="black" stroked="f" strokeweight="0">
                  <v:stroke miterlimit="83231f" joinstyle="miter"/>
                  <v:path arrowok="t" textboxrect="0,0,306610,214630"/>
                </v:shape>
                <v:shape id="Shape 84" o:spid="_x0000_s1029" style="position:absolute;left:3066;width:3066;height:2146;visibility:visible;mso-wrap-style:square;v-text-anchor:top" coordsize="306622,2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" path="m,l295129,v6337,,11493,5156,11493,11481l306622,212039v,1436,-1168,2591,-2603,2591l,214630,,150864r301428,c301428,92469,301428,11481,301428,11481v,-3468,-2819,-6299,-6299,-6299l,5182,,xe" fillcolor="black" stroked="f" strokeweight="0">
                  <v:stroke miterlimit="83231f" joinstyle="miter"/>
                  <v:path arrowok="t" textboxrect="0,0,306622,214630"/>
                </v:shape>
                <v:shape id="Shape 85" o:spid="_x0000_s1030" style="position:absolute;left:3612;top:1673;width:142;height:338;visibility:visible;mso-wrap-style:square;v-text-anchor:top" coordsize="14199,3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" path="m,l14199,r,5791l7455,5791r,7887l14199,13678r,5080l7455,18758r,9284l14199,28042r,5791l,33833,,xe" stroked="f" strokeweight="0">
                  <v:stroke miterlimit="83231f" joinstyle="miter"/>
                  <v:path arrowok="t" textboxrect="0,0,14199,33833"/>
                </v:shape>
                <v:shape id="Shape 86" o:spid="_x0000_s1031" style="position:absolute;left:3754;top:1673;width:142;height:338;visibility:visible;mso-wrap-style:square;v-text-anchor:top" coordsize="14211,3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" path="m,l1753,c3365,,4839,140,6172,419v1334,293,2464,749,3416,1397c10541,2463,11278,3328,11798,4407v521,1067,788,2387,788,3975c12586,10096,12192,11506,11417,12636v-774,1144,-1930,2071,-3441,2807c10071,16040,11633,17081,12662,18593v1029,1498,1549,3314,1549,5436c14211,25730,13868,27204,13208,28461v-660,1244,-1562,2260,-2680,3048c9398,32309,8115,32893,6680,33262v-1448,380,-2921,571,-4445,571l,33833,,28042r1232,c1968,28042,2667,27978,3327,27825v661,-139,1258,-380,1753,-698c5601,26784,5994,26339,6299,25768v305,-571,445,-1295,445,-2184c6744,21857,6248,20612,5271,19876,4293,19139,2997,18758,1384,18758l,18758,,13678r800,c2134,13678,3213,13360,4077,12738v863,-635,1282,-1651,1282,-3073c5359,8877,5220,8230,4940,7721,4648,7226,4267,6833,3797,6541,3327,6261,2769,6058,2159,5956,1537,5842,889,5791,229,5791l,5791,,xe" stroked="f" strokeweight="0">
                  <v:stroke miterlimit="83231f" joinstyle="miter"/>
                  <v:path arrowok="t" textboxrect="0,0,14211,33833"/>
                </v:shape>
                <v:shape id="Shape 87" o:spid="_x0000_s1032" style="position:absolute;left:3909;top:1673;width:324;height:338;visibility:visible;mso-wrap-style:square;v-text-anchor:top" coordsize="32449,3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" path="m,l8357,r7924,13360l24155,r8294,l19888,20854r,12979l12421,33833r,-13170l,xe" stroked="f" strokeweight="0">
                  <v:stroke miterlimit="83231f" joinstyle="miter"/>
                  <v:path arrowok="t" textboxrect="0,0,32449,33833"/>
                </v:shape>
                <v:shape id="Shape 88" o:spid="_x0000_s1033" style="position:absolute;left:356;top:304;width:1394;height:1395;visibility:visible;mso-wrap-style:square;v-text-anchor:top" coordsize="139408,13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" path="m69660,26c108153,,139357,31179,139382,69660v,25,,50,,76c139408,108217,108229,139421,69748,139447,31267,139472,51,108293,25,69825v,-38,,-63,,-89c,31255,31178,51,69660,26xe" stroked="f" strokeweight="0">
                  <v:stroke miterlimit="83231f" joinstyle="miter"/>
                  <v:path arrowok="t" textboxrect="0,0,139408,139472"/>
                </v:shape>
                <v:shape id="Shape 89" o:spid="_x0000_s1034" style="position:absolute;left:1062;top:757;width:223;height:487;visibility:visible;mso-wrap-style:square;v-text-anchor:top" coordsize="22308,4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" path="m22308,r,11224l16767,13663v-1797,2371,-2695,5927,-2695,10664c14072,29070,14970,32627,16767,34997r5541,2435l22308,48682,6477,42615c2172,38222,,32151,,24404,,16809,2197,10764,6579,6293l22308,xe" fillcolor="black" stroked="f" strokeweight="0">
                  <v:stroke miterlimit="83231f" joinstyle="miter"/>
                  <v:path arrowok="t" textboxrect="0,0,22308,48682"/>
                </v:shape>
                <v:shape id="Shape 90" o:spid="_x0000_s1035" style="position:absolute;left:599;top:753;width:447;height:496;visibility:visible;mso-wrap-style:square;v-text-anchor:top" coordsize="44691,4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" path="m23343,v9842,,16891,3873,21158,11620l33922,17031c31928,12674,28943,10502,24955,10502v-7048,,-10566,4751,-10566,14224c14389,34213,17907,38950,24955,38950v4649,,7976,-2310,9970,-6933l44691,37211c40030,45479,33045,49619,23749,49619v-7188,,-12941,-2197,-17259,-6605c2159,38621,,32550,,24803,,17208,2235,11163,6680,6693,11138,2235,16688,,23343,xe" fillcolor="black" stroked="f" strokeweight="0">
                  <v:stroke miterlimit="83231f" joinstyle="miter"/>
                  <v:path arrowok="t" textboxrect="0,0,44691,49619"/>
                </v:shape>
                <v:shape id="Shape 91" o:spid="_x0000_s1036" style="position:absolute;left:255;top:202;width:1030;height:1599;visibility:visible;mso-wrap-style:square;v-text-anchor:top" coordsize="102965,15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" path="m79718,r23247,4348l102965,18741,79959,14377v-18123,,-33452,6400,-45986,19189c20917,46761,14389,62217,14389,79946v,17730,6464,33046,19393,45962c46711,138836,62103,145314,79959,145314r23006,-4506l102965,155364r-23247,4491c58014,159855,39294,151994,23571,136272,7861,120562,,101778,,79921,,58077,7861,39167,23571,23178,38887,7722,57607,,79718,xe" fillcolor="black" stroked="f" strokeweight="0">
                  <v:stroke miterlimit="83231f" joinstyle="miter"/>
                  <v:path arrowok="t" textboxrect="0,0,102965,159855"/>
                </v:shape>
                <v:shape id="Shape 92" o:spid="_x0000_s1037" style="position:absolute;left:1285;top:1073;width:223;height:176;visibility:visible;mso-wrap-style:square;v-text-anchor:top" coordsize="22308,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" path="m12325,r9983,5194c17659,13462,10687,17602,1403,17602l,17064,,5814,2546,6934c7195,6934,10458,4623,12325,xe" fillcolor="black" stroked="f" strokeweight="0">
                  <v:stroke miterlimit="83231f" joinstyle="miter"/>
                  <v:path arrowok="t" textboxrect="0,0,22308,17602"/>
                </v:shape>
                <v:shape id="Shape 93" o:spid="_x0000_s1038" style="position:absolute;left:1285;top:753;width:221;height:171;visibility:visible;mso-wrap-style:square;v-text-anchor:top" coordsize="22117,1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" path="m997,v9830,,16865,3873,21120,11620l11335,17031c9341,12674,6407,10502,2546,10502l,11623,,399,997,xe" fillcolor="black" stroked="f" strokeweight="0">
                  <v:stroke miterlimit="83231f" joinstyle="miter"/>
                  <v:path arrowok="t" textboxrect="0,0,22117,17031"/>
                </v:shape>
                <v:shape id="Shape 94" o:spid="_x0000_s1039" style="position:absolute;left:1285;top:246;width:566;height:1510;visibility:visible;mso-wrap-style:square;v-text-anchor:top" coordsize="56674,15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" path="m,l7725,1445v9458,3862,18050,9657,25771,17385c48939,34273,56674,53196,56674,75574v,22390,-7595,41096,-22784,56146c25838,139651,17050,145598,7526,149562l,151016,,136461r2027,-397c9789,132797,16967,127898,23565,121369,36100,109241,42361,93989,42361,75598v,-18249,-6363,-33743,-19101,-46469c16904,22760,9868,17985,2156,14802l,14394,,xe" fillcolor="black" stroked="f" strokeweight="0">
                  <v:stroke miterlimit="83231f" joinstyle="miter"/>
                  <v:path arrowok="t" textboxrect="0,0,56674,151016"/>
                </v:shape>
                <v:shape id="Shape 95" o:spid="_x0000_s1040" style="position:absolute;left:3348;top:228;width:1098;height:1098;visibility:visible;mso-wrap-style:square;v-text-anchor:top" coordsize="109766,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" path="m54889,v30315,,54877,24574,54877,54876c109766,85179,85204,109754,54889,109754,24574,109754,,85179,,54876,,24574,24574,,54889,xe" stroked="f" strokeweight="0">
                  <v:stroke miterlimit="83231f" joinstyle="miter"/>
                  <v:path arrowok="t" textboxrect="0,0,109766,109754"/>
                </v:shape>
                <v:shape id="Shape 96" o:spid="_x0000_s1041" style="position:absolute;left:3737;top:580;width:319;height:568;visibility:visible;mso-wrap-style:square;v-text-anchor:top" coordsize="31890,56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" path="m3823,l28067,v2108,,3823,1702,3823,3823l31890,28055r-6757,l25133,56757r-18377,l6756,28055,,28055,,3823c,1702,1715,,3823,xe" fillcolor="black" stroked="f" strokeweight="0">
                  <v:stroke miterlimit="83231f" joinstyle="miter"/>
                  <v:path arrowok="t" textboxrect="0,0,31890,56757"/>
                </v:shape>
                <v:shape id="Shape 97" o:spid="_x0000_s1042" style="position:absolute;left:3813;top:382;width:166;height:166;visibility:visible;mso-wrap-style:square;v-text-anchor:top" coordsize="16586,16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" path="m8293,v4585,,8293,3721,8293,8293c16586,12878,12878,16587,8293,16587,3721,16587,,12878,,8293,,3721,3721,,8293,xe" fillcolor="black" stroked="f" strokeweight="0">
                  <v:stroke miterlimit="83231f" joinstyle="miter"/>
                  <v:path arrowok="t" textboxrect="0,0,16586,16587"/>
                </v:shape>
                <v:shape id="Shape 98" o:spid="_x0000_s1043" style="position:absolute;left:3304;top:172;width:592;height:1185;visibility:visible;mso-wrap-style:square;v-text-anchor:top" coordsize="59258,11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" path="m59182,r76,14l59258,10670,40711,14216c35027,16590,29864,20149,25222,24892,15519,34658,10681,46113,10681,59258v,13132,4788,24486,14389,34062c29858,98107,35109,101698,40821,104092r18437,3577l59258,118476r-76,15c43066,118491,29172,112675,17501,101029,5829,89370,,75438,,59258,,43053,5829,29032,17501,17183,28867,5728,42761,,59182,xe" fillcolor="black" stroked="f" strokeweight="0">
                  <v:stroke miterlimit="83231f" joinstyle="miter"/>
                  <v:path arrowok="t" textboxrect="0,0,59258,118491"/>
                </v:shape>
                <v:shape id="Shape 99" o:spid="_x0000_s1044" style="position:absolute;left:3896;top:173;width:593;height:1184;visibility:visible;mso-wrap-style:square;v-text-anchor:top" coordsize="59258,118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" path="m,l22911,4282v7020,2863,13398,7159,19139,12887c53518,28625,59258,42645,59258,59244v,16586,-5639,30468,-16916,41618c36366,106736,29842,111140,22771,114075l,118463,,107655r76,14c13322,107669,24841,102831,34633,93153,43929,84175,48578,72858,48578,59244v,-13538,-4750,-24993,-14237,-34366c24943,15391,13513,10641,76,10641l,10656,,xe" fillcolor="black" stroked="f" strokeweight="0">
                  <v:stroke miterlimit="83231f" joinstyle="miter"/>
                  <v:path arrowok="t" textboxrect="0,0,59258,118463"/>
                </v:shape>
                <w10:anchorlock/>
              </v:group>
            </w:pict>
          </mc:Fallback>
        </mc:AlternateContent>
      </w:r>
      <w:r>
        <w:rPr>
          <w:rFonts w:ascii="Times New Roman" w:eastAsia="Times New Roman" w:hAnsi="Times New Roman" w:cs="Times New Roman"/>
          <w:sz w:val="16"/>
        </w:rPr>
        <w:t xml:space="preserve"> Content from this work may be used under the terms of </w:t>
      </w:r>
      <w:proofErr w:type="spellStart"/>
      <w:r>
        <w:rPr>
          <w:rFonts w:ascii="Times New Roman" w:eastAsia="Times New Roman" w:hAnsi="Times New Roman" w:cs="Times New Roman"/>
          <w:sz w:val="16"/>
        </w:rPr>
        <w:t>the</w:t>
      </w:r>
      <w:hyperlink r:id="rId66">
        <w:r>
          <w:rPr>
            <w:rFonts w:ascii="Times New Roman" w:eastAsia="Times New Roman" w:hAnsi="Times New Roman" w:cs="Times New Roman"/>
            <w:color w:val="0000FF"/>
            <w:sz w:val="16"/>
          </w:rPr>
          <w:t>CreativeCommonsAttribution</w:t>
        </w:r>
        <w:proofErr w:type="spellEnd"/>
        <w:r>
          <w:rPr>
            <w:rFonts w:ascii="Times New Roman" w:eastAsia="Times New Roman" w:hAnsi="Times New Roman" w:cs="Times New Roman"/>
            <w:color w:val="0000FF"/>
            <w:sz w:val="16"/>
          </w:rPr>
          <w:t xml:space="preserve"> 3.0 </w:t>
        </w:r>
        <w:proofErr w:type="spellStart"/>
        <w:r>
          <w:rPr>
            <w:rFonts w:ascii="Times New Roman" w:eastAsia="Times New Roman" w:hAnsi="Times New Roman" w:cs="Times New Roman"/>
            <w:color w:val="0000FF"/>
            <w:sz w:val="16"/>
          </w:rPr>
          <w:t>licence</w:t>
        </w:r>
        <w:proofErr w:type="spellEnd"/>
      </w:hyperlink>
      <w:hyperlink r:id="rId67">
        <w:r>
          <w:rPr>
            <w:rFonts w:ascii="Times New Roman" w:eastAsia="Times New Roman" w:hAnsi="Times New Roman" w:cs="Times New Roman"/>
            <w:sz w:val="16"/>
          </w:rPr>
          <w:t>.</w:t>
        </w:r>
      </w:hyperlink>
      <w:r>
        <w:rPr>
          <w:rFonts w:ascii="Times New Roman" w:eastAsia="Times New Roman" w:hAnsi="Times New Roman" w:cs="Times New Roman"/>
          <w:sz w:val="16"/>
        </w:rPr>
        <w:t xml:space="preserve"> Any further distribution of this work must maintain attribution to the author(s) and the title of the work, journal citation and DOI.</w:t>
      </w:r>
    </w:p>
    <w:p w14:paraId="2F37A8D3" w14:textId="77777777" w:rsidR="00F46B37" w:rsidRDefault="00F46B37" w:rsidP="00F46B37">
      <w:pPr>
        <w:spacing w:after="33" w:line="216" w:lineRule="auto"/>
        <w:ind w:left="-15" w:firstLine="0"/>
      </w:pPr>
      <w:r>
        <w:rPr>
          <w:rFonts w:ascii="Times New Roman" w:eastAsia="Times New Roman" w:hAnsi="Times New Roman" w:cs="Times New Roman"/>
          <w:sz w:val="16"/>
        </w:rPr>
        <w:t xml:space="preserve">Published under </w:t>
      </w:r>
      <w:proofErr w:type="spellStart"/>
      <w:r>
        <w:rPr>
          <w:rFonts w:ascii="Times New Roman" w:eastAsia="Times New Roman" w:hAnsi="Times New Roman" w:cs="Times New Roman"/>
          <w:sz w:val="16"/>
        </w:rPr>
        <w:t>licence</w:t>
      </w:r>
      <w:proofErr w:type="spellEnd"/>
      <w:r>
        <w:rPr>
          <w:rFonts w:ascii="Times New Roman" w:eastAsia="Times New Roman" w:hAnsi="Times New Roman" w:cs="Times New Roman"/>
          <w:sz w:val="16"/>
        </w:rPr>
        <w:t xml:space="preserve"> by IOP Publishing Ltd</w:t>
      </w:r>
    </w:p>
    <w:p w14:paraId="05548285" w14:textId="77777777" w:rsidR="00F46B37" w:rsidRDefault="00F46B37" w:rsidP="00F46B37">
      <w:pPr>
        <w:ind w:left="17" w:right="42"/>
      </w:pPr>
      <w:r>
        <w:t xml:space="preserve">this paper are all feldspar sandstones collected from an oil field in Ordos, they are divided into three types: (1) Coarse feldspar sandstones, as is shown in figure 1(a). (2) Medium granular feldspar sandstone, as is shown in figure 1(b). (3) Fine feldspar sandstone, as is shown in figure 1(c). </w:t>
      </w:r>
    </w:p>
    <w:p w14:paraId="161FCFF5" w14:textId="77777777" w:rsidR="00F46B37" w:rsidRDefault="00F46B37" w:rsidP="00F46B37">
      <w:pPr>
        <w:spacing w:after="0" w:line="259" w:lineRule="auto"/>
        <w:ind w:left="20" w:right="720" w:firstLine="0"/>
      </w:pPr>
      <w:r>
        <w:t xml:space="preserve"> </w:t>
      </w:r>
    </w:p>
    <w:p w14:paraId="5D79A0DA" w14:textId="77777777" w:rsidR="00F46B37" w:rsidRDefault="00F46B37" w:rsidP="00F46B37">
      <w:pPr>
        <w:spacing w:after="0" w:line="259" w:lineRule="auto"/>
        <w:ind w:left="693" w:firstLine="0"/>
      </w:pPr>
      <w:r>
        <w:rPr>
          <w:noProof/>
        </w:rPr>
        <w:drawing>
          <wp:inline distT="0" distB="0" distL="0" distR="0" wp14:anchorId="188C2CBD" wp14:editId="549D0C66">
            <wp:extent cx="1170940" cy="117157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68"/>
                    <a:stretch>
                      <a:fillRect/>
                    </a:stretch>
                  </pic:blipFill>
                  <pic:spPr>
                    <a:xfrm>
                      <a:off x="0" y="0"/>
                      <a:ext cx="1170940" cy="1171575"/>
                    </a:xfrm>
                    <a:prstGeom prst="rect">
                      <a:avLst/>
                    </a:prstGeom>
                  </pic:spPr>
                </pic:pic>
              </a:graphicData>
            </a:graphic>
          </wp:inline>
        </w:drawing>
      </w:r>
      <w:r>
        <w:t xml:space="preserve">          </w:t>
      </w:r>
      <w:r>
        <w:rPr>
          <w:noProof/>
        </w:rPr>
        <w:drawing>
          <wp:inline distT="0" distB="0" distL="0" distR="0" wp14:anchorId="27F198AC" wp14:editId="7A7ABC5F">
            <wp:extent cx="1165225" cy="116522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69"/>
                    <a:stretch>
                      <a:fillRect/>
                    </a:stretch>
                  </pic:blipFill>
                  <pic:spPr>
                    <a:xfrm>
                      <a:off x="0" y="0"/>
                      <a:ext cx="1165225" cy="1165225"/>
                    </a:xfrm>
                    <a:prstGeom prst="rect">
                      <a:avLst/>
                    </a:prstGeom>
                  </pic:spPr>
                </pic:pic>
              </a:graphicData>
            </a:graphic>
          </wp:inline>
        </w:drawing>
      </w:r>
      <w:r>
        <w:t xml:space="preserve">          </w:t>
      </w:r>
      <w:r>
        <w:rPr>
          <w:noProof/>
        </w:rPr>
        <w:drawing>
          <wp:inline distT="0" distB="0" distL="0" distR="0" wp14:anchorId="51998A10" wp14:editId="0A5263E7">
            <wp:extent cx="1178560" cy="11785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70"/>
                    <a:stretch>
                      <a:fillRect/>
                    </a:stretch>
                  </pic:blipFill>
                  <pic:spPr>
                    <a:xfrm>
                      <a:off x="0" y="0"/>
                      <a:ext cx="1178560" cy="1178560"/>
                    </a:xfrm>
                    <a:prstGeom prst="rect">
                      <a:avLst/>
                    </a:prstGeom>
                  </pic:spPr>
                </pic:pic>
              </a:graphicData>
            </a:graphic>
          </wp:inline>
        </w:drawing>
      </w:r>
      <w:r>
        <w:t xml:space="preserve"> </w:t>
      </w:r>
    </w:p>
    <w:p w14:paraId="1E1CA38A" w14:textId="77777777" w:rsidR="00F46B37" w:rsidRDefault="00F46B37" w:rsidP="00F46B37">
      <w:pPr>
        <w:pStyle w:val="Heading3"/>
        <w:ind w:left="10" w:right="35"/>
      </w:pPr>
      <w:r>
        <w:lastRenderedPageBreak/>
        <w:t>(a) Course feldspar sandstone (b) Medium granular feldspar sandstone (c)</w:t>
      </w:r>
      <w:r>
        <w:rPr>
          <w:rFonts w:ascii="Calibri" w:eastAsia="Calibri" w:hAnsi="Calibri" w:cs="Calibri"/>
        </w:rPr>
        <w:t xml:space="preserve"> </w:t>
      </w:r>
      <w:r>
        <w:t xml:space="preserve">Fine feldspar sandstone </w:t>
      </w:r>
      <w:r>
        <w:rPr>
          <w:rFonts w:ascii="Times New Roman" w:eastAsia="Times New Roman" w:hAnsi="Times New Roman" w:cs="Times New Roman"/>
          <w:b/>
        </w:rPr>
        <w:t>Figure 1.</w:t>
      </w:r>
      <w:r>
        <w:t xml:space="preserve"> Example of three types of rock images </w:t>
      </w:r>
    </w:p>
    <w:p w14:paraId="4BBA9E87" w14:textId="77777777" w:rsidR="00F46B37" w:rsidRDefault="00F46B37" w:rsidP="00F46B37">
      <w:pPr>
        <w:spacing w:after="0" w:line="259" w:lineRule="auto"/>
        <w:ind w:left="18" w:firstLine="0"/>
        <w:jc w:val="center"/>
      </w:pPr>
      <w:r>
        <w:t xml:space="preserve"> </w:t>
      </w:r>
    </w:p>
    <w:p w14:paraId="51608020" w14:textId="77777777" w:rsidR="00F46B37" w:rsidRDefault="00F46B37" w:rsidP="00F46B37">
      <w:pPr>
        <w:pStyle w:val="Heading4"/>
        <w:ind w:left="16"/>
      </w:pPr>
      <w:r>
        <w:t>3.</w:t>
      </w:r>
      <w:r>
        <w:rPr>
          <w:rFonts w:ascii="Arial" w:eastAsia="Arial" w:hAnsi="Arial" w:cs="Arial"/>
        </w:rPr>
        <w:t xml:space="preserve"> </w:t>
      </w:r>
      <w:r>
        <w:t xml:space="preserve">Convolution Neural Network </w:t>
      </w:r>
    </w:p>
    <w:p w14:paraId="7E2038B8" w14:textId="77777777" w:rsidR="00F46B37" w:rsidRDefault="00F46B37" w:rsidP="00F46B37">
      <w:pPr>
        <w:ind w:left="17" w:right="42"/>
      </w:pPr>
      <w:r>
        <w:t xml:space="preserve">CNN was proposed by </w:t>
      </w:r>
      <w:proofErr w:type="spellStart"/>
      <w:r>
        <w:t>LeCun</w:t>
      </w:r>
      <w:proofErr w:type="spellEnd"/>
      <w:r>
        <w:t xml:space="preserve"> et al. [9] inspired by natural mechanisms in the 1990s.CNN are composed of several convolutional layers alternately connected with </w:t>
      </w:r>
      <w:proofErr w:type="gramStart"/>
      <w:r>
        <w:t>a number of</w:t>
      </w:r>
      <w:proofErr w:type="gramEnd"/>
      <w:r>
        <w:t xml:space="preserve"> pooling layers and can effectively characterize the essential features of the original image. It needs very little pre-process with original image. Convolution operations include continuous convolutions and discrete convolutions. The formulas are shown as Formula (1) and Formula (2): </w:t>
      </w:r>
    </w:p>
    <w:p w14:paraId="352CD6AB" w14:textId="77777777" w:rsidR="00F46B37" w:rsidRDefault="00F46B37" w:rsidP="00F46B37">
      <w:pPr>
        <w:spacing w:after="249"/>
        <w:ind w:left="313" w:right="42"/>
      </w:pPr>
      <w:r>
        <w:t xml:space="preserve">Continuous convolution: </w:t>
      </w:r>
    </w:p>
    <w:p w14:paraId="14342049" w14:textId="77777777" w:rsidR="00F46B37" w:rsidRDefault="00F46B37" w:rsidP="00F46B37">
      <w:pPr>
        <w:tabs>
          <w:tab w:val="center" w:pos="3676"/>
          <w:tab w:val="center" w:pos="4932"/>
          <w:tab w:val="center" w:pos="5842"/>
          <w:tab w:val="center" w:pos="6492"/>
          <w:tab w:val="right" w:pos="9147"/>
        </w:tabs>
        <w:spacing w:after="0" w:line="259" w:lineRule="auto"/>
        <w:ind w:left="0" w:firstLine="0"/>
      </w:pPr>
      <w:r>
        <w:rPr>
          <w:noProof/>
        </w:rPr>
        <w:drawing>
          <wp:anchor distT="0" distB="0" distL="114300" distR="114300" simplePos="0" relativeHeight="251660288" behindDoc="0" locked="0" layoutInCell="1" allowOverlap="0" wp14:anchorId="15CF5177" wp14:editId="4D74ECB7">
            <wp:simplePos x="0" y="0"/>
            <wp:positionH relativeFrom="column">
              <wp:posOffset>2327733</wp:posOffset>
            </wp:positionH>
            <wp:positionV relativeFrom="paragraph">
              <wp:posOffset>-52852</wp:posOffset>
            </wp:positionV>
            <wp:extent cx="2316480" cy="240792"/>
            <wp:effectExtent l="0" t="0" r="0" b="0"/>
            <wp:wrapSquare wrapText="bothSides"/>
            <wp:docPr id="9174" name="Picture 9174"/>
            <wp:cNvGraphicFramePr/>
            <a:graphic xmlns:a="http://schemas.openxmlformats.org/drawingml/2006/main">
              <a:graphicData uri="http://schemas.openxmlformats.org/drawingml/2006/picture">
                <pic:pic xmlns:pic="http://schemas.openxmlformats.org/drawingml/2006/picture">
                  <pic:nvPicPr>
                    <pic:cNvPr id="9174" name="Picture 9174"/>
                    <pic:cNvPicPr/>
                  </pic:nvPicPr>
                  <pic:blipFill>
                    <a:blip r:embed="rId71"/>
                    <a:stretch>
                      <a:fillRect/>
                    </a:stretch>
                  </pic:blipFill>
                  <pic:spPr>
                    <a:xfrm>
                      <a:off x="0" y="0"/>
                      <a:ext cx="2316480" cy="240792"/>
                    </a:xfrm>
                    <a:prstGeom prst="rect">
                      <a:avLst/>
                    </a:prstGeom>
                  </pic:spPr>
                </pic:pic>
              </a:graphicData>
            </a:graphic>
          </wp:anchor>
        </w:drawing>
      </w:r>
      <w:r>
        <w:tab/>
      </w:r>
      <w:r>
        <w:rPr>
          <w:rFonts w:ascii="Times New Roman" w:eastAsia="Times New Roman" w:hAnsi="Times New Roman" w:cs="Times New Roman"/>
          <w:i/>
          <w:sz w:val="24"/>
        </w:rPr>
        <w:t>y t</w:t>
      </w:r>
      <w:r>
        <w:rPr>
          <w:rFonts w:ascii="Times New Roman" w:eastAsia="Times New Roman" w:hAnsi="Times New Roman" w:cs="Times New Roman"/>
          <w:i/>
          <w:sz w:val="24"/>
        </w:rPr>
        <w:tab/>
        <w:t>x p h t</w:t>
      </w:r>
      <w:r>
        <w:rPr>
          <w:rFonts w:ascii="Times New Roman" w:eastAsia="Times New Roman" w:hAnsi="Times New Roman" w:cs="Times New Roman"/>
          <w:i/>
          <w:sz w:val="24"/>
        </w:rPr>
        <w:tab/>
        <w:t xml:space="preserve">p </w:t>
      </w:r>
      <w:proofErr w:type="spellStart"/>
      <w:r>
        <w:rPr>
          <w:rFonts w:ascii="Times New Roman" w:eastAsia="Times New Roman" w:hAnsi="Times New Roman" w:cs="Times New Roman"/>
          <w:i/>
          <w:sz w:val="24"/>
        </w:rPr>
        <w:t>dp</w:t>
      </w:r>
      <w:proofErr w:type="spellEnd"/>
      <w:r>
        <w:rPr>
          <w:rFonts w:ascii="Times New Roman" w:eastAsia="Times New Roman" w:hAnsi="Times New Roman" w:cs="Times New Roman"/>
          <w:i/>
          <w:sz w:val="24"/>
        </w:rPr>
        <w:tab/>
        <w:t>x t</w:t>
      </w:r>
      <w:r>
        <w:rPr>
          <w:rFonts w:ascii="Times New Roman" w:eastAsia="Times New Roman" w:hAnsi="Times New Roman" w:cs="Times New Roman"/>
          <w:i/>
          <w:sz w:val="24"/>
        </w:rPr>
        <w:tab/>
        <w:t>h t</w:t>
      </w:r>
      <w:r>
        <w:t xml:space="preserve">          </w:t>
      </w:r>
      <w:proofErr w:type="gramStart"/>
      <w:r>
        <w:t xml:space="preserve">   (</w:t>
      </w:r>
      <w:proofErr w:type="gramEnd"/>
      <w:r>
        <w:t xml:space="preserve">1) </w:t>
      </w:r>
    </w:p>
    <w:p w14:paraId="2EC752E8" w14:textId="77777777" w:rsidR="00F46B37" w:rsidRDefault="00F46B37" w:rsidP="00F46B37">
      <w:pPr>
        <w:spacing w:after="149" w:line="305" w:lineRule="auto"/>
        <w:ind w:left="256" w:right="1820" w:hanging="248"/>
      </w:pPr>
      <w:r>
        <w:t xml:space="preserve">                               Discrete convolution: </w:t>
      </w:r>
    </w:p>
    <w:p w14:paraId="2FC46593" w14:textId="77777777" w:rsidR="00F46B37" w:rsidRDefault="00F46B37" w:rsidP="00F46B37">
      <w:pPr>
        <w:tabs>
          <w:tab w:val="center" w:pos="5047"/>
          <w:tab w:val="center" w:pos="5678"/>
          <w:tab w:val="center" w:pos="6238"/>
          <w:tab w:val="center" w:pos="7825"/>
        </w:tabs>
        <w:ind w:left="0" w:firstLine="0"/>
      </w:pPr>
      <w:r>
        <w:t xml:space="preserve">                               </w:t>
      </w:r>
      <w:r>
        <w:rPr>
          <w:rFonts w:ascii="Times New Roman" w:eastAsia="Times New Roman" w:hAnsi="Times New Roman" w:cs="Times New Roman"/>
          <w:i/>
          <w:sz w:val="24"/>
        </w:rPr>
        <w:t>y n</w:t>
      </w:r>
      <w:r>
        <w:rPr>
          <w:noProof/>
        </w:rPr>
        <w:drawing>
          <wp:inline distT="0" distB="0" distL="0" distR="0" wp14:anchorId="19AA01F3" wp14:editId="2A19761C">
            <wp:extent cx="2145792" cy="265176"/>
            <wp:effectExtent l="0" t="0" r="0" b="0"/>
            <wp:docPr id="9175" name="Picture 9175"/>
            <wp:cNvGraphicFramePr/>
            <a:graphic xmlns:a="http://schemas.openxmlformats.org/drawingml/2006/main">
              <a:graphicData uri="http://schemas.openxmlformats.org/drawingml/2006/picture">
                <pic:pic xmlns:pic="http://schemas.openxmlformats.org/drawingml/2006/picture">
                  <pic:nvPicPr>
                    <pic:cNvPr id="9175" name="Picture 9175"/>
                    <pic:cNvPicPr/>
                  </pic:nvPicPr>
                  <pic:blipFill>
                    <a:blip r:embed="rId72"/>
                    <a:stretch>
                      <a:fillRect/>
                    </a:stretch>
                  </pic:blipFill>
                  <pic:spPr>
                    <a:xfrm>
                      <a:off x="0" y="0"/>
                      <a:ext cx="2145792" cy="265176"/>
                    </a:xfrm>
                    <a:prstGeom prst="rect">
                      <a:avLst/>
                    </a:prstGeom>
                  </pic:spPr>
                </pic:pic>
              </a:graphicData>
            </a:graphic>
          </wp:inline>
        </w:drawing>
      </w:r>
      <w:r>
        <w:rPr>
          <w:rFonts w:ascii="Times New Roman" w:eastAsia="Times New Roman" w:hAnsi="Times New Roman" w:cs="Times New Roman"/>
          <w:i/>
          <w:sz w:val="24"/>
        </w:rPr>
        <w:tab/>
        <w:t xml:space="preserve">x </w:t>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i/>
          <w:sz w:val="24"/>
        </w:rPr>
        <w:t xml:space="preserve"> h n</w:t>
      </w:r>
      <w:r>
        <w:rPr>
          <w:rFonts w:ascii="Times New Roman" w:eastAsia="Times New Roman" w:hAnsi="Times New Roman" w:cs="Times New Roman"/>
          <w:i/>
          <w:sz w:val="24"/>
        </w:rPr>
        <w:tab/>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i/>
          <w:sz w:val="24"/>
        </w:rPr>
        <w:tab/>
        <w:t>x n</w:t>
      </w:r>
      <w:r>
        <w:rPr>
          <w:rFonts w:ascii="Times New Roman" w:eastAsia="Times New Roman" w:hAnsi="Times New Roman" w:cs="Times New Roman"/>
          <w:i/>
          <w:sz w:val="24"/>
        </w:rPr>
        <w:tab/>
        <w:t>h n</w:t>
      </w:r>
      <w:r>
        <w:t xml:space="preserve">           </w:t>
      </w:r>
      <w:proofErr w:type="gramStart"/>
      <w:r>
        <w:t xml:space="preserve">   (</w:t>
      </w:r>
      <w:proofErr w:type="gramEnd"/>
      <w:r>
        <w:t xml:space="preserve">2) </w:t>
      </w:r>
    </w:p>
    <w:p w14:paraId="1C798355" w14:textId="77777777" w:rsidR="00F46B37" w:rsidRDefault="00F46B37" w:rsidP="00F46B37">
      <w:pPr>
        <w:spacing w:after="186" w:line="259" w:lineRule="auto"/>
        <w:ind w:left="0" w:right="244" w:firstLine="0"/>
        <w:jc w:val="center"/>
      </w:pPr>
      <w:proofErr w:type="spellStart"/>
      <w:r>
        <w:rPr>
          <w:rFonts w:ascii="Times New Roman" w:eastAsia="Times New Roman" w:hAnsi="Times New Roman" w:cs="Times New Roman"/>
          <w:i/>
          <w:sz w:val="14"/>
        </w:rPr>
        <w:t>i</w:t>
      </w:r>
      <w:proofErr w:type="spellEnd"/>
      <w:r>
        <w:rPr>
          <w:rFonts w:ascii="Segoe UI Symbol" w:eastAsia="Segoe UI Symbol" w:hAnsi="Segoe UI Symbol" w:cs="Segoe UI Symbol"/>
          <w:sz w:val="14"/>
        </w:rPr>
        <w:t>=−∞</w:t>
      </w:r>
    </w:p>
    <w:p w14:paraId="7CB01FEE" w14:textId="77777777" w:rsidR="00F46B37" w:rsidRDefault="00F46B37" w:rsidP="00F46B37">
      <w:pPr>
        <w:ind w:left="17" w:right="42"/>
      </w:pPr>
      <w:r>
        <w:t xml:space="preserve">There are some challenges in using CNN such as how many convolutional layers, how large the size of convolutional kernel and the learning rate of the network should be set are all worth to study carefully. </w:t>
      </w:r>
    </w:p>
    <w:p w14:paraId="0BC5D551" w14:textId="77777777" w:rsidR="00F46B37" w:rsidRDefault="00F46B37" w:rsidP="00F46B37">
      <w:pPr>
        <w:pStyle w:val="Heading4"/>
        <w:spacing w:after="233"/>
        <w:ind w:left="16"/>
      </w:pPr>
      <w:r>
        <w:t>4.</w:t>
      </w:r>
      <w:r>
        <w:rPr>
          <w:rFonts w:ascii="Arial" w:eastAsia="Arial" w:hAnsi="Arial" w:cs="Arial"/>
        </w:rPr>
        <w:t xml:space="preserve"> </w:t>
      </w:r>
      <w:r>
        <w:t xml:space="preserve">Experiment </w:t>
      </w:r>
    </w:p>
    <w:p w14:paraId="3F952E9C" w14:textId="77777777" w:rsidR="00F46B37" w:rsidRDefault="00F46B37" w:rsidP="00F46B37">
      <w:pPr>
        <w:pStyle w:val="Heading5"/>
        <w:ind w:left="18"/>
      </w:pPr>
      <w:r>
        <w:t>4.1.</w:t>
      </w:r>
      <w:r>
        <w:rPr>
          <w:rFonts w:ascii="Arial" w:eastAsia="Arial" w:hAnsi="Arial" w:cs="Arial"/>
        </w:rPr>
        <w:t xml:space="preserve"> </w:t>
      </w:r>
      <w:r>
        <w:t xml:space="preserve">Data Sources </w:t>
      </w:r>
    </w:p>
    <w:p w14:paraId="5929FAA0" w14:textId="77777777" w:rsidR="00F46B37" w:rsidRDefault="00F46B37" w:rsidP="00F46B37">
      <w:pPr>
        <w:spacing w:after="232"/>
        <w:ind w:left="17" w:right="42"/>
      </w:pPr>
      <w:r>
        <w:t xml:space="preserve">In this paper, 4800 rock images in RGB </w:t>
      </w:r>
      <w:proofErr w:type="spellStart"/>
      <w:r>
        <w:t>colour</w:t>
      </w:r>
      <w:proofErr w:type="spellEnd"/>
      <w:r>
        <w:t xml:space="preserve"> space are selected as experimental samples, normalize the size of them to 224*224. There are 1600 coarse-grained rock images, 1600 medium-grained rock images and 1600 fine-grained rock images. And 1200 rock images of each type are used as the training set, the remaining 400 are used as the test set. Then converting the 4800 rock images to </w:t>
      </w:r>
      <w:proofErr w:type="spellStart"/>
      <w:r>
        <w:t>YCbCr</w:t>
      </w:r>
      <w:proofErr w:type="spellEnd"/>
      <w:r>
        <w:t xml:space="preserve"> </w:t>
      </w:r>
      <w:proofErr w:type="spellStart"/>
      <w:r>
        <w:t>colour</w:t>
      </w:r>
      <w:proofErr w:type="spellEnd"/>
      <w:r>
        <w:t xml:space="preserve"> </w:t>
      </w:r>
      <w:r>
        <w:lastRenderedPageBreak/>
        <w:t xml:space="preserve">space and HSV </w:t>
      </w:r>
      <w:proofErr w:type="spellStart"/>
      <w:r>
        <w:t>colour</w:t>
      </w:r>
      <w:proofErr w:type="spellEnd"/>
      <w:r>
        <w:t xml:space="preserve"> space respectively, whose training set and test set distribution remains unchanged.  </w:t>
      </w:r>
    </w:p>
    <w:p w14:paraId="3A80B1CE" w14:textId="77777777" w:rsidR="00F46B37" w:rsidRDefault="00F46B37" w:rsidP="00F46B37">
      <w:pPr>
        <w:pStyle w:val="Heading5"/>
        <w:ind w:left="18"/>
      </w:pPr>
      <w:r>
        <w:t>4.2.</w:t>
      </w:r>
      <w:r>
        <w:rPr>
          <w:rFonts w:ascii="Arial" w:eastAsia="Arial" w:hAnsi="Arial" w:cs="Arial"/>
        </w:rPr>
        <w:t xml:space="preserve"> </w:t>
      </w:r>
      <w:r>
        <w:t xml:space="preserve">The Architecture </w:t>
      </w:r>
    </w:p>
    <w:p w14:paraId="7631F1F7" w14:textId="77777777" w:rsidR="00F46B37" w:rsidRDefault="00F46B37" w:rsidP="00F46B37">
      <w:pPr>
        <w:ind w:left="17" w:right="42"/>
      </w:pPr>
      <w:r>
        <w:t xml:space="preserve">The convolution neural network structure designed in this paper is shown in figure 2, which is a 6-layer structure, 4 layers are </w:t>
      </w:r>
      <w:proofErr w:type="gramStart"/>
      <w:r>
        <w:t>convoluted</w:t>
      </w:r>
      <w:proofErr w:type="gramEnd"/>
      <w:r>
        <w:t xml:space="preserve"> and 2 layers are fully connected. The convolution layers use </w:t>
      </w:r>
      <w:proofErr w:type="spellStart"/>
      <w:r>
        <w:t>ReLU</w:t>
      </w:r>
      <w:proofErr w:type="spellEnd"/>
      <w:r>
        <w:t xml:space="preserve"> [10] as the activation function and the fully connected layers do classification by the </w:t>
      </w:r>
      <w:proofErr w:type="spellStart"/>
      <w:r>
        <w:t>Softmax</w:t>
      </w:r>
      <w:proofErr w:type="spellEnd"/>
      <w:r>
        <w:t xml:space="preserve"> classifier. </w:t>
      </w:r>
    </w:p>
    <w:p w14:paraId="751C9187" w14:textId="77777777" w:rsidR="00F46B37" w:rsidRDefault="00F46B37" w:rsidP="00F46B37">
      <w:pPr>
        <w:spacing w:after="50" w:line="259" w:lineRule="auto"/>
        <w:ind w:left="0" w:right="551" w:firstLine="0"/>
        <w:jc w:val="right"/>
      </w:pPr>
      <w:r>
        <w:rPr>
          <w:noProof/>
        </w:rPr>
        <w:drawing>
          <wp:inline distT="0" distB="0" distL="0" distR="0" wp14:anchorId="2DD4D7CE" wp14:editId="5967C630">
            <wp:extent cx="5060949" cy="176022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73"/>
                    <a:stretch>
                      <a:fillRect/>
                    </a:stretch>
                  </pic:blipFill>
                  <pic:spPr>
                    <a:xfrm>
                      <a:off x="0" y="0"/>
                      <a:ext cx="5060949" cy="1760220"/>
                    </a:xfrm>
                    <a:prstGeom prst="rect">
                      <a:avLst/>
                    </a:prstGeom>
                  </pic:spPr>
                </pic:pic>
              </a:graphicData>
            </a:graphic>
          </wp:inline>
        </w:drawing>
      </w:r>
      <w:r>
        <w:t xml:space="preserve"> </w:t>
      </w:r>
    </w:p>
    <w:p w14:paraId="6407F189" w14:textId="77777777" w:rsidR="00F46B37" w:rsidRDefault="00F46B37" w:rsidP="00F46B37">
      <w:pPr>
        <w:pStyle w:val="Heading3"/>
        <w:ind w:left="10" w:right="9"/>
      </w:pPr>
      <w:r>
        <w:rPr>
          <w:rFonts w:ascii="Times New Roman" w:eastAsia="Times New Roman" w:hAnsi="Times New Roman" w:cs="Times New Roman"/>
          <w:b/>
        </w:rPr>
        <w:t xml:space="preserve">Figure 2. </w:t>
      </w:r>
      <w:r>
        <w:t>CNN structure</w:t>
      </w:r>
      <w:r>
        <w:rPr>
          <w:rFonts w:ascii="Times New Roman" w:eastAsia="Times New Roman" w:hAnsi="Times New Roman" w:cs="Times New Roman"/>
          <w:b/>
        </w:rPr>
        <w:t xml:space="preserve">  </w:t>
      </w:r>
    </w:p>
    <w:p w14:paraId="1FC9FA99" w14:textId="77777777" w:rsidR="00F46B37" w:rsidRDefault="00F46B37" w:rsidP="00F46B37">
      <w:pPr>
        <w:spacing w:after="0" w:line="259" w:lineRule="auto"/>
        <w:ind w:left="305" w:firstLine="0"/>
      </w:pPr>
      <w:r>
        <w:t xml:space="preserve"> </w:t>
      </w:r>
    </w:p>
    <w:p w14:paraId="229F93A7" w14:textId="77777777" w:rsidR="00F46B37" w:rsidRDefault="00F46B37" w:rsidP="00F46B37">
      <w:pPr>
        <w:spacing w:after="231"/>
        <w:ind w:left="8" w:right="42" w:firstLine="284"/>
      </w:pPr>
      <w:r>
        <w:t xml:space="preserve">The original image is in RGB </w:t>
      </w:r>
      <w:proofErr w:type="spellStart"/>
      <w:r>
        <w:t>colour</w:t>
      </w:r>
      <w:proofErr w:type="spellEnd"/>
      <w:r>
        <w:t xml:space="preserve"> space, convert it to an RGB three-channel grayscale image as input. As is shown in figure 2 (The marks of the pooling layers S1, S2 and S3 are omitted in the figure), the size of the input image is 224*224. The first convolution layer C1 uses 48 convolution kernels of 11*11 (convolution step is 4 pixels) to obtain 48 feature maps of 56*56 by convolution operation, and then let the 48 feature maps go through a pooling layer with a window whose size is 3*3 (moving step is 2 pixels) obtaining 48 feature maps of 27*27(S1). The second convolution layer C2 takes S1 as input and convolves them with 64 convolution kernels of 5*5 (convolution step is 1 pixel) to obtain 64 slices of 27*27 feature map, then let the 64 feature maps go through a pooling layer with a window whose size is 3*3 (moving step size of 2 pixels) to get 64 feature maps S2 whose size are 13*13(S2).The third convolution layer C3 takes S2 as input and convolves them with 128 convolution kernels of 3*3 </w:t>
      </w:r>
      <w:r>
        <w:lastRenderedPageBreak/>
        <w:t xml:space="preserve">(convolution step size of 1 pixel) to obtain 128 slices of 13*13 feature map. The fourth convolution layer C4 takes the 128 slices feature map as input and convolves them with 64 convolution cores of 3*3 (convolution step size of 1 pixel) to obtain 64 feature maps whose size are 13*13. Then let these 64 feature maps go through a pooling layer with a window size of 3*3 (moving in steps of 2 pixels) to obtain 64 feature maps whose size are 6*6(S3). Finally, transforming the result into a one-dimensional vector and use it as the input of the fully connected layer, which </w:t>
      </w:r>
      <w:proofErr w:type="gramStart"/>
      <w:r>
        <w:t>is connected with</w:t>
      </w:r>
      <w:proofErr w:type="gramEnd"/>
      <w:r>
        <w:t xml:space="preserve"> the fully connected layer f1 which has 512 neurons and classifies the rock images according to its granularity size by the </w:t>
      </w:r>
      <w:proofErr w:type="spellStart"/>
      <w:r>
        <w:t>Softmax</w:t>
      </w:r>
      <w:proofErr w:type="spellEnd"/>
      <w:r>
        <w:t xml:space="preserve"> classifier. </w:t>
      </w:r>
    </w:p>
    <w:p w14:paraId="5EF03FDD" w14:textId="77777777" w:rsidR="00F46B37" w:rsidRDefault="00F46B37" w:rsidP="00F46B37">
      <w:pPr>
        <w:pStyle w:val="Heading4"/>
        <w:ind w:left="18"/>
      </w:pPr>
      <w:r>
        <w:rPr>
          <w:rFonts w:ascii="Times New Roman" w:eastAsia="Times New Roman" w:hAnsi="Times New Roman" w:cs="Times New Roman"/>
        </w:rPr>
        <w:t>4.3.</w:t>
      </w:r>
      <w:r>
        <w:rPr>
          <w:rFonts w:ascii="Arial" w:eastAsia="Arial" w:hAnsi="Arial" w:cs="Arial"/>
        </w:rPr>
        <w:t xml:space="preserve"> </w:t>
      </w:r>
      <w:r>
        <w:rPr>
          <w:rFonts w:ascii="Times New Roman" w:eastAsia="Times New Roman" w:hAnsi="Times New Roman" w:cs="Times New Roman"/>
        </w:rPr>
        <w:t xml:space="preserve">Architecture Adjustment </w:t>
      </w:r>
    </w:p>
    <w:p w14:paraId="41CEE517" w14:textId="77777777" w:rsidR="00F46B37" w:rsidRDefault="00F46B37" w:rsidP="00F46B37">
      <w:pPr>
        <w:spacing w:after="233"/>
        <w:ind w:left="17" w:right="42"/>
      </w:pPr>
      <w:r>
        <w:t xml:space="preserve">The experimental data is loaded into memory by batch whose size is 100. An iteration is performed while a batch of data is loaded, where the dropout is set to 0.5. </w:t>
      </w:r>
    </w:p>
    <w:p w14:paraId="39377B19" w14:textId="77777777" w:rsidR="00F46B37" w:rsidRDefault="00F46B37" w:rsidP="00F46B37">
      <w:pPr>
        <w:ind w:left="17" w:right="42"/>
      </w:pPr>
      <w:r>
        <w:rPr>
          <w:rFonts w:ascii="Times New Roman" w:eastAsia="Times New Roman" w:hAnsi="Times New Roman" w:cs="Times New Roman"/>
          <w:i/>
        </w:rPr>
        <w:t>4.3.1.</w:t>
      </w:r>
      <w:r>
        <w:rPr>
          <w:rFonts w:ascii="Arial" w:eastAsia="Arial" w:hAnsi="Arial" w:cs="Arial"/>
          <w:i/>
        </w:rPr>
        <w:t xml:space="preserve"> </w:t>
      </w:r>
      <w:r>
        <w:rPr>
          <w:rFonts w:ascii="Times New Roman" w:eastAsia="Times New Roman" w:hAnsi="Times New Roman" w:cs="Times New Roman"/>
          <w:i/>
        </w:rPr>
        <w:t xml:space="preserve">Number of layers. </w:t>
      </w:r>
      <w:r>
        <w:t xml:space="preserve">Setting an appropriate number of convolution layers is one of the key steps in constructing a CNN. If the convolution layers are too less, the network will be not able to learn the essential features of the original image, if there are too many convolution layers, it may lead the network over-fitting. In this paper, the number of convolution layers of 5, 4 and 3 are </w:t>
      </w:r>
      <w:proofErr w:type="gramStart"/>
      <w:r>
        <w:t>studied</w:t>
      </w:r>
      <w:proofErr w:type="gramEnd"/>
      <w:r>
        <w:t xml:space="preserve"> respectively. Compared the convergence and error rate while each network has been subjected to 400 iterations, the results are shown in table 1 and figure 3.</w:t>
      </w:r>
      <w:r>
        <w:rPr>
          <w:rFonts w:ascii="Times New Roman" w:eastAsia="Times New Roman" w:hAnsi="Times New Roman" w:cs="Times New Roman"/>
          <w:i/>
        </w:rPr>
        <w:t xml:space="preserve"> </w:t>
      </w:r>
    </w:p>
    <w:p w14:paraId="207A3C76" w14:textId="77777777" w:rsidR="00F46B37" w:rsidRDefault="00F46B37" w:rsidP="00F46B37">
      <w:pPr>
        <w:spacing w:after="0" w:line="259" w:lineRule="auto"/>
        <w:ind w:left="21" w:firstLine="0"/>
      </w:pPr>
      <w:r>
        <w:rPr>
          <w:rFonts w:ascii="Times New Roman" w:eastAsia="Times New Roman" w:hAnsi="Times New Roman" w:cs="Times New Roman"/>
          <w:i/>
        </w:rPr>
        <w:t xml:space="preserve"> </w:t>
      </w:r>
    </w:p>
    <w:p w14:paraId="0C6E2E32" w14:textId="77777777" w:rsidR="00F46B37" w:rsidRDefault="00F46B37" w:rsidP="00F46B37">
      <w:pPr>
        <w:pStyle w:val="Heading3"/>
        <w:ind w:left="10" w:right="36"/>
      </w:pPr>
      <w:r>
        <w:rPr>
          <w:rFonts w:ascii="Times New Roman" w:eastAsia="Times New Roman" w:hAnsi="Times New Roman" w:cs="Times New Roman"/>
          <w:b/>
        </w:rPr>
        <w:t xml:space="preserve">Table 1. </w:t>
      </w:r>
      <w:r>
        <w:t>Error rate of different convolution layers</w:t>
      </w:r>
      <w:r>
        <w:rPr>
          <w:rFonts w:ascii="Times New Roman" w:eastAsia="Times New Roman" w:hAnsi="Times New Roman" w:cs="Times New Roman"/>
          <w:b/>
        </w:rPr>
        <w:t xml:space="preserve"> </w:t>
      </w:r>
    </w:p>
    <w:tbl>
      <w:tblPr>
        <w:tblStyle w:val="TableGrid"/>
        <w:tblW w:w="7952" w:type="dxa"/>
        <w:tblInd w:w="573" w:type="dxa"/>
        <w:tblCellMar>
          <w:top w:w="0" w:type="dxa"/>
          <w:left w:w="0" w:type="dxa"/>
          <w:bottom w:w="0" w:type="dxa"/>
          <w:right w:w="115" w:type="dxa"/>
        </w:tblCellMar>
        <w:tblLook w:val="04A0" w:firstRow="1" w:lastRow="0" w:firstColumn="1" w:lastColumn="0" w:noHBand="0" w:noVBand="1"/>
      </w:tblPr>
      <w:tblGrid>
        <w:gridCol w:w="3375"/>
        <w:gridCol w:w="1588"/>
        <w:gridCol w:w="1795"/>
        <w:gridCol w:w="1194"/>
      </w:tblGrid>
      <w:tr w:rsidR="00F46B37" w14:paraId="7EAF60B3" w14:textId="77777777" w:rsidTr="003A6A11">
        <w:trPr>
          <w:trHeight w:val="251"/>
        </w:trPr>
        <w:tc>
          <w:tcPr>
            <w:tcW w:w="3376" w:type="dxa"/>
            <w:tcBorders>
              <w:top w:val="single" w:sz="4" w:space="0" w:color="000000"/>
              <w:left w:val="nil"/>
              <w:bottom w:val="single" w:sz="4" w:space="0" w:color="000000"/>
              <w:right w:val="nil"/>
            </w:tcBorders>
          </w:tcPr>
          <w:p w14:paraId="79EEF7E5" w14:textId="77777777" w:rsidR="00F46B37" w:rsidRDefault="00F46B37" w:rsidP="003A6A11">
            <w:pPr>
              <w:spacing w:after="0" w:line="259" w:lineRule="auto"/>
              <w:ind w:left="264" w:firstLine="0"/>
            </w:pPr>
            <w:r>
              <w:t xml:space="preserve">Number of convolution layers </w:t>
            </w:r>
          </w:p>
        </w:tc>
        <w:tc>
          <w:tcPr>
            <w:tcW w:w="1588" w:type="dxa"/>
            <w:tcBorders>
              <w:top w:val="single" w:sz="4" w:space="0" w:color="000000"/>
              <w:left w:val="nil"/>
              <w:bottom w:val="single" w:sz="4" w:space="0" w:color="000000"/>
              <w:right w:val="nil"/>
            </w:tcBorders>
          </w:tcPr>
          <w:p w14:paraId="5FA9142F" w14:textId="77777777" w:rsidR="00F46B37" w:rsidRDefault="00F46B37" w:rsidP="003A6A11">
            <w:pPr>
              <w:spacing w:after="0" w:line="259" w:lineRule="auto"/>
              <w:ind w:left="421" w:firstLine="0"/>
            </w:pPr>
            <w:r>
              <w:t xml:space="preserve">5 </w:t>
            </w:r>
          </w:p>
        </w:tc>
        <w:tc>
          <w:tcPr>
            <w:tcW w:w="1795" w:type="dxa"/>
            <w:tcBorders>
              <w:top w:val="single" w:sz="4" w:space="0" w:color="000000"/>
              <w:left w:val="nil"/>
              <w:bottom w:val="single" w:sz="4" w:space="0" w:color="000000"/>
              <w:right w:val="nil"/>
            </w:tcBorders>
          </w:tcPr>
          <w:p w14:paraId="747842FC" w14:textId="77777777" w:rsidR="00F46B37" w:rsidRDefault="00F46B37" w:rsidP="003A6A11">
            <w:pPr>
              <w:spacing w:after="0" w:line="259" w:lineRule="auto"/>
              <w:ind w:left="329" w:firstLine="0"/>
            </w:pPr>
            <w:r>
              <w:t xml:space="preserve">4 </w:t>
            </w:r>
          </w:p>
        </w:tc>
        <w:tc>
          <w:tcPr>
            <w:tcW w:w="1194" w:type="dxa"/>
            <w:tcBorders>
              <w:top w:val="single" w:sz="4" w:space="0" w:color="000000"/>
              <w:left w:val="nil"/>
              <w:bottom w:val="single" w:sz="4" w:space="0" w:color="000000"/>
              <w:right w:val="nil"/>
            </w:tcBorders>
          </w:tcPr>
          <w:p w14:paraId="44AEBDAD" w14:textId="77777777" w:rsidR="00F46B37" w:rsidRDefault="00F46B37" w:rsidP="003A6A11">
            <w:pPr>
              <w:spacing w:after="0" w:line="259" w:lineRule="auto"/>
              <w:ind w:left="238" w:firstLine="0"/>
            </w:pPr>
            <w:r>
              <w:t xml:space="preserve">3 </w:t>
            </w:r>
          </w:p>
        </w:tc>
      </w:tr>
      <w:tr w:rsidR="00F46B37" w14:paraId="0C25B5CE" w14:textId="77777777" w:rsidTr="003A6A11">
        <w:trPr>
          <w:trHeight w:val="240"/>
        </w:trPr>
        <w:tc>
          <w:tcPr>
            <w:tcW w:w="3376" w:type="dxa"/>
            <w:tcBorders>
              <w:top w:val="single" w:sz="4" w:space="0" w:color="000000"/>
              <w:left w:val="nil"/>
              <w:bottom w:val="nil"/>
              <w:right w:val="nil"/>
            </w:tcBorders>
          </w:tcPr>
          <w:p w14:paraId="291D9E7A" w14:textId="77777777" w:rsidR="00F46B37" w:rsidRDefault="00F46B37" w:rsidP="003A6A11">
            <w:pPr>
              <w:spacing w:after="0" w:line="259" w:lineRule="auto"/>
              <w:ind w:left="0" w:right="87" w:firstLine="0"/>
              <w:jc w:val="center"/>
            </w:pPr>
            <w:r>
              <w:t xml:space="preserve">Network structure </w:t>
            </w:r>
          </w:p>
        </w:tc>
        <w:tc>
          <w:tcPr>
            <w:tcW w:w="1588" w:type="dxa"/>
            <w:tcBorders>
              <w:top w:val="single" w:sz="4" w:space="0" w:color="000000"/>
              <w:left w:val="nil"/>
              <w:bottom w:val="nil"/>
              <w:right w:val="nil"/>
            </w:tcBorders>
          </w:tcPr>
          <w:p w14:paraId="70557413" w14:textId="77777777" w:rsidR="00F46B37" w:rsidRDefault="00F46B37" w:rsidP="003A6A11">
            <w:pPr>
              <w:spacing w:after="0" w:line="259" w:lineRule="auto"/>
              <w:ind w:left="0" w:firstLine="0"/>
            </w:pPr>
            <w:r>
              <w:t xml:space="preserve">11-7-5-3-3 </w:t>
            </w:r>
          </w:p>
        </w:tc>
        <w:tc>
          <w:tcPr>
            <w:tcW w:w="1795" w:type="dxa"/>
            <w:tcBorders>
              <w:top w:val="single" w:sz="4" w:space="0" w:color="000000"/>
              <w:left w:val="nil"/>
              <w:bottom w:val="nil"/>
              <w:right w:val="nil"/>
            </w:tcBorders>
          </w:tcPr>
          <w:p w14:paraId="1953013A" w14:textId="77777777" w:rsidR="00F46B37" w:rsidRDefault="00F46B37" w:rsidP="003A6A11">
            <w:pPr>
              <w:spacing w:after="0" w:line="259" w:lineRule="auto"/>
              <w:ind w:left="0" w:firstLine="0"/>
            </w:pPr>
            <w:r>
              <w:t xml:space="preserve">11-7-5-3 </w:t>
            </w:r>
          </w:p>
        </w:tc>
        <w:tc>
          <w:tcPr>
            <w:tcW w:w="1194" w:type="dxa"/>
            <w:tcBorders>
              <w:top w:val="single" w:sz="4" w:space="0" w:color="000000"/>
              <w:left w:val="nil"/>
              <w:bottom w:val="nil"/>
              <w:right w:val="nil"/>
            </w:tcBorders>
          </w:tcPr>
          <w:p w14:paraId="2062DF85" w14:textId="77777777" w:rsidR="00F46B37" w:rsidRDefault="00F46B37" w:rsidP="003A6A11">
            <w:pPr>
              <w:spacing w:after="0" w:line="259" w:lineRule="auto"/>
              <w:ind w:left="0" w:firstLine="0"/>
            </w:pPr>
            <w:r>
              <w:t xml:space="preserve">11-7-5 </w:t>
            </w:r>
          </w:p>
        </w:tc>
      </w:tr>
      <w:tr w:rsidR="00F46B37" w14:paraId="00E1ECB4" w14:textId="77777777" w:rsidTr="003A6A11">
        <w:trPr>
          <w:trHeight w:val="250"/>
        </w:trPr>
        <w:tc>
          <w:tcPr>
            <w:tcW w:w="3376" w:type="dxa"/>
            <w:tcBorders>
              <w:top w:val="nil"/>
              <w:left w:val="nil"/>
              <w:bottom w:val="single" w:sz="4" w:space="0" w:color="000000"/>
              <w:right w:val="nil"/>
            </w:tcBorders>
          </w:tcPr>
          <w:p w14:paraId="1DBC5410" w14:textId="77777777" w:rsidR="00F46B37" w:rsidRDefault="00F46B37" w:rsidP="003A6A11">
            <w:pPr>
              <w:spacing w:after="0" w:line="259" w:lineRule="auto"/>
              <w:ind w:left="0" w:right="86" w:firstLine="0"/>
              <w:jc w:val="center"/>
            </w:pPr>
            <w:r>
              <w:t xml:space="preserve">Error rate  </w:t>
            </w:r>
          </w:p>
        </w:tc>
        <w:tc>
          <w:tcPr>
            <w:tcW w:w="1588" w:type="dxa"/>
            <w:tcBorders>
              <w:top w:val="nil"/>
              <w:left w:val="nil"/>
              <w:bottom w:val="single" w:sz="4" w:space="0" w:color="000000"/>
              <w:right w:val="nil"/>
            </w:tcBorders>
          </w:tcPr>
          <w:p w14:paraId="5CF1B471" w14:textId="77777777" w:rsidR="00F46B37" w:rsidRDefault="00F46B37" w:rsidP="003A6A11">
            <w:pPr>
              <w:spacing w:after="0" w:line="259" w:lineRule="auto"/>
              <w:ind w:left="192" w:firstLine="0"/>
            </w:pPr>
            <w:r>
              <w:t xml:space="preserve">16.4% </w:t>
            </w:r>
          </w:p>
        </w:tc>
        <w:tc>
          <w:tcPr>
            <w:tcW w:w="1795" w:type="dxa"/>
            <w:tcBorders>
              <w:top w:val="nil"/>
              <w:left w:val="nil"/>
              <w:bottom w:val="single" w:sz="4" w:space="0" w:color="000000"/>
              <w:right w:val="nil"/>
            </w:tcBorders>
          </w:tcPr>
          <w:p w14:paraId="3FA42998" w14:textId="77777777" w:rsidR="00F46B37" w:rsidRDefault="00F46B37" w:rsidP="003A6A11">
            <w:pPr>
              <w:spacing w:after="0" w:line="259" w:lineRule="auto"/>
              <w:ind w:left="155" w:firstLine="0"/>
            </w:pPr>
            <w:r>
              <w:t xml:space="preserve">3.1% </w:t>
            </w:r>
          </w:p>
        </w:tc>
        <w:tc>
          <w:tcPr>
            <w:tcW w:w="1194" w:type="dxa"/>
            <w:tcBorders>
              <w:top w:val="nil"/>
              <w:left w:val="nil"/>
              <w:bottom w:val="single" w:sz="4" w:space="0" w:color="000000"/>
              <w:right w:val="nil"/>
            </w:tcBorders>
          </w:tcPr>
          <w:p w14:paraId="17DC7E31" w14:textId="77777777" w:rsidR="00F46B37" w:rsidRDefault="00F46B37" w:rsidP="003A6A11">
            <w:pPr>
              <w:spacing w:after="0" w:line="259" w:lineRule="auto"/>
              <w:ind w:left="64" w:firstLine="0"/>
            </w:pPr>
            <w:r>
              <w:t xml:space="preserve">5.1% </w:t>
            </w:r>
          </w:p>
        </w:tc>
      </w:tr>
    </w:tbl>
    <w:p w14:paraId="76427321" w14:textId="77777777" w:rsidR="00F46B37" w:rsidRDefault="00F46B37" w:rsidP="00F46B37">
      <w:pPr>
        <w:spacing w:after="34" w:line="259" w:lineRule="auto"/>
        <w:ind w:left="23" w:firstLine="0"/>
        <w:jc w:val="center"/>
      </w:pPr>
      <w:r>
        <w:rPr>
          <w:sz w:val="21"/>
        </w:rPr>
        <w:lastRenderedPageBreak/>
        <w:t xml:space="preserve"> </w:t>
      </w:r>
      <w:r>
        <w:rPr>
          <w:noProof/>
        </w:rPr>
        <w:drawing>
          <wp:inline distT="0" distB="0" distL="0" distR="0" wp14:anchorId="7D2AFCCB" wp14:editId="75310462">
            <wp:extent cx="2980690" cy="166179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74"/>
                    <a:stretch>
                      <a:fillRect/>
                    </a:stretch>
                  </pic:blipFill>
                  <pic:spPr>
                    <a:xfrm>
                      <a:off x="0" y="0"/>
                      <a:ext cx="2980690" cy="1661795"/>
                    </a:xfrm>
                    <a:prstGeom prst="rect">
                      <a:avLst/>
                    </a:prstGeom>
                  </pic:spPr>
                </pic:pic>
              </a:graphicData>
            </a:graphic>
          </wp:inline>
        </w:drawing>
      </w:r>
      <w:r>
        <w:rPr>
          <w:sz w:val="24"/>
        </w:rPr>
        <w:t xml:space="preserve"> </w:t>
      </w:r>
    </w:p>
    <w:p w14:paraId="6E47AC9A" w14:textId="77777777" w:rsidR="00F46B37" w:rsidRDefault="00F46B37" w:rsidP="00F46B37">
      <w:pPr>
        <w:pStyle w:val="Heading3"/>
        <w:ind w:left="10" w:right="8"/>
      </w:pPr>
      <w:r>
        <w:rPr>
          <w:rFonts w:ascii="Times New Roman" w:eastAsia="Times New Roman" w:hAnsi="Times New Roman" w:cs="Times New Roman"/>
          <w:b/>
        </w:rPr>
        <w:t xml:space="preserve">Figure 3. </w:t>
      </w:r>
      <w:r>
        <w:t xml:space="preserve">Network loss function for different convolution layers </w:t>
      </w:r>
    </w:p>
    <w:p w14:paraId="4EB57FD0" w14:textId="77777777" w:rsidR="00F46B37" w:rsidRDefault="00F46B37" w:rsidP="00F46B37">
      <w:pPr>
        <w:spacing w:after="0" w:line="259" w:lineRule="auto"/>
        <w:ind w:left="21" w:firstLine="0"/>
      </w:pPr>
      <w:r>
        <w:t xml:space="preserve"> </w:t>
      </w:r>
    </w:p>
    <w:p w14:paraId="23F52FBF" w14:textId="77777777" w:rsidR="00F46B37" w:rsidRDefault="00F46B37" w:rsidP="00F46B37">
      <w:pPr>
        <w:spacing w:after="233"/>
        <w:ind w:left="8" w:right="42" w:firstLine="285"/>
      </w:pPr>
      <w:r>
        <w:t xml:space="preserve">It can be seen from figure.3 and table 1 that whenever the number of convolution layers is 3, 4 or 5, the network can converge quickly. However, when the 4-layer convolution structure is used, the loss function and the error rate are the lowest. </w:t>
      </w:r>
    </w:p>
    <w:p w14:paraId="10357C6B" w14:textId="77777777" w:rsidR="00F46B37" w:rsidRDefault="00F46B37" w:rsidP="00F46B37">
      <w:pPr>
        <w:ind w:left="17" w:right="42"/>
      </w:pPr>
      <w:r>
        <w:rPr>
          <w:rFonts w:ascii="Times New Roman" w:eastAsia="Times New Roman" w:hAnsi="Times New Roman" w:cs="Times New Roman"/>
          <w:i/>
        </w:rPr>
        <w:t>4.3.2.</w:t>
      </w:r>
      <w:r>
        <w:rPr>
          <w:rFonts w:ascii="Arial" w:eastAsia="Arial" w:hAnsi="Arial" w:cs="Arial"/>
          <w:i/>
        </w:rPr>
        <w:t xml:space="preserve"> </w:t>
      </w:r>
      <w:r>
        <w:rPr>
          <w:rFonts w:ascii="Times New Roman" w:eastAsia="Times New Roman" w:hAnsi="Times New Roman" w:cs="Times New Roman"/>
          <w:i/>
        </w:rPr>
        <w:t xml:space="preserve">Convolution kernel. </w:t>
      </w:r>
      <w:r>
        <w:t>Convolution kernel size is another important factor affecting the efficiency of CNN. When using a 4-layer CNN, the convolution kernel size of it is set to 11-7-5-3, 11-5-3-</w:t>
      </w:r>
      <w:proofErr w:type="gramStart"/>
      <w:r>
        <w:t>3</w:t>
      </w:r>
      <w:proofErr w:type="gramEnd"/>
      <w:r>
        <w:t xml:space="preserve"> and 11-3-3-3 respectively for experiment in this paper. After 400 iterations, the error rate is shown in Table 2 and the loss function curve is shown in Figure.4.</w:t>
      </w:r>
      <w:r>
        <w:rPr>
          <w:rFonts w:ascii="Times New Roman" w:eastAsia="Times New Roman" w:hAnsi="Times New Roman" w:cs="Times New Roman"/>
          <w:i/>
        </w:rPr>
        <w:t xml:space="preserve"> </w:t>
      </w:r>
    </w:p>
    <w:p w14:paraId="6EF2DA07" w14:textId="77777777" w:rsidR="00F46B37" w:rsidRDefault="00F46B37" w:rsidP="00F46B37">
      <w:pPr>
        <w:spacing w:after="0" w:line="259" w:lineRule="auto"/>
        <w:ind w:left="21" w:right="2170" w:firstLine="0"/>
      </w:pPr>
      <w:r>
        <w:rPr>
          <w:rFonts w:ascii="Times New Roman" w:eastAsia="Times New Roman" w:hAnsi="Times New Roman" w:cs="Times New Roman"/>
          <w:i/>
        </w:rPr>
        <w:t xml:space="preserve"> </w:t>
      </w:r>
    </w:p>
    <w:p w14:paraId="75A3317B" w14:textId="77777777" w:rsidR="00F46B37" w:rsidRDefault="00F46B37" w:rsidP="00F46B37">
      <w:pPr>
        <w:spacing w:after="49" w:line="259" w:lineRule="auto"/>
        <w:ind w:left="16" w:firstLine="0"/>
        <w:jc w:val="center"/>
      </w:pPr>
      <w:r>
        <w:rPr>
          <w:noProof/>
        </w:rPr>
        <w:drawing>
          <wp:inline distT="0" distB="0" distL="0" distR="0" wp14:anchorId="7482218E" wp14:editId="3F4E2B76">
            <wp:extent cx="3069590" cy="1758314"/>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75"/>
                    <a:stretch>
                      <a:fillRect/>
                    </a:stretch>
                  </pic:blipFill>
                  <pic:spPr>
                    <a:xfrm>
                      <a:off x="0" y="0"/>
                      <a:ext cx="3069590" cy="1758314"/>
                    </a:xfrm>
                    <a:prstGeom prst="rect">
                      <a:avLst/>
                    </a:prstGeom>
                  </pic:spPr>
                </pic:pic>
              </a:graphicData>
            </a:graphic>
          </wp:inline>
        </w:drawing>
      </w:r>
      <w:r>
        <w:rPr>
          <w:sz w:val="21"/>
        </w:rPr>
        <w:t xml:space="preserve"> </w:t>
      </w:r>
    </w:p>
    <w:p w14:paraId="10AE2E1A" w14:textId="77777777" w:rsidR="00F46B37" w:rsidRDefault="00F46B37" w:rsidP="00F46B37">
      <w:pPr>
        <w:spacing w:after="0" w:line="259" w:lineRule="auto"/>
        <w:ind w:left="10" w:right="8"/>
        <w:jc w:val="center"/>
      </w:pPr>
      <w:r>
        <w:rPr>
          <w:rFonts w:ascii="Times New Roman" w:eastAsia="Times New Roman" w:hAnsi="Times New Roman" w:cs="Times New Roman"/>
          <w:b/>
        </w:rPr>
        <w:t xml:space="preserve">Figure 4. </w:t>
      </w:r>
      <w:r>
        <w:t>Loss function of different convolution kernel network</w:t>
      </w:r>
      <w:r>
        <w:rPr>
          <w:rFonts w:ascii="Times New Roman" w:eastAsia="Times New Roman" w:hAnsi="Times New Roman" w:cs="Times New Roman"/>
          <w:b/>
        </w:rPr>
        <w:t xml:space="preserve">  </w:t>
      </w:r>
    </w:p>
    <w:p w14:paraId="052B5D03" w14:textId="77777777" w:rsidR="00F46B37" w:rsidRDefault="00F46B37" w:rsidP="00F46B37">
      <w:pPr>
        <w:spacing w:after="102" w:line="259" w:lineRule="auto"/>
        <w:ind w:left="19" w:firstLine="0"/>
        <w:jc w:val="center"/>
      </w:pPr>
      <w:r>
        <w:t xml:space="preserve"> </w:t>
      </w:r>
    </w:p>
    <w:p w14:paraId="6B9BED17" w14:textId="77777777" w:rsidR="00F46B37" w:rsidRDefault="00F46B37" w:rsidP="00F46B37">
      <w:pPr>
        <w:pStyle w:val="Heading3"/>
        <w:ind w:left="10" w:right="36"/>
      </w:pPr>
      <w:r>
        <w:rPr>
          <w:rFonts w:ascii="Times New Roman" w:eastAsia="Times New Roman" w:hAnsi="Times New Roman" w:cs="Times New Roman"/>
          <w:b/>
        </w:rPr>
        <w:t xml:space="preserve">Table 2. </w:t>
      </w:r>
      <w:r>
        <w:t>Error rate of different convolution kernel network</w:t>
      </w:r>
      <w:r>
        <w:rPr>
          <w:rFonts w:ascii="Times New Roman" w:eastAsia="Times New Roman" w:hAnsi="Times New Roman" w:cs="Times New Roman"/>
          <w:b/>
        </w:rPr>
        <w:t xml:space="preserve"> </w:t>
      </w:r>
    </w:p>
    <w:tbl>
      <w:tblPr>
        <w:tblStyle w:val="TableGrid"/>
        <w:tblW w:w="7385" w:type="dxa"/>
        <w:tblInd w:w="856" w:type="dxa"/>
        <w:tblCellMar>
          <w:top w:w="0" w:type="dxa"/>
          <w:left w:w="0" w:type="dxa"/>
          <w:bottom w:w="0" w:type="dxa"/>
          <w:right w:w="115" w:type="dxa"/>
        </w:tblCellMar>
        <w:tblLook w:val="04A0" w:firstRow="1" w:lastRow="0" w:firstColumn="1" w:lastColumn="0" w:noHBand="0" w:noVBand="1"/>
      </w:tblPr>
      <w:tblGrid>
        <w:gridCol w:w="2894"/>
        <w:gridCol w:w="1572"/>
        <w:gridCol w:w="1646"/>
        <w:gridCol w:w="1273"/>
      </w:tblGrid>
      <w:tr w:rsidR="00F46B37" w14:paraId="5452EA88" w14:textId="77777777" w:rsidTr="003A6A11">
        <w:trPr>
          <w:trHeight w:val="250"/>
        </w:trPr>
        <w:tc>
          <w:tcPr>
            <w:tcW w:w="2893" w:type="dxa"/>
            <w:tcBorders>
              <w:top w:val="single" w:sz="4" w:space="0" w:color="000000"/>
              <w:left w:val="nil"/>
              <w:bottom w:val="single" w:sz="4" w:space="0" w:color="000000"/>
              <w:right w:val="nil"/>
            </w:tcBorders>
          </w:tcPr>
          <w:p w14:paraId="57E3839D" w14:textId="77777777" w:rsidR="00F46B37" w:rsidRDefault="00F46B37" w:rsidP="003A6A11">
            <w:pPr>
              <w:spacing w:after="0" w:line="259" w:lineRule="auto"/>
              <w:ind w:left="443" w:firstLine="0"/>
            </w:pPr>
            <w:r>
              <w:t xml:space="preserve">Network structure </w:t>
            </w:r>
          </w:p>
        </w:tc>
        <w:tc>
          <w:tcPr>
            <w:tcW w:w="1572" w:type="dxa"/>
            <w:tcBorders>
              <w:top w:val="single" w:sz="4" w:space="0" w:color="000000"/>
              <w:left w:val="nil"/>
              <w:bottom w:val="single" w:sz="4" w:space="0" w:color="000000"/>
              <w:right w:val="nil"/>
            </w:tcBorders>
          </w:tcPr>
          <w:p w14:paraId="4E3D0C67" w14:textId="77777777" w:rsidR="00F46B37" w:rsidRDefault="00F46B37" w:rsidP="003A6A11">
            <w:pPr>
              <w:spacing w:after="0" w:line="259" w:lineRule="auto"/>
              <w:ind w:left="0" w:firstLine="0"/>
            </w:pPr>
            <w:r>
              <w:t xml:space="preserve">11-7-5-3 </w:t>
            </w:r>
          </w:p>
        </w:tc>
        <w:tc>
          <w:tcPr>
            <w:tcW w:w="1646" w:type="dxa"/>
            <w:tcBorders>
              <w:top w:val="single" w:sz="4" w:space="0" w:color="000000"/>
              <w:left w:val="nil"/>
              <w:bottom w:val="single" w:sz="4" w:space="0" w:color="000000"/>
              <w:right w:val="nil"/>
            </w:tcBorders>
          </w:tcPr>
          <w:p w14:paraId="1711BA9D" w14:textId="77777777" w:rsidR="00F46B37" w:rsidRDefault="00F46B37" w:rsidP="003A6A11">
            <w:pPr>
              <w:spacing w:after="0" w:line="259" w:lineRule="auto"/>
              <w:ind w:left="0" w:firstLine="0"/>
            </w:pPr>
            <w:r>
              <w:t xml:space="preserve">11-5-3-3 </w:t>
            </w:r>
          </w:p>
        </w:tc>
        <w:tc>
          <w:tcPr>
            <w:tcW w:w="1273" w:type="dxa"/>
            <w:tcBorders>
              <w:top w:val="single" w:sz="4" w:space="0" w:color="000000"/>
              <w:left w:val="nil"/>
              <w:bottom w:val="single" w:sz="4" w:space="0" w:color="000000"/>
              <w:right w:val="nil"/>
            </w:tcBorders>
          </w:tcPr>
          <w:p w14:paraId="1E30E1CB" w14:textId="77777777" w:rsidR="00F46B37" w:rsidRDefault="00F46B37" w:rsidP="003A6A11">
            <w:pPr>
              <w:spacing w:after="0" w:line="259" w:lineRule="auto"/>
              <w:ind w:left="0" w:firstLine="0"/>
            </w:pPr>
            <w:r>
              <w:t xml:space="preserve">11-3-3-3 </w:t>
            </w:r>
          </w:p>
        </w:tc>
      </w:tr>
      <w:tr w:rsidR="00F46B37" w14:paraId="73D59CE7" w14:textId="77777777" w:rsidTr="003A6A11">
        <w:trPr>
          <w:trHeight w:val="251"/>
        </w:trPr>
        <w:tc>
          <w:tcPr>
            <w:tcW w:w="2893" w:type="dxa"/>
            <w:tcBorders>
              <w:top w:val="single" w:sz="4" w:space="0" w:color="000000"/>
              <w:left w:val="nil"/>
              <w:bottom w:val="single" w:sz="4" w:space="0" w:color="000000"/>
              <w:right w:val="nil"/>
            </w:tcBorders>
          </w:tcPr>
          <w:p w14:paraId="0BFC4FAE" w14:textId="77777777" w:rsidR="00F46B37" w:rsidRDefault="00F46B37" w:rsidP="003A6A11">
            <w:pPr>
              <w:spacing w:after="0" w:line="259" w:lineRule="auto"/>
              <w:ind w:left="815" w:firstLine="0"/>
            </w:pPr>
            <w:r>
              <w:t xml:space="preserve">Error rate </w:t>
            </w:r>
          </w:p>
        </w:tc>
        <w:tc>
          <w:tcPr>
            <w:tcW w:w="1572" w:type="dxa"/>
            <w:tcBorders>
              <w:top w:val="single" w:sz="4" w:space="0" w:color="000000"/>
              <w:left w:val="nil"/>
              <w:bottom w:val="single" w:sz="4" w:space="0" w:color="000000"/>
              <w:right w:val="nil"/>
            </w:tcBorders>
          </w:tcPr>
          <w:p w14:paraId="69898BBE" w14:textId="77777777" w:rsidR="00F46B37" w:rsidRDefault="00F46B37" w:rsidP="003A6A11">
            <w:pPr>
              <w:spacing w:after="0" w:line="259" w:lineRule="auto"/>
              <w:ind w:left="155" w:firstLine="0"/>
            </w:pPr>
            <w:r>
              <w:t xml:space="preserve">3.1% </w:t>
            </w:r>
          </w:p>
        </w:tc>
        <w:tc>
          <w:tcPr>
            <w:tcW w:w="1646" w:type="dxa"/>
            <w:tcBorders>
              <w:top w:val="single" w:sz="4" w:space="0" w:color="000000"/>
              <w:left w:val="nil"/>
              <w:bottom w:val="single" w:sz="4" w:space="0" w:color="000000"/>
              <w:right w:val="nil"/>
            </w:tcBorders>
          </w:tcPr>
          <w:p w14:paraId="5CC2E771" w14:textId="77777777" w:rsidR="00F46B37" w:rsidRDefault="00F46B37" w:rsidP="003A6A11">
            <w:pPr>
              <w:spacing w:after="0" w:line="259" w:lineRule="auto"/>
              <w:ind w:left="155" w:firstLine="0"/>
            </w:pPr>
            <w:r>
              <w:t xml:space="preserve">1.5% </w:t>
            </w:r>
          </w:p>
        </w:tc>
        <w:tc>
          <w:tcPr>
            <w:tcW w:w="1273" w:type="dxa"/>
            <w:tcBorders>
              <w:top w:val="single" w:sz="4" w:space="0" w:color="000000"/>
              <w:left w:val="nil"/>
              <w:bottom w:val="single" w:sz="4" w:space="0" w:color="000000"/>
              <w:right w:val="nil"/>
            </w:tcBorders>
          </w:tcPr>
          <w:p w14:paraId="3C35B7B6" w14:textId="77777777" w:rsidR="00F46B37" w:rsidRDefault="00F46B37" w:rsidP="003A6A11">
            <w:pPr>
              <w:spacing w:after="0" w:line="259" w:lineRule="auto"/>
              <w:ind w:left="155" w:firstLine="0"/>
            </w:pPr>
            <w:r>
              <w:t xml:space="preserve">2.4% </w:t>
            </w:r>
          </w:p>
        </w:tc>
      </w:tr>
    </w:tbl>
    <w:p w14:paraId="64F13750" w14:textId="77777777" w:rsidR="00F46B37" w:rsidRDefault="00F46B37" w:rsidP="00F46B37">
      <w:pPr>
        <w:spacing w:after="0" w:line="259" w:lineRule="auto"/>
        <w:ind w:left="305" w:right="906" w:firstLine="0"/>
      </w:pPr>
      <w:r>
        <w:lastRenderedPageBreak/>
        <w:t xml:space="preserve"> </w:t>
      </w:r>
    </w:p>
    <w:p w14:paraId="14E3D966" w14:textId="77777777" w:rsidR="00F46B37" w:rsidRDefault="00F46B37" w:rsidP="00F46B37">
      <w:pPr>
        <w:spacing w:after="232"/>
        <w:ind w:left="8" w:right="42" w:firstLine="285"/>
      </w:pPr>
      <w:r>
        <w:t xml:space="preserve">From table 2 and figure.4, we can see that setting the convolution kernel size to 11-7-5-3, 11-5-3-3, 11-3-3-3 respectively, the network all can get convergence fast. However, when it is 11-7-5-3, the network convergence fluctuates greatly than the other two. </w:t>
      </w:r>
      <w:proofErr w:type="gramStart"/>
      <w:r>
        <w:t>But,</w:t>
      </w:r>
      <w:proofErr w:type="gramEnd"/>
      <w:r>
        <w:t xml:space="preserve"> the network with convolution kernel of 11-5-3-3 has the lowest error rate. Therefore, a 4-layer CNN whose convolution kernel is 11-5-3-3 is used in this paper. </w:t>
      </w:r>
    </w:p>
    <w:p w14:paraId="0417CFA9" w14:textId="77777777" w:rsidR="00F46B37" w:rsidRDefault="00F46B37" w:rsidP="00F46B37">
      <w:pPr>
        <w:ind w:left="17" w:right="42"/>
      </w:pPr>
      <w:r>
        <w:rPr>
          <w:rFonts w:ascii="Times New Roman" w:eastAsia="Times New Roman" w:hAnsi="Times New Roman" w:cs="Times New Roman"/>
          <w:i/>
        </w:rPr>
        <w:t>4.3.3.</w:t>
      </w:r>
      <w:r>
        <w:rPr>
          <w:rFonts w:ascii="Arial" w:eastAsia="Arial" w:hAnsi="Arial" w:cs="Arial"/>
          <w:i/>
        </w:rPr>
        <w:t xml:space="preserve"> </w:t>
      </w:r>
      <w:r>
        <w:rPr>
          <w:rFonts w:ascii="Times New Roman" w:eastAsia="Times New Roman" w:hAnsi="Times New Roman" w:cs="Times New Roman"/>
          <w:i/>
        </w:rPr>
        <w:t xml:space="preserve">Learning rate. </w:t>
      </w:r>
      <w:r>
        <w:t>Learning rate is a key factor influencing the convergence rate and classification accuracy. When a 4-layer CNN whose convolution kernel size is 11-5-3-3 by setting the initial learning rate as 0.01, 0.001, 0.0005, 0.0001 respectively, the error rate and iterations times are shown in Table 3.</w:t>
      </w:r>
      <w:r>
        <w:rPr>
          <w:rFonts w:ascii="Times New Roman" w:eastAsia="Times New Roman" w:hAnsi="Times New Roman" w:cs="Times New Roman"/>
          <w:i/>
        </w:rPr>
        <w:t xml:space="preserve"> </w:t>
      </w:r>
    </w:p>
    <w:p w14:paraId="20864350" w14:textId="77777777" w:rsidR="00F46B37" w:rsidRDefault="00F46B37" w:rsidP="00F46B37">
      <w:pPr>
        <w:spacing w:after="98" w:line="259" w:lineRule="auto"/>
        <w:ind w:left="21" w:firstLine="0"/>
        <w:jc w:val="center"/>
      </w:pPr>
      <w:r>
        <w:t xml:space="preserve"> </w:t>
      </w:r>
    </w:p>
    <w:p w14:paraId="59D12163" w14:textId="77777777" w:rsidR="00F46B37" w:rsidRDefault="00F46B37" w:rsidP="00F46B37">
      <w:pPr>
        <w:spacing w:after="0" w:line="259" w:lineRule="auto"/>
        <w:ind w:left="21" w:firstLine="0"/>
        <w:jc w:val="center"/>
      </w:pPr>
      <w:r>
        <w:t xml:space="preserve"> </w:t>
      </w:r>
    </w:p>
    <w:p w14:paraId="46FABE30" w14:textId="77777777" w:rsidR="00F46B37" w:rsidRDefault="00F46B37" w:rsidP="00F46B37">
      <w:pPr>
        <w:pStyle w:val="Heading3"/>
        <w:ind w:left="10" w:right="35"/>
      </w:pPr>
      <w:r>
        <w:rPr>
          <w:rFonts w:ascii="Times New Roman" w:eastAsia="Times New Roman" w:hAnsi="Times New Roman" w:cs="Times New Roman"/>
          <w:b/>
        </w:rPr>
        <w:t xml:space="preserve">Table 3. </w:t>
      </w:r>
      <w:r>
        <w:t xml:space="preserve">Relationship between convergence and learning </w:t>
      </w:r>
      <w:proofErr w:type="gramStart"/>
      <w:r>
        <w:t>rate</w:t>
      </w:r>
      <w:proofErr w:type="gramEnd"/>
      <w:r>
        <w:rPr>
          <w:rFonts w:ascii="Times New Roman" w:eastAsia="Times New Roman" w:hAnsi="Times New Roman" w:cs="Times New Roman"/>
          <w:b/>
        </w:rPr>
        <w:t xml:space="preserve">  </w:t>
      </w:r>
    </w:p>
    <w:tbl>
      <w:tblPr>
        <w:tblStyle w:val="TableGrid"/>
        <w:tblW w:w="7338" w:type="dxa"/>
        <w:tblInd w:w="880" w:type="dxa"/>
        <w:tblCellMar>
          <w:top w:w="0" w:type="dxa"/>
          <w:left w:w="0" w:type="dxa"/>
          <w:bottom w:w="0" w:type="dxa"/>
          <w:right w:w="54" w:type="dxa"/>
        </w:tblCellMar>
        <w:tblLook w:val="04A0" w:firstRow="1" w:lastRow="0" w:firstColumn="1" w:lastColumn="0" w:noHBand="0" w:noVBand="1"/>
      </w:tblPr>
      <w:tblGrid>
        <w:gridCol w:w="2556"/>
        <w:gridCol w:w="1938"/>
        <w:gridCol w:w="1092"/>
        <w:gridCol w:w="1038"/>
        <w:gridCol w:w="714"/>
      </w:tblGrid>
      <w:tr w:rsidR="00F46B37" w14:paraId="40896C32" w14:textId="77777777" w:rsidTr="003A6A11">
        <w:trPr>
          <w:trHeight w:val="263"/>
        </w:trPr>
        <w:tc>
          <w:tcPr>
            <w:tcW w:w="2556" w:type="dxa"/>
            <w:tcBorders>
              <w:top w:val="single" w:sz="4" w:space="0" w:color="000000"/>
              <w:left w:val="nil"/>
              <w:bottom w:val="single" w:sz="4" w:space="0" w:color="000000"/>
              <w:right w:val="nil"/>
            </w:tcBorders>
          </w:tcPr>
          <w:p w14:paraId="1C5F0E82" w14:textId="77777777" w:rsidR="00F46B37" w:rsidRDefault="00F46B37" w:rsidP="003A6A11">
            <w:pPr>
              <w:spacing w:after="0" w:line="259" w:lineRule="auto"/>
              <w:ind w:left="0" w:right="41" w:firstLine="0"/>
              <w:jc w:val="center"/>
            </w:pPr>
            <w:r>
              <w:t xml:space="preserve">Learning rate </w:t>
            </w:r>
          </w:p>
        </w:tc>
        <w:tc>
          <w:tcPr>
            <w:tcW w:w="1938" w:type="dxa"/>
            <w:tcBorders>
              <w:top w:val="single" w:sz="4" w:space="0" w:color="000000"/>
              <w:left w:val="nil"/>
              <w:bottom w:val="single" w:sz="4" w:space="0" w:color="000000"/>
              <w:right w:val="nil"/>
            </w:tcBorders>
          </w:tcPr>
          <w:p w14:paraId="05BC4741" w14:textId="77777777" w:rsidR="00F46B37" w:rsidRDefault="00F46B37" w:rsidP="003A6A11">
            <w:pPr>
              <w:spacing w:after="0" w:line="259" w:lineRule="auto"/>
              <w:ind w:left="587" w:firstLine="0"/>
            </w:pPr>
            <w:r>
              <w:t xml:space="preserve">0.01 </w:t>
            </w:r>
          </w:p>
        </w:tc>
        <w:tc>
          <w:tcPr>
            <w:tcW w:w="1092" w:type="dxa"/>
            <w:tcBorders>
              <w:top w:val="single" w:sz="4" w:space="0" w:color="000000"/>
              <w:left w:val="nil"/>
              <w:bottom w:val="single" w:sz="4" w:space="0" w:color="000000"/>
              <w:right w:val="nil"/>
            </w:tcBorders>
          </w:tcPr>
          <w:p w14:paraId="23063AAB" w14:textId="77777777" w:rsidR="00F46B37" w:rsidRDefault="00F46B37" w:rsidP="003A6A11">
            <w:pPr>
              <w:spacing w:after="0" w:line="259" w:lineRule="auto"/>
              <w:ind w:left="0" w:firstLine="0"/>
            </w:pPr>
            <w:r>
              <w:t xml:space="preserve">0.001 </w:t>
            </w:r>
          </w:p>
        </w:tc>
        <w:tc>
          <w:tcPr>
            <w:tcW w:w="1038" w:type="dxa"/>
            <w:tcBorders>
              <w:top w:val="single" w:sz="4" w:space="0" w:color="000000"/>
              <w:left w:val="nil"/>
              <w:bottom w:val="single" w:sz="4" w:space="0" w:color="000000"/>
              <w:right w:val="nil"/>
            </w:tcBorders>
          </w:tcPr>
          <w:p w14:paraId="4105727C" w14:textId="77777777" w:rsidR="00F46B37" w:rsidRDefault="00F46B37" w:rsidP="003A6A11">
            <w:pPr>
              <w:spacing w:after="0" w:line="259" w:lineRule="auto"/>
              <w:ind w:left="0" w:firstLine="0"/>
            </w:pPr>
            <w:r>
              <w:t xml:space="preserve">0.0005 </w:t>
            </w:r>
          </w:p>
        </w:tc>
        <w:tc>
          <w:tcPr>
            <w:tcW w:w="714" w:type="dxa"/>
            <w:tcBorders>
              <w:top w:val="single" w:sz="4" w:space="0" w:color="000000"/>
              <w:left w:val="nil"/>
              <w:bottom w:val="single" w:sz="4" w:space="0" w:color="000000"/>
              <w:right w:val="nil"/>
            </w:tcBorders>
          </w:tcPr>
          <w:p w14:paraId="0905DA03" w14:textId="77777777" w:rsidR="00F46B37" w:rsidRDefault="00F46B37" w:rsidP="003A6A11">
            <w:pPr>
              <w:spacing w:after="0" w:line="259" w:lineRule="auto"/>
              <w:ind w:left="0" w:firstLine="0"/>
            </w:pPr>
            <w:r>
              <w:t xml:space="preserve">0.0001 </w:t>
            </w:r>
          </w:p>
        </w:tc>
      </w:tr>
      <w:tr w:rsidR="00F46B37" w14:paraId="1B107714" w14:textId="77777777" w:rsidTr="003A6A11">
        <w:trPr>
          <w:trHeight w:val="252"/>
        </w:trPr>
        <w:tc>
          <w:tcPr>
            <w:tcW w:w="2556" w:type="dxa"/>
            <w:tcBorders>
              <w:top w:val="single" w:sz="4" w:space="0" w:color="000000"/>
              <w:left w:val="nil"/>
              <w:bottom w:val="nil"/>
              <w:right w:val="nil"/>
            </w:tcBorders>
          </w:tcPr>
          <w:p w14:paraId="7308A276" w14:textId="77777777" w:rsidR="00F46B37" w:rsidRDefault="00F46B37" w:rsidP="003A6A11">
            <w:pPr>
              <w:spacing w:after="0" w:line="259" w:lineRule="auto"/>
              <w:ind w:left="0" w:right="40" w:firstLine="0"/>
              <w:jc w:val="center"/>
            </w:pPr>
            <w:r>
              <w:t xml:space="preserve">Convergence iterations </w:t>
            </w:r>
          </w:p>
        </w:tc>
        <w:tc>
          <w:tcPr>
            <w:tcW w:w="1938" w:type="dxa"/>
            <w:tcBorders>
              <w:top w:val="single" w:sz="4" w:space="0" w:color="000000"/>
              <w:left w:val="nil"/>
              <w:bottom w:val="nil"/>
              <w:right w:val="nil"/>
            </w:tcBorders>
          </w:tcPr>
          <w:p w14:paraId="2D4D8314" w14:textId="77777777" w:rsidR="00F46B37" w:rsidRDefault="00F46B37" w:rsidP="003A6A11">
            <w:pPr>
              <w:spacing w:after="0" w:line="259" w:lineRule="auto"/>
              <w:ind w:left="0" w:firstLine="0"/>
            </w:pPr>
            <w:proofErr w:type="gramStart"/>
            <w:r>
              <w:t>Doesn’t</w:t>
            </w:r>
            <w:proofErr w:type="gramEnd"/>
            <w:r>
              <w:t xml:space="preserve"> converge </w:t>
            </w:r>
          </w:p>
        </w:tc>
        <w:tc>
          <w:tcPr>
            <w:tcW w:w="1092" w:type="dxa"/>
            <w:tcBorders>
              <w:top w:val="single" w:sz="4" w:space="0" w:color="000000"/>
              <w:left w:val="nil"/>
              <w:bottom w:val="nil"/>
              <w:right w:val="nil"/>
            </w:tcBorders>
          </w:tcPr>
          <w:p w14:paraId="11AA53A3" w14:textId="77777777" w:rsidR="00F46B37" w:rsidRDefault="00F46B37" w:rsidP="003A6A11">
            <w:pPr>
              <w:spacing w:after="0" w:line="259" w:lineRule="auto"/>
              <w:ind w:left="138" w:firstLine="0"/>
            </w:pPr>
            <w:r>
              <w:t xml:space="preserve">26 </w:t>
            </w:r>
          </w:p>
        </w:tc>
        <w:tc>
          <w:tcPr>
            <w:tcW w:w="1038" w:type="dxa"/>
            <w:tcBorders>
              <w:top w:val="single" w:sz="4" w:space="0" w:color="000000"/>
              <w:left w:val="nil"/>
              <w:bottom w:val="nil"/>
              <w:right w:val="nil"/>
            </w:tcBorders>
          </w:tcPr>
          <w:p w14:paraId="4E573EA0" w14:textId="77777777" w:rsidR="00F46B37" w:rsidRDefault="00F46B37" w:rsidP="003A6A11">
            <w:pPr>
              <w:spacing w:after="0" w:line="259" w:lineRule="auto"/>
              <w:ind w:left="192" w:firstLine="0"/>
            </w:pPr>
            <w:r>
              <w:t xml:space="preserve">21 </w:t>
            </w:r>
          </w:p>
        </w:tc>
        <w:tc>
          <w:tcPr>
            <w:tcW w:w="714" w:type="dxa"/>
            <w:tcBorders>
              <w:top w:val="single" w:sz="4" w:space="0" w:color="000000"/>
              <w:left w:val="nil"/>
              <w:bottom w:val="nil"/>
              <w:right w:val="nil"/>
            </w:tcBorders>
          </w:tcPr>
          <w:p w14:paraId="040A52A0" w14:textId="77777777" w:rsidR="00F46B37" w:rsidRDefault="00F46B37" w:rsidP="003A6A11">
            <w:pPr>
              <w:spacing w:after="0" w:line="259" w:lineRule="auto"/>
              <w:ind w:left="0" w:right="55" w:firstLine="0"/>
              <w:jc w:val="center"/>
            </w:pPr>
            <w:r>
              <w:t xml:space="preserve">39 </w:t>
            </w:r>
          </w:p>
        </w:tc>
      </w:tr>
      <w:tr w:rsidR="00F46B37" w14:paraId="1D55DEF8" w14:textId="77777777" w:rsidTr="003A6A11">
        <w:trPr>
          <w:trHeight w:val="295"/>
        </w:trPr>
        <w:tc>
          <w:tcPr>
            <w:tcW w:w="2556" w:type="dxa"/>
            <w:tcBorders>
              <w:top w:val="nil"/>
              <w:left w:val="nil"/>
              <w:bottom w:val="single" w:sz="4" w:space="0" w:color="000000"/>
              <w:right w:val="nil"/>
            </w:tcBorders>
          </w:tcPr>
          <w:p w14:paraId="61B50185" w14:textId="77777777" w:rsidR="00F46B37" w:rsidRDefault="00F46B37" w:rsidP="003A6A11">
            <w:pPr>
              <w:spacing w:after="0" w:line="259" w:lineRule="auto"/>
              <w:ind w:left="0" w:right="43" w:firstLine="0"/>
              <w:jc w:val="center"/>
            </w:pPr>
            <w:r>
              <w:t xml:space="preserve">Error rate of test set </w:t>
            </w:r>
          </w:p>
        </w:tc>
        <w:tc>
          <w:tcPr>
            <w:tcW w:w="1938" w:type="dxa"/>
            <w:tcBorders>
              <w:top w:val="nil"/>
              <w:left w:val="nil"/>
              <w:bottom w:val="single" w:sz="4" w:space="0" w:color="000000"/>
              <w:right w:val="nil"/>
            </w:tcBorders>
          </w:tcPr>
          <w:p w14:paraId="7808418D" w14:textId="77777777" w:rsidR="00F46B37" w:rsidRDefault="00F46B37" w:rsidP="003A6A11">
            <w:pPr>
              <w:spacing w:after="0" w:line="259" w:lineRule="auto"/>
              <w:ind w:left="494" w:firstLine="0"/>
            </w:pPr>
            <w:r>
              <w:t xml:space="preserve">56.8% </w:t>
            </w:r>
          </w:p>
        </w:tc>
        <w:tc>
          <w:tcPr>
            <w:tcW w:w="1092" w:type="dxa"/>
            <w:tcBorders>
              <w:top w:val="nil"/>
              <w:left w:val="nil"/>
              <w:bottom w:val="single" w:sz="4" w:space="0" w:color="000000"/>
              <w:right w:val="nil"/>
            </w:tcBorders>
          </w:tcPr>
          <w:p w14:paraId="6FC7B030" w14:textId="77777777" w:rsidR="00F46B37" w:rsidRDefault="00F46B37" w:rsidP="003A6A11">
            <w:pPr>
              <w:spacing w:after="0" w:line="259" w:lineRule="auto"/>
              <w:ind w:left="18" w:firstLine="0"/>
            </w:pPr>
            <w:r>
              <w:t xml:space="preserve">3.6% </w:t>
            </w:r>
          </w:p>
        </w:tc>
        <w:tc>
          <w:tcPr>
            <w:tcW w:w="1038" w:type="dxa"/>
            <w:tcBorders>
              <w:top w:val="nil"/>
              <w:left w:val="nil"/>
              <w:bottom w:val="single" w:sz="4" w:space="0" w:color="000000"/>
              <w:right w:val="nil"/>
            </w:tcBorders>
          </w:tcPr>
          <w:p w14:paraId="5ABF05EA" w14:textId="77777777" w:rsidR="00F46B37" w:rsidRDefault="00F46B37" w:rsidP="003A6A11">
            <w:pPr>
              <w:spacing w:after="0" w:line="259" w:lineRule="auto"/>
              <w:ind w:left="73" w:firstLine="0"/>
            </w:pPr>
            <w:r>
              <w:t xml:space="preserve">1.5% </w:t>
            </w:r>
          </w:p>
        </w:tc>
        <w:tc>
          <w:tcPr>
            <w:tcW w:w="714" w:type="dxa"/>
            <w:tcBorders>
              <w:top w:val="nil"/>
              <w:left w:val="nil"/>
              <w:bottom w:val="single" w:sz="4" w:space="0" w:color="000000"/>
              <w:right w:val="nil"/>
            </w:tcBorders>
          </w:tcPr>
          <w:p w14:paraId="6D52D22C" w14:textId="77777777" w:rsidR="00F46B37" w:rsidRDefault="00F46B37" w:rsidP="003A6A11">
            <w:pPr>
              <w:spacing w:after="0" w:line="259" w:lineRule="auto"/>
              <w:ind w:left="73" w:firstLine="0"/>
            </w:pPr>
            <w:r>
              <w:t xml:space="preserve">7.5% </w:t>
            </w:r>
          </w:p>
        </w:tc>
      </w:tr>
    </w:tbl>
    <w:p w14:paraId="025782AD" w14:textId="77777777" w:rsidR="00F46B37" w:rsidRDefault="00F46B37" w:rsidP="00F46B37">
      <w:pPr>
        <w:spacing w:after="0" w:line="259" w:lineRule="auto"/>
        <w:ind w:left="305" w:right="929" w:firstLine="0"/>
      </w:pPr>
      <w:r>
        <w:t xml:space="preserve"> </w:t>
      </w:r>
    </w:p>
    <w:p w14:paraId="723CCB43" w14:textId="77777777" w:rsidR="00F46B37" w:rsidRDefault="00F46B37" w:rsidP="00F46B37">
      <w:pPr>
        <w:ind w:left="8" w:right="42" w:firstLine="285"/>
      </w:pPr>
      <w:r>
        <w:t xml:space="preserve">It can be seen from table 3 that when the initial learning rate is 0.01 the network does not converge because of the gradient step is too large and deviates from the optimal point. When the initial learning rate is 0.001, the gradient step is </w:t>
      </w:r>
      <w:proofErr w:type="gramStart"/>
      <w:r>
        <w:t>larger</w:t>
      </w:r>
      <w:proofErr w:type="gramEnd"/>
      <w:r>
        <w:t xml:space="preserve"> and the convergence speed of the network is slower and the error classification rate is lower. When the initial learning rate is 0.0005, the network convergences fast and the error classification rate is the lowest. When the initial learning rate is 0.0001, the network can convergence and finds the best point, but needs to iterate more times and the classification accuracy is lower. In summary, setting the initial learning rate as 0.0005 is the most appropriate. </w:t>
      </w:r>
      <w:r>
        <w:rPr>
          <w:rFonts w:ascii="Times New Roman" w:eastAsia="Times New Roman" w:hAnsi="Times New Roman" w:cs="Times New Roman"/>
          <w:b/>
        </w:rPr>
        <w:t>5.</w:t>
      </w:r>
      <w:r>
        <w:rPr>
          <w:rFonts w:ascii="Arial" w:eastAsia="Arial" w:hAnsi="Arial" w:cs="Arial"/>
          <w:b/>
        </w:rPr>
        <w:t xml:space="preserve"> </w:t>
      </w:r>
      <w:r>
        <w:rPr>
          <w:rFonts w:ascii="Times New Roman" w:eastAsia="Times New Roman" w:hAnsi="Times New Roman" w:cs="Times New Roman"/>
          <w:b/>
        </w:rPr>
        <w:t xml:space="preserve">Validation </w:t>
      </w:r>
    </w:p>
    <w:p w14:paraId="214EADD3" w14:textId="77777777" w:rsidR="00F46B37" w:rsidRDefault="00F46B37" w:rsidP="00F46B37">
      <w:pPr>
        <w:ind w:left="17" w:right="42"/>
      </w:pPr>
      <w:proofErr w:type="gramStart"/>
      <w:r>
        <w:t>In order to</w:t>
      </w:r>
      <w:proofErr w:type="gramEnd"/>
      <w:r>
        <w:t xml:space="preserve"> prevent the network from over-fitting, this paper use cross-validation. Each type of rock image data set is randomly divided into ten subsets, which is 160 per subset for cross-validation. The </w:t>
      </w:r>
      <w:r>
        <w:lastRenderedPageBreak/>
        <w:t xml:space="preserve">production of data set and experimental process in </w:t>
      </w:r>
      <w:proofErr w:type="spellStart"/>
      <w:r>
        <w:t>YCbCr</w:t>
      </w:r>
      <w:proofErr w:type="spellEnd"/>
      <w:r>
        <w:t xml:space="preserve"> </w:t>
      </w:r>
      <w:proofErr w:type="spellStart"/>
      <w:r>
        <w:t>colour</w:t>
      </w:r>
      <w:proofErr w:type="spellEnd"/>
      <w:r>
        <w:t xml:space="preserve"> space and HSV </w:t>
      </w:r>
      <w:proofErr w:type="spellStart"/>
      <w:r>
        <w:t>colour</w:t>
      </w:r>
      <w:proofErr w:type="spellEnd"/>
      <w:r>
        <w:t xml:space="preserve"> space are consistent with that in RGB </w:t>
      </w:r>
      <w:proofErr w:type="spellStart"/>
      <w:r>
        <w:t>colour</w:t>
      </w:r>
      <w:proofErr w:type="spellEnd"/>
      <w:r>
        <w:t xml:space="preserve"> space. Table 4 shows the cross-validation results for RGB, </w:t>
      </w:r>
      <w:proofErr w:type="spellStart"/>
      <w:r>
        <w:t>YCbCr</w:t>
      </w:r>
      <w:proofErr w:type="spellEnd"/>
      <w:r>
        <w:t xml:space="preserve"> and HSV </w:t>
      </w:r>
      <w:proofErr w:type="spellStart"/>
      <w:r>
        <w:t>colour</w:t>
      </w:r>
      <w:proofErr w:type="spellEnd"/>
      <w:r>
        <w:t xml:space="preserve"> spaces. </w:t>
      </w:r>
    </w:p>
    <w:p w14:paraId="626F3205" w14:textId="77777777" w:rsidR="00F46B37" w:rsidRDefault="00F46B37" w:rsidP="00F46B37">
      <w:pPr>
        <w:spacing w:after="0" w:line="259" w:lineRule="auto"/>
        <w:ind w:left="20" w:firstLine="0"/>
      </w:pPr>
      <w:r>
        <w:t xml:space="preserve"> </w:t>
      </w:r>
    </w:p>
    <w:p w14:paraId="5EDED6C3" w14:textId="77777777" w:rsidR="00F46B37" w:rsidRDefault="00F46B37" w:rsidP="00F46B37">
      <w:pPr>
        <w:pStyle w:val="Heading3"/>
        <w:spacing w:after="127"/>
        <w:ind w:left="10" w:right="40"/>
      </w:pPr>
      <w:r>
        <w:rPr>
          <w:rFonts w:ascii="Times New Roman" w:eastAsia="Times New Roman" w:hAnsi="Times New Roman" w:cs="Times New Roman"/>
          <w:b/>
        </w:rPr>
        <w:t xml:space="preserve">Table 4. </w:t>
      </w:r>
      <w:r>
        <w:t>Cross-validation error rates</w:t>
      </w:r>
      <w:r>
        <w:rPr>
          <w:rFonts w:ascii="Times New Roman" w:eastAsia="Times New Roman" w:hAnsi="Times New Roman" w:cs="Times New Roman"/>
          <w:b/>
        </w:rPr>
        <w:t xml:space="preserve"> </w:t>
      </w:r>
    </w:p>
    <w:p w14:paraId="25E1D4BA" w14:textId="77777777" w:rsidR="00F46B37" w:rsidRDefault="00F46B37" w:rsidP="00F46B37">
      <w:pPr>
        <w:tabs>
          <w:tab w:val="center" w:pos="929"/>
          <w:tab w:val="center" w:pos="7931"/>
        </w:tabs>
        <w:spacing w:after="42" w:line="259" w:lineRule="auto"/>
        <w:ind w:left="0" w:firstLine="0"/>
      </w:pPr>
      <w:r>
        <w:rPr>
          <w:noProof/>
        </w:rPr>
        <mc:AlternateContent>
          <mc:Choice Requires="wpg">
            <w:drawing>
              <wp:anchor distT="0" distB="0" distL="114300" distR="114300" simplePos="0" relativeHeight="251661312" behindDoc="0" locked="0" layoutInCell="1" allowOverlap="1" wp14:anchorId="34E636D8" wp14:editId="7ED2C24C">
                <wp:simplePos x="0" y="0"/>
                <wp:positionH relativeFrom="column">
                  <wp:posOffset>320434</wp:posOffset>
                </wp:positionH>
                <wp:positionV relativeFrom="paragraph">
                  <wp:posOffset>-13544</wp:posOffset>
                </wp:positionV>
                <wp:extent cx="5145025" cy="382315"/>
                <wp:effectExtent l="0" t="0" r="0" b="0"/>
                <wp:wrapSquare wrapText="bothSides"/>
                <wp:docPr id="8907" name="Group 8907"/>
                <wp:cNvGraphicFramePr/>
                <a:graphic xmlns:a="http://schemas.openxmlformats.org/drawingml/2006/main">
                  <a:graphicData uri="http://schemas.microsoft.com/office/word/2010/wordprocessingGroup">
                    <wpg:wgp>
                      <wpg:cNvGrpSpPr/>
                      <wpg:grpSpPr>
                        <a:xfrm>
                          <a:off x="0" y="0"/>
                          <a:ext cx="5145025" cy="382315"/>
                          <a:chOff x="0" y="0"/>
                          <a:chExt cx="5145025" cy="382315"/>
                        </a:xfrm>
                      </wpg:grpSpPr>
                      <wps:wsp>
                        <wps:cNvPr id="660" name="Rectangle 660"/>
                        <wps:cNvSpPr/>
                        <wps:spPr>
                          <a:xfrm>
                            <a:off x="697992" y="13545"/>
                            <a:ext cx="88678" cy="233045"/>
                          </a:xfrm>
                          <a:prstGeom prst="rect">
                            <a:avLst/>
                          </a:prstGeom>
                          <a:ln>
                            <a:noFill/>
                          </a:ln>
                        </wps:spPr>
                        <wps:txbx>
                          <w:txbxContent>
                            <w:p w14:paraId="3A50EC8F" w14:textId="77777777" w:rsidR="00F46B37" w:rsidRDefault="00F46B37" w:rsidP="00F46B37">
                              <w:pPr>
                                <w:spacing w:after="160" w:line="259" w:lineRule="auto"/>
                                <w:ind w:left="0" w:firstLine="0"/>
                              </w:pPr>
                              <w:r>
                                <w:rPr>
                                  <w:sz w:val="21"/>
                                </w:rPr>
                                <w:t>1</w:t>
                              </w:r>
                            </w:p>
                          </w:txbxContent>
                        </wps:txbx>
                        <wps:bodyPr horzOverflow="overflow" vert="horz" lIns="0" tIns="0" rIns="0" bIns="0" rtlCol="0">
                          <a:noAutofit/>
                        </wps:bodyPr>
                      </wps:wsp>
                      <wps:wsp>
                        <wps:cNvPr id="661" name="Rectangle 661"/>
                        <wps:cNvSpPr/>
                        <wps:spPr>
                          <a:xfrm>
                            <a:off x="764286" y="13545"/>
                            <a:ext cx="44339" cy="233045"/>
                          </a:xfrm>
                          <a:prstGeom prst="rect">
                            <a:avLst/>
                          </a:prstGeom>
                          <a:ln>
                            <a:noFill/>
                          </a:ln>
                        </wps:spPr>
                        <wps:txbx>
                          <w:txbxContent>
                            <w:p w14:paraId="2602CFAE"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662" name="Rectangle 662"/>
                        <wps:cNvSpPr/>
                        <wps:spPr>
                          <a:xfrm>
                            <a:off x="1079754" y="13545"/>
                            <a:ext cx="88678" cy="233045"/>
                          </a:xfrm>
                          <a:prstGeom prst="rect">
                            <a:avLst/>
                          </a:prstGeom>
                          <a:ln>
                            <a:noFill/>
                          </a:ln>
                        </wps:spPr>
                        <wps:txbx>
                          <w:txbxContent>
                            <w:p w14:paraId="1AEFA9D4" w14:textId="77777777" w:rsidR="00F46B37" w:rsidRDefault="00F46B37" w:rsidP="00F46B37">
                              <w:pPr>
                                <w:spacing w:after="160" w:line="259" w:lineRule="auto"/>
                                <w:ind w:left="0" w:firstLine="0"/>
                              </w:pPr>
                              <w:r>
                                <w:rPr>
                                  <w:sz w:val="21"/>
                                </w:rPr>
                                <w:t>2</w:t>
                              </w:r>
                            </w:p>
                          </w:txbxContent>
                        </wps:txbx>
                        <wps:bodyPr horzOverflow="overflow" vert="horz" lIns="0" tIns="0" rIns="0" bIns="0" rtlCol="0">
                          <a:noAutofit/>
                        </wps:bodyPr>
                      </wps:wsp>
                      <wps:wsp>
                        <wps:cNvPr id="663" name="Rectangle 663"/>
                        <wps:cNvSpPr/>
                        <wps:spPr>
                          <a:xfrm>
                            <a:off x="1146048" y="13545"/>
                            <a:ext cx="44339" cy="233045"/>
                          </a:xfrm>
                          <a:prstGeom prst="rect">
                            <a:avLst/>
                          </a:prstGeom>
                          <a:ln>
                            <a:noFill/>
                          </a:ln>
                        </wps:spPr>
                        <wps:txbx>
                          <w:txbxContent>
                            <w:p w14:paraId="43E7DB57"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664" name="Rectangle 664"/>
                        <wps:cNvSpPr/>
                        <wps:spPr>
                          <a:xfrm>
                            <a:off x="1461516" y="13545"/>
                            <a:ext cx="88678" cy="233045"/>
                          </a:xfrm>
                          <a:prstGeom prst="rect">
                            <a:avLst/>
                          </a:prstGeom>
                          <a:ln>
                            <a:noFill/>
                          </a:ln>
                        </wps:spPr>
                        <wps:txbx>
                          <w:txbxContent>
                            <w:p w14:paraId="2B05F2B6" w14:textId="77777777" w:rsidR="00F46B37" w:rsidRDefault="00F46B37" w:rsidP="00F46B37">
                              <w:pPr>
                                <w:spacing w:after="160" w:line="259" w:lineRule="auto"/>
                                <w:ind w:left="0" w:firstLine="0"/>
                              </w:pPr>
                              <w:r>
                                <w:rPr>
                                  <w:sz w:val="21"/>
                                </w:rPr>
                                <w:t>3</w:t>
                              </w:r>
                            </w:p>
                          </w:txbxContent>
                        </wps:txbx>
                        <wps:bodyPr horzOverflow="overflow" vert="horz" lIns="0" tIns="0" rIns="0" bIns="0" rtlCol="0">
                          <a:noAutofit/>
                        </wps:bodyPr>
                      </wps:wsp>
                      <wps:wsp>
                        <wps:cNvPr id="665" name="Rectangle 665"/>
                        <wps:cNvSpPr/>
                        <wps:spPr>
                          <a:xfrm>
                            <a:off x="1527810" y="13545"/>
                            <a:ext cx="44339" cy="233045"/>
                          </a:xfrm>
                          <a:prstGeom prst="rect">
                            <a:avLst/>
                          </a:prstGeom>
                          <a:ln>
                            <a:noFill/>
                          </a:ln>
                        </wps:spPr>
                        <wps:txbx>
                          <w:txbxContent>
                            <w:p w14:paraId="263B131C"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666" name="Rectangle 666"/>
                        <wps:cNvSpPr/>
                        <wps:spPr>
                          <a:xfrm>
                            <a:off x="1843278" y="13545"/>
                            <a:ext cx="88678" cy="233045"/>
                          </a:xfrm>
                          <a:prstGeom prst="rect">
                            <a:avLst/>
                          </a:prstGeom>
                          <a:ln>
                            <a:noFill/>
                          </a:ln>
                        </wps:spPr>
                        <wps:txbx>
                          <w:txbxContent>
                            <w:p w14:paraId="438FACDF" w14:textId="77777777" w:rsidR="00F46B37" w:rsidRDefault="00F46B37" w:rsidP="00F46B37">
                              <w:pPr>
                                <w:spacing w:after="160" w:line="259" w:lineRule="auto"/>
                                <w:ind w:left="0" w:firstLine="0"/>
                              </w:pPr>
                              <w:r>
                                <w:rPr>
                                  <w:sz w:val="21"/>
                                </w:rPr>
                                <w:t>4</w:t>
                              </w:r>
                            </w:p>
                          </w:txbxContent>
                        </wps:txbx>
                        <wps:bodyPr horzOverflow="overflow" vert="horz" lIns="0" tIns="0" rIns="0" bIns="0" rtlCol="0">
                          <a:noAutofit/>
                        </wps:bodyPr>
                      </wps:wsp>
                      <wps:wsp>
                        <wps:cNvPr id="667" name="Rectangle 667"/>
                        <wps:cNvSpPr/>
                        <wps:spPr>
                          <a:xfrm>
                            <a:off x="1909572" y="13545"/>
                            <a:ext cx="44339" cy="233045"/>
                          </a:xfrm>
                          <a:prstGeom prst="rect">
                            <a:avLst/>
                          </a:prstGeom>
                          <a:ln>
                            <a:noFill/>
                          </a:ln>
                        </wps:spPr>
                        <wps:txbx>
                          <w:txbxContent>
                            <w:p w14:paraId="47ED1EC0"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668" name="Rectangle 668"/>
                        <wps:cNvSpPr/>
                        <wps:spPr>
                          <a:xfrm>
                            <a:off x="2224278" y="13545"/>
                            <a:ext cx="88678" cy="233045"/>
                          </a:xfrm>
                          <a:prstGeom prst="rect">
                            <a:avLst/>
                          </a:prstGeom>
                          <a:ln>
                            <a:noFill/>
                          </a:ln>
                        </wps:spPr>
                        <wps:txbx>
                          <w:txbxContent>
                            <w:p w14:paraId="11F23ABC" w14:textId="77777777" w:rsidR="00F46B37" w:rsidRDefault="00F46B37" w:rsidP="00F46B37">
                              <w:pPr>
                                <w:spacing w:after="160" w:line="259" w:lineRule="auto"/>
                                <w:ind w:left="0" w:firstLine="0"/>
                              </w:pPr>
                              <w:r>
                                <w:rPr>
                                  <w:sz w:val="21"/>
                                </w:rPr>
                                <w:t>5</w:t>
                              </w:r>
                            </w:p>
                          </w:txbxContent>
                        </wps:txbx>
                        <wps:bodyPr horzOverflow="overflow" vert="horz" lIns="0" tIns="0" rIns="0" bIns="0" rtlCol="0">
                          <a:noAutofit/>
                        </wps:bodyPr>
                      </wps:wsp>
                      <wps:wsp>
                        <wps:cNvPr id="669" name="Rectangle 669"/>
                        <wps:cNvSpPr/>
                        <wps:spPr>
                          <a:xfrm>
                            <a:off x="2290572" y="13545"/>
                            <a:ext cx="44339" cy="233045"/>
                          </a:xfrm>
                          <a:prstGeom prst="rect">
                            <a:avLst/>
                          </a:prstGeom>
                          <a:ln>
                            <a:noFill/>
                          </a:ln>
                        </wps:spPr>
                        <wps:txbx>
                          <w:txbxContent>
                            <w:p w14:paraId="4012DD14"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670" name="Rectangle 670"/>
                        <wps:cNvSpPr/>
                        <wps:spPr>
                          <a:xfrm>
                            <a:off x="2606040" y="13545"/>
                            <a:ext cx="88678" cy="233045"/>
                          </a:xfrm>
                          <a:prstGeom prst="rect">
                            <a:avLst/>
                          </a:prstGeom>
                          <a:ln>
                            <a:noFill/>
                          </a:ln>
                        </wps:spPr>
                        <wps:txbx>
                          <w:txbxContent>
                            <w:p w14:paraId="6A03EBD7" w14:textId="77777777" w:rsidR="00F46B37" w:rsidRDefault="00F46B37" w:rsidP="00F46B37">
                              <w:pPr>
                                <w:spacing w:after="160" w:line="259" w:lineRule="auto"/>
                                <w:ind w:left="0" w:firstLine="0"/>
                              </w:pPr>
                              <w:r>
                                <w:rPr>
                                  <w:sz w:val="21"/>
                                </w:rPr>
                                <w:t>6</w:t>
                              </w:r>
                            </w:p>
                          </w:txbxContent>
                        </wps:txbx>
                        <wps:bodyPr horzOverflow="overflow" vert="horz" lIns="0" tIns="0" rIns="0" bIns="0" rtlCol="0">
                          <a:noAutofit/>
                        </wps:bodyPr>
                      </wps:wsp>
                      <wps:wsp>
                        <wps:cNvPr id="671" name="Rectangle 671"/>
                        <wps:cNvSpPr/>
                        <wps:spPr>
                          <a:xfrm>
                            <a:off x="2672334" y="13545"/>
                            <a:ext cx="44339" cy="233045"/>
                          </a:xfrm>
                          <a:prstGeom prst="rect">
                            <a:avLst/>
                          </a:prstGeom>
                          <a:ln>
                            <a:noFill/>
                          </a:ln>
                        </wps:spPr>
                        <wps:txbx>
                          <w:txbxContent>
                            <w:p w14:paraId="23803061"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672" name="Rectangle 672"/>
                        <wps:cNvSpPr/>
                        <wps:spPr>
                          <a:xfrm>
                            <a:off x="2987802" y="13545"/>
                            <a:ext cx="88678" cy="233045"/>
                          </a:xfrm>
                          <a:prstGeom prst="rect">
                            <a:avLst/>
                          </a:prstGeom>
                          <a:ln>
                            <a:noFill/>
                          </a:ln>
                        </wps:spPr>
                        <wps:txbx>
                          <w:txbxContent>
                            <w:p w14:paraId="542CE194" w14:textId="77777777" w:rsidR="00F46B37" w:rsidRDefault="00F46B37" w:rsidP="00F46B37">
                              <w:pPr>
                                <w:spacing w:after="160" w:line="259" w:lineRule="auto"/>
                                <w:ind w:left="0" w:firstLine="0"/>
                              </w:pPr>
                              <w:r>
                                <w:rPr>
                                  <w:sz w:val="21"/>
                                </w:rPr>
                                <w:t>7</w:t>
                              </w:r>
                            </w:p>
                          </w:txbxContent>
                        </wps:txbx>
                        <wps:bodyPr horzOverflow="overflow" vert="horz" lIns="0" tIns="0" rIns="0" bIns="0" rtlCol="0">
                          <a:noAutofit/>
                        </wps:bodyPr>
                      </wps:wsp>
                      <wps:wsp>
                        <wps:cNvPr id="673" name="Rectangle 673"/>
                        <wps:cNvSpPr/>
                        <wps:spPr>
                          <a:xfrm>
                            <a:off x="3054096" y="13545"/>
                            <a:ext cx="44339" cy="233045"/>
                          </a:xfrm>
                          <a:prstGeom prst="rect">
                            <a:avLst/>
                          </a:prstGeom>
                          <a:ln>
                            <a:noFill/>
                          </a:ln>
                        </wps:spPr>
                        <wps:txbx>
                          <w:txbxContent>
                            <w:p w14:paraId="459419B3"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674" name="Rectangle 674"/>
                        <wps:cNvSpPr/>
                        <wps:spPr>
                          <a:xfrm>
                            <a:off x="3369564" y="13545"/>
                            <a:ext cx="88678" cy="233045"/>
                          </a:xfrm>
                          <a:prstGeom prst="rect">
                            <a:avLst/>
                          </a:prstGeom>
                          <a:ln>
                            <a:noFill/>
                          </a:ln>
                        </wps:spPr>
                        <wps:txbx>
                          <w:txbxContent>
                            <w:p w14:paraId="7BF5E6A5" w14:textId="77777777" w:rsidR="00F46B37" w:rsidRDefault="00F46B37" w:rsidP="00F46B37">
                              <w:pPr>
                                <w:spacing w:after="160" w:line="259" w:lineRule="auto"/>
                                <w:ind w:left="0" w:firstLine="0"/>
                              </w:pPr>
                              <w:r>
                                <w:rPr>
                                  <w:sz w:val="21"/>
                                </w:rPr>
                                <w:t>8</w:t>
                              </w:r>
                            </w:p>
                          </w:txbxContent>
                        </wps:txbx>
                        <wps:bodyPr horzOverflow="overflow" vert="horz" lIns="0" tIns="0" rIns="0" bIns="0" rtlCol="0">
                          <a:noAutofit/>
                        </wps:bodyPr>
                      </wps:wsp>
                      <wps:wsp>
                        <wps:cNvPr id="675" name="Rectangle 675"/>
                        <wps:cNvSpPr/>
                        <wps:spPr>
                          <a:xfrm>
                            <a:off x="3435858" y="13545"/>
                            <a:ext cx="44339" cy="233045"/>
                          </a:xfrm>
                          <a:prstGeom prst="rect">
                            <a:avLst/>
                          </a:prstGeom>
                          <a:ln>
                            <a:noFill/>
                          </a:ln>
                        </wps:spPr>
                        <wps:txbx>
                          <w:txbxContent>
                            <w:p w14:paraId="072928E3"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676" name="Rectangle 676"/>
                        <wps:cNvSpPr/>
                        <wps:spPr>
                          <a:xfrm>
                            <a:off x="3716274" y="13545"/>
                            <a:ext cx="88678" cy="233045"/>
                          </a:xfrm>
                          <a:prstGeom prst="rect">
                            <a:avLst/>
                          </a:prstGeom>
                          <a:ln>
                            <a:noFill/>
                          </a:ln>
                        </wps:spPr>
                        <wps:txbx>
                          <w:txbxContent>
                            <w:p w14:paraId="43207E40" w14:textId="77777777" w:rsidR="00F46B37" w:rsidRDefault="00F46B37" w:rsidP="00F46B37">
                              <w:pPr>
                                <w:spacing w:after="160" w:line="259" w:lineRule="auto"/>
                                <w:ind w:left="0" w:firstLine="0"/>
                              </w:pPr>
                              <w:r>
                                <w:rPr>
                                  <w:sz w:val="21"/>
                                </w:rPr>
                                <w:t>9</w:t>
                              </w:r>
                            </w:p>
                          </w:txbxContent>
                        </wps:txbx>
                        <wps:bodyPr horzOverflow="overflow" vert="horz" lIns="0" tIns="0" rIns="0" bIns="0" rtlCol="0">
                          <a:noAutofit/>
                        </wps:bodyPr>
                      </wps:wsp>
                      <wps:wsp>
                        <wps:cNvPr id="677" name="Rectangle 677"/>
                        <wps:cNvSpPr/>
                        <wps:spPr>
                          <a:xfrm>
                            <a:off x="3782568" y="13545"/>
                            <a:ext cx="44339" cy="233045"/>
                          </a:xfrm>
                          <a:prstGeom prst="rect">
                            <a:avLst/>
                          </a:prstGeom>
                          <a:ln>
                            <a:noFill/>
                          </a:ln>
                        </wps:spPr>
                        <wps:txbx>
                          <w:txbxContent>
                            <w:p w14:paraId="7A66A072"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678" name="Rectangle 678"/>
                        <wps:cNvSpPr/>
                        <wps:spPr>
                          <a:xfrm>
                            <a:off x="4029456" y="13545"/>
                            <a:ext cx="177887" cy="233045"/>
                          </a:xfrm>
                          <a:prstGeom prst="rect">
                            <a:avLst/>
                          </a:prstGeom>
                          <a:ln>
                            <a:noFill/>
                          </a:ln>
                        </wps:spPr>
                        <wps:txbx>
                          <w:txbxContent>
                            <w:p w14:paraId="2BDDD4F8" w14:textId="77777777" w:rsidR="00F46B37" w:rsidRDefault="00F46B37" w:rsidP="00F46B37">
                              <w:pPr>
                                <w:spacing w:after="160" w:line="259" w:lineRule="auto"/>
                                <w:ind w:left="0" w:firstLine="0"/>
                              </w:pPr>
                              <w:r>
                                <w:rPr>
                                  <w:sz w:val="21"/>
                                </w:rPr>
                                <w:t>10</w:t>
                              </w:r>
                            </w:p>
                          </w:txbxContent>
                        </wps:txbx>
                        <wps:bodyPr horzOverflow="overflow" vert="horz" lIns="0" tIns="0" rIns="0" bIns="0" rtlCol="0">
                          <a:noAutofit/>
                        </wps:bodyPr>
                      </wps:wsp>
                      <wps:wsp>
                        <wps:cNvPr id="679" name="Rectangle 679"/>
                        <wps:cNvSpPr/>
                        <wps:spPr>
                          <a:xfrm>
                            <a:off x="4162806" y="13545"/>
                            <a:ext cx="44339" cy="233045"/>
                          </a:xfrm>
                          <a:prstGeom prst="rect">
                            <a:avLst/>
                          </a:prstGeom>
                          <a:ln>
                            <a:noFill/>
                          </a:ln>
                        </wps:spPr>
                        <wps:txbx>
                          <w:txbxContent>
                            <w:p w14:paraId="4B85CD1C"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9529" name="Shape 9529"/>
                        <wps:cNvSpPr/>
                        <wps:spPr>
                          <a:xfrm>
                            <a:off x="0" y="0"/>
                            <a:ext cx="541020" cy="9144"/>
                          </a:xfrm>
                          <a:custGeom>
                            <a:avLst/>
                            <a:gdLst/>
                            <a:ahLst/>
                            <a:cxnLst/>
                            <a:rect l="0" t="0" r="0" b="0"/>
                            <a:pathLst>
                              <a:path w="541020" h="9144">
                                <a:moveTo>
                                  <a:pt x="0" y="0"/>
                                </a:moveTo>
                                <a:lnTo>
                                  <a:pt x="541020" y="0"/>
                                </a:lnTo>
                                <a:lnTo>
                                  <a:pt x="541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0" name="Shape 9530"/>
                        <wps:cNvSpPr/>
                        <wps:spPr>
                          <a:xfrm>
                            <a:off x="5410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1" name="Shape 9531"/>
                        <wps:cNvSpPr/>
                        <wps:spPr>
                          <a:xfrm>
                            <a:off x="547116" y="0"/>
                            <a:ext cx="374904" cy="9144"/>
                          </a:xfrm>
                          <a:custGeom>
                            <a:avLst/>
                            <a:gdLst/>
                            <a:ahLst/>
                            <a:cxnLst/>
                            <a:rect l="0" t="0" r="0" b="0"/>
                            <a:pathLst>
                              <a:path w="374904" h="9144">
                                <a:moveTo>
                                  <a:pt x="0" y="0"/>
                                </a:moveTo>
                                <a:lnTo>
                                  <a:pt x="374904" y="0"/>
                                </a:lnTo>
                                <a:lnTo>
                                  <a:pt x="374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2" name="Shape 9532"/>
                        <wps:cNvSpPr/>
                        <wps:spPr>
                          <a:xfrm>
                            <a:off x="9220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3" name="Shape 9533"/>
                        <wps:cNvSpPr/>
                        <wps:spPr>
                          <a:xfrm>
                            <a:off x="928116" y="0"/>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4" name="Shape 9534"/>
                        <wps:cNvSpPr/>
                        <wps:spPr>
                          <a:xfrm>
                            <a:off x="1303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5" name="Shape 9535"/>
                        <wps:cNvSpPr/>
                        <wps:spPr>
                          <a:xfrm>
                            <a:off x="1309878" y="0"/>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6" name="Shape 9536"/>
                        <wps:cNvSpPr/>
                        <wps:spPr>
                          <a:xfrm>
                            <a:off x="16855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7" name="Shape 9537"/>
                        <wps:cNvSpPr/>
                        <wps:spPr>
                          <a:xfrm>
                            <a:off x="1691640" y="0"/>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8" name="Shape 9538"/>
                        <wps:cNvSpPr/>
                        <wps:spPr>
                          <a:xfrm>
                            <a:off x="20673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9" name="Shape 9539"/>
                        <wps:cNvSpPr/>
                        <wps:spPr>
                          <a:xfrm>
                            <a:off x="2073402" y="0"/>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0" name="Shape 9540"/>
                        <wps:cNvSpPr/>
                        <wps:spPr>
                          <a:xfrm>
                            <a:off x="24490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1" name="Shape 9541"/>
                        <wps:cNvSpPr/>
                        <wps:spPr>
                          <a:xfrm>
                            <a:off x="2455164" y="0"/>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2" name="Shape 9542"/>
                        <wps:cNvSpPr/>
                        <wps:spPr>
                          <a:xfrm>
                            <a:off x="28308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3" name="Shape 9543"/>
                        <wps:cNvSpPr/>
                        <wps:spPr>
                          <a:xfrm>
                            <a:off x="2836926" y="0"/>
                            <a:ext cx="374904" cy="9144"/>
                          </a:xfrm>
                          <a:custGeom>
                            <a:avLst/>
                            <a:gdLst/>
                            <a:ahLst/>
                            <a:cxnLst/>
                            <a:rect l="0" t="0" r="0" b="0"/>
                            <a:pathLst>
                              <a:path w="374904" h="9144">
                                <a:moveTo>
                                  <a:pt x="0" y="0"/>
                                </a:moveTo>
                                <a:lnTo>
                                  <a:pt x="374904" y="0"/>
                                </a:lnTo>
                                <a:lnTo>
                                  <a:pt x="374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4" name="Shape 9544"/>
                        <wps:cNvSpPr/>
                        <wps:spPr>
                          <a:xfrm>
                            <a:off x="32118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5" name="Shape 9545"/>
                        <wps:cNvSpPr/>
                        <wps:spPr>
                          <a:xfrm>
                            <a:off x="3217926" y="0"/>
                            <a:ext cx="375666" cy="9144"/>
                          </a:xfrm>
                          <a:custGeom>
                            <a:avLst/>
                            <a:gdLst/>
                            <a:ahLst/>
                            <a:cxnLst/>
                            <a:rect l="0" t="0" r="0" b="0"/>
                            <a:pathLst>
                              <a:path w="375666" h="9144">
                                <a:moveTo>
                                  <a:pt x="0" y="0"/>
                                </a:moveTo>
                                <a:lnTo>
                                  <a:pt x="375666" y="0"/>
                                </a:lnTo>
                                <a:lnTo>
                                  <a:pt x="3756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6" name="Shape 9546"/>
                        <wps:cNvSpPr/>
                        <wps:spPr>
                          <a:xfrm>
                            <a:off x="35935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7" name="Shape 9547"/>
                        <wps:cNvSpPr/>
                        <wps:spPr>
                          <a:xfrm>
                            <a:off x="3599688" y="0"/>
                            <a:ext cx="305562" cy="9144"/>
                          </a:xfrm>
                          <a:custGeom>
                            <a:avLst/>
                            <a:gdLst/>
                            <a:ahLst/>
                            <a:cxnLst/>
                            <a:rect l="0" t="0" r="0" b="0"/>
                            <a:pathLst>
                              <a:path w="305562" h="9144">
                                <a:moveTo>
                                  <a:pt x="0" y="0"/>
                                </a:moveTo>
                                <a:lnTo>
                                  <a:pt x="305562" y="0"/>
                                </a:lnTo>
                                <a:lnTo>
                                  <a:pt x="305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8" name="Shape 9548"/>
                        <wps:cNvSpPr/>
                        <wps:spPr>
                          <a:xfrm>
                            <a:off x="3905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9" name="Shape 9549"/>
                        <wps:cNvSpPr/>
                        <wps:spPr>
                          <a:xfrm>
                            <a:off x="3911346" y="0"/>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0" name="Shape 9550"/>
                        <wps:cNvSpPr/>
                        <wps:spPr>
                          <a:xfrm>
                            <a:off x="4287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1" name="Shape 9551"/>
                        <wps:cNvSpPr/>
                        <wps:spPr>
                          <a:xfrm>
                            <a:off x="4293108" y="0"/>
                            <a:ext cx="851916" cy="9144"/>
                          </a:xfrm>
                          <a:custGeom>
                            <a:avLst/>
                            <a:gdLst/>
                            <a:ahLst/>
                            <a:cxnLst/>
                            <a:rect l="0" t="0" r="0" b="0"/>
                            <a:pathLst>
                              <a:path w="851916" h="9144">
                                <a:moveTo>
                                  <a:pt x="0" y="0"/>
                                </a:moveTo>
                                <a:lnTo>
                                  <a:pt x="851916" y="0"/>
                                </a:lnTo>
                                <a:lnTo>
                                  <a:pt x="8519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Rectangle 708"/>
                        <wps:cNvSpPr/>
                        <wps:spPr>
                          <a:xfrm>
                            <a:off x="847344" y="207093"/>
                            <a:ext cx="44339" cy="233045"/>
                          </a:xfrm>
                          <a:prstGeom prst="rect">
                            <a:avLst/>
                          </a:prstGeom>
                          <a:ln>
                            <a:noFill/>
                          </a:ln>
                        </wps:spPr>
                        <wps:txbx>
                          <w:txbxContent>
                            <w:p w14:paraId="7D84EBBE"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709" name="Rectangle 709"/>
                        <wps:cNvSpPr/>
                        <wps:spPr>
                          <a:xfrm>
                            <a:off x="1079754" y="207093"/>
                            <a:ext cx="88678" cy="233045"/>
                          </a:xfrm>
                          <a:prstGeom prst="rect">
                            <a:avLst/>
                          </a:prstGeom>
                          <a:ln>
                            <a:noFill/>
                          </a:ln>
                        </wps:spPr>
                        <wps:txbx>
                          <w:txbxContent>
                            <w:p w14:paraId="2667EA44" w14:textId="77777777" w:rsidR="00F46B37" w:rsidRDefault="00F46B37" w:rsidP="00F46B37">
                              <w:pPr>
                                <w:spacing w:after="160" w:line="259" w:lineRule="auto"/>
                                <w:ind w:left="0" w:firstLine="0"/>
                              </w:pPr>
                              <w:r>
                                <w:rPr>
                                  <w:sz w:val="21"/>
                                </w:rPr>
                                <w:t>0</w:t>
                              </w:r>
                            </w:p>
                          </w:txbxContent>
                        </wps:txbx>
                        <wps:bodyPr horzOverflow="overflow" vert="horz" lIns="0" tIns="0" rIns="0" bIns="0" rtlCol="0">
                          <a:noAutofit/>
                        </wps:bodyPr>
                      </wps:wsp>
                      <wps:wsp>
                        <wps:cNvPr id="710" name="Rectangle 710"/>
                        <wps:cNvSpPr/>
                        <wps:spPr>
                          <a:xfrm>
                            <a:off x="1146048" y="207093"/>
                            <a:ext cx="44339" cy="233045"/>
                          </a:xfrm>
                          <a:prstGeom prst="rect">
                            <a:avLst/>
                          </a:prstGeom>
                          <a:ln>
                            <a:noFill/>
                          </a:ln>
                        </wps:spPr>
                        <wps:txbx>
                          <w:txbxContent>
                            <w:p w14:paraId="50022873"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711" name="Rectangle 711"/>
                        <wps:cNvSpPr/>
                        <wps:spPr>
                          <a:xfrm>
                            <a:off x="1377696" y="207093"/>
                            <a:ext cx="310603" cy="233045"/>
                          </a:xfrm>
                          <a:prstGeom prst="rect">
                            <a:avLst/>
                          </a:prstGeom>
                          <a:ln>
                            <a:noFill/>
                          </a:ln>
                        </wps:spPr>
                        <wps:txbx>
                          <w:txbxContent>
                            <w:p w14:paraId="2C33160A" w14:textId="77777777" w:rsidR="00F46B37" w:rsidRDefault="00F46B37" w:rsidP="00F46B37">
                              <w:pPr>
                                <w:spacing w:after="160" w:line="259" w:lineRule="auto"/>
                                <w:ind w:left="0" w:firstLine="0"/>
                              </w:pPr>
                              <w:r>
                                <w:rPr>
                                  <w:sz w:val="21"/>
                                </w:rPr>
                                <w:t>0.21</w:t>
                              </w:r>
                            </w:p>
                          </w:txbxContent>
                        </wps:txbx>
                        <wps:bodyPr horzOverflow="overflow" vert="horz" lIns="0" tIns="0" rIns="0" bIns="0" rtlCol="0">
                          <a:noAutofit/>
                        </wps:bodyPr>
                      </wps:wsp>
                      <wps:wsp>
                        <wps:cNvPr id="712" name="Rectangle 712"/>
                        <wps:cNvSpPr/>
                        <wps:spPr>
                          <a:xfrm>
                            <a:off x="1610868" y="207093"/>
                            <a:ext cx="44339" cy="233045"/>
                          </a:xfrm>
                          <a:prstGeom prst="rect">
                            <a:avLst/>
                          </a:prstGeom>
                          <a:ln>
                            <a:noFill/>
                          </a:ln>
                        </wps:spPr>
                        <wps:txbx>
                          <w:txbxContent>
                            <w:p w14:paraId="638FA987"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713" name="Rectangle 713"/>
                        <wps:cNvSpPr/>
                        <wps:spPr>
                          <a:xfrm>
                            <a:off x="1759458" y="207093"/>
                            <a:ext cx="310603" cy="233045"/>
                          </a:xfrm>
                          <a:prstGeom prst="rect">
                            <a:avLst/>
                          </a:prstGeom>
                          <a:ln>
                            <a:noFill/>
                          </a:ln>
                        </wps:spPr>
                        <wps:txbx>
                          <w:txbxContent>
                            <w:p w14:paraId="33A44ECA" w14:textId="77777777" w:rsidR="00F46B37" w:rsidRDefault="00F46B37" w:rsidP="00F46B37">
                              <w:pPr>
                                <w:spacing w:after="160" w:line="259" w:lineRule="auto"/>
                                <w:ind w:left="0" w:firstLine="0"/>
                              </w:pPr>
                              <w:r>
                                <w:rPr>
                                  <w:sz w:val="21"/>
                                </w:rPr>
                                <w:t>0.21</w:t>
                              </w:r>
                            </w:p>
                          </w:txbxContent>
                        </wps:txbx>
                        <wps:bodyPr horzOverflow="overflow" vert="horz" lIns="0" tIns="0" rIns="0" bIns="0" rtlCol="0">
                          <a:noAutofit/>
                        </wps:bodyPr>
                      </wps:wsp>
                      <wps:wsp>
                        <wps:cNvPr id="714" name="Rectangle 714"/>
                        <wps:cNvSpPr/>
                        <wps:spPr>
                          <a:xfrm>
                            <a:off x="1992630" y="207093"/>
                            <a:ext cx="44339" cy="233045"/>
                          </a:xfrm>
                          <a:prstGeom prst="rect">
                            <a:avLst/>
                          </a:prstGeom>
                          <a:ln>
                            <a:noFill/>
                          </a:ln>
                        </wps:spPr>
                        <wps:txbx>
                          <w:txbxContent>
                            <w:p w14:paraId="6A5E6F7B"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715" name="Rectangle 715"/>
                        <wps:cNvSpPr/>
                        <wps:spPr>
                          <a:xfrm>
                            <a:off x="2224278" y="207093"/>
                            <a:ext cx="88678" cy="233045"/>
                          </a:xfrm>
                          <a:prstGeom prst="rect">
                            <a:avLst/>
                          </a:prstGeom>
                          <a:ln>
                            <a:noFill/>
                          </a:ln>
                        </wps:spPr>
                        <wps:txbx>
                          <w:txbxContent>
                            <w:p w14:paraId="2D2E3154" w14:textId="77777777" w:rsidR="00F46B37" w:rsidRDefault="00F46B37" w:rsidP="00F46B37">
                              <w:pPr>
                                <w:spacing w:after="160" w:line="259" w:lineRule="auto"/>
                                <w:ind w:left="0" w:firstLine="0"/>
                              </w:pPr>
                              <w:r>
                                <w:rPr>
                                  <w:sz w:val="21"/>
                                </w:rPr>
                                <w:t>0</w:t>
                              </w:r>
                            </w:p>
                          </w:txbxContent>
                        </wps:txbx>
                        <wps:bodyPr horzOverflow="overflow" vert="horz" lIns="0" tIns="0" rIns="0" bIns="0" rtlCol="0">
                          <a:noAutofit/>
                        </wps:bodyPr>
                      </wps:wsp>
                      <wps:wsp>
                        <wps:cNvPr id="716" name="Rectangle 716"/>
                        <wps:cNvSpPr/>
                        <wps:spPr>
                          <a:xfrm>
                            <a:off x="2290572" y="207093"/>
                            <a:ext cx="44339" cy="233045"/>
                          </a:xfrm>
                          <a:prstGeom prst="rect">
                            <a:avLst/>
                          </a:prstGeom>
                          <a:ln>
                            <a:noFill/>
                          </a:ln>
                        </wps:spPr>
                        <wps:txbx>
                          <w:txbxContent>
                            <w:p w14:paraId="5972BFDF"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717" name="Rectangle 717"/>
                        <wps:cNvSpPr/>
                        <wps:spPr>
                          <a:xfrm>
                            <a:off x="2522220" y="207093"/>
                            <a:ext cx="310603" cy="233045"/>
                          </a:xfrm>
                          <a:prstGeom prst="rect">
                            <a:avLst/>
                          </a:prstGeom>
                          <a:ln>
                            <a:noFill/>
                          </a:ln>
                        </wps:spPr>
                        <wps:txbx>
                          <w:txbxContent>
                            <w:p w14:paraId="4E2ED0D9" w14:textId="77777777" w:rsidR="00F46B37" w:rsidRDefault="00F46B37" w:rsidP="00F46B37">
                              <w:pPr>
                                <w:spacing w:after="160" w:line="259" w:lineRule="auto"/>
                                <w:ind w:left="0" w:firstLine="0"/>
                              </w:pPr>
                              <w:r>
                                <w:rPr>
                                  <w:sz w:val="21"/>
                                </w:rPr>
                                <w:t>0.21</w:t>
                              </w:r>
                            </w:p>
                          </w:txbxContent>
                        </wps:txbx>
                        <wps:bodyPr horzOverflow="overflow" vert="horz" lIns="0" tIns="0" rIns="0" bIns="0" rtlCol="0">
                          <a:noAutofit/>
                        </wps:bodyPr>
                      </wps:wsp>
                      <wps:wsp>
                        <wps:cNvPr id="718" name="Rectangle 718"/>
                        <wps:cNvSpPr/>
                        <wps:spPr>
                          <a:xfrm>
                            <a:off x="2755392" y="207093"/>
                            <a:ext cx="44339" cy="233045"/>
                          </a:xfrm>
                          <a:prstGeom prst="rect">
                            <a:avLst/>
                          </a:prstGeom>
                          <a:ln>
                            <a:noFill/>
                          </a:ln>
                        </wps:spPr>
                        <wps:txbx>
                          <w:txbxContent>
                            <w:p w14:paraId="582396F3"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719" name="Rectangle 719"/>
                        <wps:cNvSpPr/>
                        <wps:spPr>
                          <a:xfrm>
                            <a:off x="2987802" y="207093"/>
                            <a:ext cx="88678" cy="233045"/>
                          </a:xfrm>
                          <a:prstGeom prst="rect">
                            <a:avLst/>
                          </a:prstGeom>
                          <a:ln>
                            <a:noFill/>
                          </a:ln>
                        </wps:spPr>
                        <wps:txbx>
                          <w:txbxContent>
                            <w:p w14:paraId="3172B6EA" w14:textId="77777777" w:rsidR="00F46B37" w:rsidRDefault="00F46B37" w:rsidP="00F46B37">
                              <w:pPr>
                                <w:spacing w:after="160" w:line="259" w:lineRule="auto"/>
                                <w:ind w:left="0" w:firstLine="0"/>
                              </w:pPr>
                              <w:r>
                                <w:rPr>
                                  <w:sz w:val="21"/>
                                </w:rPr>
                                <w:t>0</w:t>
                              </w:r>
                            </w:p>
                          </w:txbxContent>
                        </wps:txbx>
                        <wps:bodyPr horzOverflow="overflow" vert="horz" lIns="0" tIns="0" rIns="0" bIns="0" rtlCol="0">
                          <a:noAutofit/>
                        </wps:bodyPr>
                      </wps:wsp>
                      <wps:wsp>
                        <wps:cNvPr id="720" name="Rectangle 720"/>
                        <wps:cNvSpPr/>
                        <wps:spPr>
                          <a:xfrm>
                            <a:off x="3054096" y="207093"/>
                            <a:ext cx="44339" cy="233045"/>
                          </a:xfrm>
                          <a:prstGeom prst="rect">
                            <a:avLst/>
                          </a:prstGeom>
                          <a:ln>
                            <a:noFill/>
                          </a:ln>
                        </wps:spPr>
                        <wps:txbx>
                          <w:txbxContent>
                            <w:p w14:paraId="63CC1501"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721" name="Rectangle 721"/>
                        <wps:cNvSpPr/>
                        <wps:spPr>
                          <a:xfrm>
                            <a:off x="3369564" y="207093"/>
                            <a:ext cx="88678" cy="233045"/>
                          </a:xfrm>
                          <a:prstGeom prst="rect">
                            <a:avLst/>
                          </a:prstGeom>
                          <a:ln>
                            <a:noFill/>
                          </a:ln>
                        </wps:spPr>
                        <wps:txbx>
                          <w:txbxContent>
                            <w:p w14:paraId="12736C8F" w14:textId="77777777" w:rsidR="00F46B37" w:rsidRDefault="00F46B37" w:rsidP="00F46B37">
                              <w:pPr>
                                <w:spacing w:after="160" w:line="259" w:lineRule="auto"/>
                                <w:ind w:left="0" w:firstLine="0"/>
                              </w:pPr>
                              <w:r>
                                <w:rPr>
                                  <w:sz w:val="21"/>
                                </w:rPr>
                                <w:t>0</w:t>
                              </w:r>
                            </w:p>
                          </w:txbxContent>
                        </wps:txbx>
                        <wps:bodyPr horzOverflow="overflow" vert="horz" lIns="0" tIns="0" rIns="0" bIns="0" rtlCol="0">
                          <a:noAutofit/>
                        </wps:bodyPr>
                      </wps:wsp>
                      <wps:wsp>
                        <wps:cNvPr id="722" name="Rectangle 722"/>
                        <wps:cNvSpPr/>
                        <wps:spPr>
                          <a:xfrm>
                            <a:off x="3435858" y="207093"/>
                            <a:ext cx="44339" cy="233045"/>
                          </a:xfrm>
                          <a:prstGeom prst="rect">
                            <a:avLst/>
                          </a:prstGeom>
                          <a:ln>
                            <a:noFill/>
                          </a:ln>
                        </wps:spPr>
                        <wps:txbx>
                          <w:txbxContent>
                            <w:p w14:paraId="5240082D"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723" name="Rectangle 723"/>
                        <wps:cNvSpPr/>
                        <wps:spPr>
                          <a:xfrm>
                            <a:off x="3716274" y="207093"/>
                            <a:ext cx="88678" cy="233045"/>
                          </a:xfrm>
                          <a:prstGeom prst="rect">
                            <a:avLst/>
                          </a:prstGeom>
                          <a:ln>
                            <a:noFill/>
                          </a:ln>
                        </wps:spPr>
                        <wps:txbx>
                          <w:txbxContent>
                            <w:p w14:paraId="2FE45597" w14:textId="77777777" w:rsidR="00F46B37" w:rsidRDefault="00F46B37" w:rsidP="00F46B37">
                              <w:pPr>
                                <w:spacing w:after="160" w:line="259" w:lineRule="auto"/>
                                <w:ind w:left="0" w:firstLine="0"/>
                              </w:pPr>
                              <w:r>
                                <w:rPr>
                                  <w:sz w:val="21"/>
                                </w:rPr>
                                <w:t>0</w:t>
                              </w:r>
                            </w:p>
                          </w:txbxContent>
                        </wps:txbx>
                        <wps:bodyPr horzOverflow="overflow" vert="horz" lIns="0" tIns="0" rIns="0" bIns="0" rtlCol="0">
                          <a:noAutofit/>
                        </wps:bodyPr>
                      </wps:wsp>
                      <wps:wsp>
                        <wps:cNvPr id="724" name="Rectangle 724"/>
                        <wps:cNvSpPr/>
                        <wps:spPr>
                          <a:xfrm>
                            <a:off x="3782568" y="207093"/>
                            <a:ext cx="44339" cy="233045"/>
                          </a:xfrm>
                          <a:prstGeom prst="rect">
                            <a:avLst/>
                          </a:prstGeom>
                          <a:ln>
                            <a:noFill/>
                          </a:ln>
                        </wps:spPr>
                        <wps:txbx>
                          <w:txbxContent>
                            <w:p w14:paraId="4E7743A7"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725" name="Rectangle 725"/>
                        <wps:cNvSpPr/>
                        <wps:spPr>
                          <a:xfrm>
                            <a:off x="3979164" y="207093"/>
                            <a:ext cx="310603" cy="233045"/>
                          </a:xfrm>
                          <a:prstGeom prst="rect">
                            <a:avLst/>
                          </a:prstGeom>
                          <a:ln>
                            <a:noFill/>
                          </a:ln>
                        </wps:spPr>
                        <wps:txbx>
                          <w:txbxContent>
                            <w:p w14:paraId="3CD880EA" w14:textId="77777777" w:rsidR="00F46B37" w:rsidRDefault="00F46B37" w:rsidP="00F46B37">
                              <w:pPr>
                                <w:spacing w:after="160" w:line="259" w:lineRule="auto"/>
                                <w:ind w:left="0" w:firstLine="0"/>
                              </w:pPr>
                              <w:r>
                                <w:rPr>
                                  <w:sz w:val="21"/>
                                </w:rPr>
                                <w:t>0.21</w:t>
                              </w:r>
                            </w:p>
                          </w:txbxContent>
                        </wps:txbx>
                        <wps:bodyPr horzOverflow="overflow" vert="horz" lIns="0" tIns="0" rIns="0" bIns="0" rtlCol="0">
                          <a:noAutofit/>
                        </wps:bodyPr>
                      </wps:wsp>
                      <wps:wsp>
                        <wps:cNvPr id="726" name="Rectangle 726"/>
                        <wps:cNvSpPr/>
                        <wps:spPr>
                          <a:xfrm>
                            <a:off x="4212336" y="207093"/>
                            <a:ext cx="44339" cy="233045"/>
                          </a:xfrm>
                          <a:prstGeom prst="rect">
                            <a:avLst/>
                          </a:prstGeom>
                          <a:ln>
                            <a:noFill/>
                          </a:ln>
                        </wps:spPr>
                        <wps:txbx>
                          <w:txbxContent>
                            <w:p w14:paraId="35E1CC17" w14:textId="77777777" w:rsidR="00F46B37" w:rsidRDefault="00F46B37" w:rsidP="00F46B37">
                              <w:pPr>
                                <w:spacing w:after="160" w:line="259" w:lineRule="auto"/>
                                <w:ind w:left="0" w:firstLine="0"/>
                              </w:pPr>
                              <w:r>
                                <w:rPr>
                                  <w:sz w:val="21"/>
                                </w:rPr>
                                <w:t xml:space="preserve"> </w:t>
                              </w:r>
                            </w:p>
                          </w:txbxContent>
                        </wps:txbx>
                        <wps:bodyPr horzOverflow="overflow" vert="horz" lIns="0" tIns="0" rIns="0" bIns="0" rtlCol="0">
                          <a:noAutofit/>
                        </wps:bodyPr>
                      </wps:wsp>
                      <wps:wsp>
                        <wps:cNvPr id="9552" name="Shape 9552"/>
                        <wps:cNvSpPr/>
                        <wps:spPr>
                          <a:xfrm>
                            <a:off x="0" y="195072"/>
                            <a:ext cx="541020" cy="9144"/>
                          </a:xfrm>
                          <a:custGeom>
                            <a:avLst/>
                            <a:gdLst/>
                            <a:ahLst/>
                            <a:cxnLst/>
                            <a:rect l="0" t="0" r="0" b="0"/>
                            <a:pathLst>
                              <a:path w="541020" h="9144">
                                <a:moveTo>
                                  <a:pt x="0" y="0"/>
                                </a:moveTo>
                                <a:lnTo>
                                  <a:pt x="541020" y="0"/>
                                </a:lnTo>
                                <a:lnTo>
                                  <a:pt x="541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3" name="Shape 9553"/>
                        <wps:cNvSpPr/>
                        <wps:spPr>
                          <a:xfrm>
                            <a:off x="54102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4" name="Shape 9554"/>
                        <wps:cNvSpPr/>
                        <wps:spPr>
                          <a:xfrm>
                            <a:off x="547116" y="195072"/>
                            <a:ext cx="374904" cy="9144"/>
                          </a:xfrm>
                          <a:custGeom>
                            <a:avLst/>
                            <a:gdLst/>
                            <a:ahLst/>
                            <a:cxnLst/>
                            <a:rect l="0" t="0" r="0" b="0"/>
                            <a:pathLst>
                              <a:path w="374904" h="9144">
                                <a:moveTo>
                                  <a:pt x="0" y="0"/>
                                </a:moveTo>
                                <a:lnTo>
                                  <a:pt x="374904" y="0"/>
                                </a:lnTo>
                                <a:lnTo>
                                  <a:pt x="374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5" name="Shape 9555"/>
                        <wps:cNvSpPr/>
                        <wps:spPr>
                          <a:xfrm>
                            <a:off x="92202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6" name="Shape 9556"/>
                        <wps:cNvSpPr/>
                        <wps:spPr>
                          <a:xfrm>
                            <a:off x="928116" y="195072"/>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7" name="Shape 9557"/>
                        <wps:cNvSpPr/>
                        <wps:spPr>
                          <a:xfrm>
                            <a:off x="1303782"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8" name="Shape 9558"/>
                        <wps:cNvSpPr/>
                        <wps:spPr>
                          <a:xfrm>
                            <a:off x="1309878" y="195072"/>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9" name="Shape 9559"/>
                        <wps:cNvSpPr/>
                        <wps:spPr>
                          <a:xfrm>
                            <a:off x="1685544"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0" name="Shape 9560"/>
                        <wps:cNvSpPr/>
                        <wps:spPr>
                          <a:xfrm>
                            <a:off x="1691640" y="195072"/>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1" name="Shape 9561"/>
                        <wps:cNvSpPr/>
                        <wps:spPr>
                          <a:xfrm>
                            <a:off x="2067306"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2" name="Shape 9562"/>
                        <wps:cNvSpPr/>
                        <wps:spPr>
                          <a:xfrm>
                            <a:off x="2073402" y="195072"/>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3" name="Shape 9563"/>
                        <wps:cNvSpPr/>
                        <wps:spPr>
                          <a:xfrm>
                            <a:off x="2449068"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4" name="Shape 9564"/>
                        <wps:cNvSpPr/>
                        <wps:spPr>
                          <a:xfrm>
                            <a:off x="2455164" y="195072"/>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5" name="Shape 9565"/>
                        <wps:cNvSpPr/>
                        <wps:spPr>
                          <a:xfrm>
                            <a:off x="283083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6" name="Shape 9566"/>
                        <wps:cNvSpPr/>
                        <wps:spPr>
                          <a:xfrm>
                            <a:off x="2836926" y="195072"/>
                            <a:ext cx="374904" cy="9144"/>
                          </a:xfrm>
                          <a:custGeom>
                            <a:avLst/>
                            <a:gdLst/>
                            <a:ahLst/>
                            <a:cxnLst/>
                            <a:rect l="0" t="0" r="0" b="0"/>
                            <a:pathLst>
                              <a:path w="374904" h="9144">
                                <a:moveTo>
                                  <a:pt x="0" y="0"/>
                                </a:moveTo>
                                <a:lnTo>
                                  <a:pt x="374904" y="0"/>
                                </a:lnTo>
                                <a:lnTo>
                                  <a:pt x="374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7" name="Shape 9567"/>
                        <wps:cNvSpPr/>
                        <wps:spPr>
                          <a:xfrm>
                            <a:off x="321183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8" name="Shape 9568"/>
                        <wps:cNvSpPr/>
                        <wps:spPr>
                          <a:xfrm>
                            <a:off x="3217926" y="195072"/>
                            <a:ext cx="375666" cy="9144"/>
                          </a:xfrm>
                          <a:custGeom>
                            <a:avLst/>
                            <a:gdLst/>
                            <a:ahLst/>
                            <a:cxnLst/>
                            <a:rect l="0" t="0" r="0" b="0"/>
                            <a:pathLst>
                              <a:path w="375666" h="9144">
                                <a:moveTo>
                                  <a:pt x="0" y="0"/>
                                </a:moveTo>
                                <a:lnTo>
                                  <a:pt x="375666" y="0"/>
                                </a:lnTo>
                                <a:lnTo>
                                  <a:pt x="3756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9" name="Shape 9569"/>
                        <wps:cNvSpPr/>
                        <wps:spPr>
                          <a:xfrm>
                            <a:off x="3593592"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0" name="Shape 9570"/>
                        <wps:cNvSpPr/>
                        <wps:spPr>
                          <a:xfrm>
                            <a:off x="3599688" y="195072"/>
                            <a:ext cx="305562" cy="9144"/>
                          </a:xfrm>
                          <a:custGeom>
                            <a:avLst/>
                            <a:gdLst/>
                            <a:ahLst/>
                            <a:cxnLst/>
                            <a:rect l="0" t="0" r="0" b="0"/>
                            <a:pathLst>
                              <a:path w="305562" h="9144">
                                <a:moveTo>
                                  <a:pt x="0" y="0"/>
                                </a:moveTo>
                                <a:lnTo>
                                  <a:pt x="305562" y="0"/>
                                </a:lnTo>
                                <a:lnTo>
                                  <a:pt x="305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1" name="Shape 9571"/>
                        <wps:cNvSpPr/>
                        <wps:spPr>
                          <a:xfrm>
                            <a:off x="3905250"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2" name="Shape 9572"/>
                        <wps:cNvSpPr/>
                        <wps:spPr>
                          <a:xfrm>
                            <a:off x="3911346" y="195072"/>
                            <a:ext cx="375653" cy="9144"/>
                          </a:xfrm>
                          <a:custGeom>
                            <a:avLst/>
                            <a:gdLst/>
                            <a:ahLst/>
                            <a:cxnLst/>
                            <a:rect l="0" t="0" r="0" b="0"/>
                            <a:pathLst>
                              <a:path w="375653" h="9144">
                                <a:moveTo>
                                  <a:pt x="0" y="0"/>
                                </a:moveTo>
                                <a:lnTo>
                                  <a:pt x="375653" y="0"/>
                                </a:lnTo>
                                <a:lnTo>
                                  <a:pt x="3756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3" name="Shape 9573"/>
                        <wps:cNvSpPr/>
                        <wps:spPr>
                          <a:xfrm>
                            <a:off x="4287012" y="1950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4" name="Shape 9574"/>
                        <wps:cNvSpPr/>
                        <wps:spPr>
                          <a:xfrm>
                            <a:off x="4293108" y="195072"/>
                            <a:ext cx="851916" cy="9144"/>
                          </a:xfrm>
                          <a:custGeom>
                            <a:avLst/>
                            <a:gdLst/>
                            <a:ahLst/>
                            <a:cxnLst/>
                            <a:rect l="0" t="0" r="0" b="0"/>
                            <a:pathLst>
                              <a:path w="851916" h="9144">
                                <a:moveTo>
                                  <a:pt x="0" y="0"/>
                                </a:moveTo>
                                <a:lnTo>
                                  <a:pt x="851916" y="0"/>
                                </a:lnTo>
                                <a:lnTo>
                                  <a:pt x="8519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E636D8" id="Group 8907" o:spid="_x0000_s1026" style="position:absolute;margin-left:25.25pt;margin-top:-1.05pt;width:405.1pt;height:30.1pt;z-index:251661312" coordsize="51450,3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">
                <v:rect id="Rectangle 660" o:spid="_x0000_s1027" style="position:absolute;left:6979;top:135;width:887;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3A50EC8F" w14:textId="77777777" w:rsidR="00F46B37" w:rsidRDefault="00F46B37" w:rsidP="00F46B37">
                        <w:pPr>
                          <w:spacing w:after="160" w:line="259" w:lineRule="auto"/>
                          <w:ind w:left="0" w:firstLine="0"/>
                        </w:pPr>
                        <w:r>
                          <w:rPr>
                            <w:sz w:val="21"/>
                          </w:rPr>
                          <w:t>1</w:t>
                        </w:r>
                      </w:p>
                    </w:txbxContent>
                  </v:textbox>
                </v:rect>
                <v:rect id="Rectangle 661" o:spid="_x0000_s1028" style="position:absolute;left:7642;top:135;width:44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2602CFAE" w14:textId="77777777" w:rsidR="00F46B37" w:rsidRDefault="00F46B37" w:rsidP="00F46B37">
                        <w:pPr>
                          <w:spacing w:after="160" w:line="259" w:lineRule="auto"/>
                          <w:ind w:left="0" w:firstLine="0"/>
                        </w:pPr>
                        <w:r>
                          <w:rPr>
                            <w:sz w:val="21"/>
                          </w:rPr>
                          <w:t xml:space="preserve"> </w:t>
                        </w:r>
                      </w:p>
                    </w:txbxContent>
                  </v:textbox>
                </v:rect>
                <v:rect id="Rectangle 662" o:spid="_x0000_s1029" style="position:absolute;left:10797;top:135;width:887;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1AEFA9D4" w14:textId="77777777" w:rsidR="00F46B37" w:rsidRDefault="00F46B37" w:rsidP="00F46B37">
                        <w:pPr>
                          <w:spacing w:after="160" w:line="259" w:lineRule="auto"/>
                          <w:ind w:left="0" w:firstLine="0"/>
                        </w:pPr>
                        <w:r>
                          <w:rPr>
                            <w:sz w:val="21"/>
                          </w:rPr>
                          <w:t>2</w:t>
                        </w:r>
                      </w:p>
                    </w:txbxContent>
                  </v:textbox>
                </v:rect>
                <v:rect id="Rectangle 663" o:spid="_x0000_s1030" style="position:absolute;left:11460;top:135;width:44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43E7DB57" w14:textId="77777777" w:rsidR="00F46B37" w:rsidRDefault="00F46B37" w:rsidP="00F46B37">
                        <w:pPr>
                          <w:spacing w:after="160" w:line="259" w:lineRule="auto"/>
                          <w:ind w:left="0" w:firstLine="0"/>
                        </w:pPr>
                        <w:r>
                          <w:rPr>
                            <w:sz w:val="21"/>
                          </w:rPr>
                          <w:t xml:space="preserve"> </w:t>
                        </w:r>
                      </w:p>
                    </w:txbxContent>
                  </v:textbox>
                </v:rect>
                <v:rect id="Rectangle 664" o:spid="_x0000_s1031" style="position:absolute;left:14615;top:135;width:886;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2B05F2B6" w14:textId="77777777" w:rsidR="00F46B37" w:rsidRDefault="00F46B37" w:rsidP="00F46B37">
                        <w:pPr>
                          <w:spacing w:after="160" w:line="259" w:lineRule="auto"/>
                          <w:ind w:left="0" w:firstLine="0"/>
                        </w:pPr>
                        <w:r>
                          <w:rPr>
                            <w:sz w:val="21"/>
                          </w:rPr>
                          <w:t>3</w:t>
                        </w:r>
                      </w:p>
                    </w:txbxContent>
                  </v:textbox>
                </v:rect>
                <v:rect id="Rectangle 665" o:spid="_x0000_s1032" style="position:absolute;left:15278;top:135;width:44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263B131C" w14:textId="77777777" w:rsidR="00F46B37" w:rsidRDefault="00F46B37" w:rsidP="00F46B37">
                        <w:pPr>
                          <w:spacing w:after="160" w:line="259" w:lineRule="auto"/>
                          <w:ind w:left="0" w:firstLine="0"/>
                        </w:pPr>
                        <w:r>
                          <w:rPr>
                            <w:sz w:val="21"/>
                          </w:rPr>
                          <w:t xml:space="preserve"> </w:t>
                        </w:r>
                      </w:p>
                    </w:txbxContent>
                  </v:textbox>
                </v:rect>
                <v:rect id="Rectangle 666" o:spid="_x0000_s1033" style="position:absolute;left:18432;top:135;width:887;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438FACDF" w14:textId="77777777" w:rsidR="00F46B37" w:rsidRDefault="00F46B37" w:rsidP="00F46B37">
                        <w:pPr>
                          <w:spacing w:after="160" w:line="259" w:lineRule="auto"/>
                          <w:ind w:left="0" w:firstLine="0"/>
                        </w:pPr>
                        <w:r>
                          <w:rPr>
                            <w:sz w:val="21"/>
                          </w:rPr>
                          <w:t>4</w:t>
                        </w:r>
                      </w:p>
                    </w:txbxContent>
                  </v:textbox>
                </v:rect>
                <v:rect id="Rectangle 667" o:spid="_x0000_s1034" style="position:absolute;left:19095;top:135;width:44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47ED1EC0" w14:textId="77777777" w:rsidR="00F46B37" w:rsidRDefault="00F46B37" w:rsidP="00F46B37">
                        <w:pPr>
                          <w:spacing w:after="160" w:line="259" w:lineRule="auto"/>
                          <w:ind w:left="0" w:firstLine="0"/>
                        </w:pPr>
                        <w:r>
                          <w:rPr>
                            <w:sz w:val="21"/>
                          </w:rPr>
                          <w:t xml:space="preserve"> </w:t>
                        </w:r>
                      </w:p>
                    </w:txbxContent>
                  </v:textbox>
                </v:rect>
                <v:rect id="Rectangle 668" o:spid="_x0000_s1035" style="position:absolute;left:22242;top:135;width:887;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11F23ABC" w14:textId="77777777" w:rsidR="00F46B37" w:rsidRDefault="00F46B37" w:rsidP="00F46B37">
                        <w:pPr>
                          <w:spacing w:after="160" w:line="259" w:lineRule="auto"/>
                          <w:ind w:left="0" w:firstLine="0"/>
                        </w:pPr>
                        <w:r>
                          <w:rPr>
                            <w:sz w:val="21"/>
                          </w:rPr>
                          <w:t>5</w:t>
                        </w:r>
                      </w:p>
                    </w:txbxContent>
                  </v:textbox>
                </v:rect>
                <v:rect id="Rectangle 669" o:spid="_x0000_s1036" style="position:absolute;left:22905;top:135;width:44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4012DD14" w14:textId="77777777" w:rsidR="00F46B37" w:rsidRDefault="00F46B37" w:rsidP="00F46B37">
                        <w:pPr>
                          <w:spacing w:after="160" w:line="259" w:lineRule="auto"/>
                          <w:ind w:left="0" w:firstLine="0"/>
                        </w:pPr>
                        <w:r>
                          <w:rPr>
                            <w:sz w:val="21"/>
                          </w:rPr>
                          <w:t xml:space="preserve"> </w:t>
                        </w:r>
                      </w:p>
                    </w:txbxContent>
                  </v:textbox>
                </v:rect>
                <v:rect id="Rectangle 670" o:spid="_x0000_s1037" style="position:absolute;left:26060;top:135;width:887;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6A03EBD7" w14:textId="77777777" w:rsidR="00F46B37" w:rsidRDefault="00F46B37" w:rsidP="00F46B37">
                        <w:pPr>
                          <w:spacing w:after="160" w:line="259" w:lineRule="auto"/>
                          <w:ind w:left="0" w:firstLine="0"/>
                        </w:pPr>
                        <w:r>
                          <w:rPr>
                            <w:sz w:val="21"/>
                          </w:rPr>
                          <w:t>6</w:t>
                        </w:r>
                      </w:p>
                    </w:txbxContent>
                  </v:textbox>
                </v:rect>
                <v:rect id="Rectangle 671" o:spid="_x0000_s1038" style="position:absolute;left:26723;top:135;width:44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3803061" w14:textId="77777777" w:rsidR="00F46B37" w:rsidRDefault="00F46B37" w:rsidP="00F46B37">
                        <w:pPr>
                          <w:spacing w:after="160" w:line="259" w:lineRule="auto"/>
                          <w:ind w:left="0" w:firstLine="0"/>
                        </w:pPr>
                        <w:r>
                          <w:rPr>
                            <w:sz w:val="21"/>
                          </w:rPr>
                          <w:t xml:space="preserve"> </w:t>
                        </w:r>
                      </w:p>
                    </w:txbxContent>
                  </v:textbox>
                </v:rect>
                <v:rect id="Rectangle 672" o:spid="_x0000_s1039" style="position:absolute;left:29878;top:135;width:886;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542CE194" w14:textId="77777777" w:rsidR="00F46B37" w:rsidRDefault="00F46B37" w:rsidP="00F46B37">
                        <w:pPr>
                          <w:spacing w:after="160" w:line="259" w:lineRule="auto"/>
                          <w:ind w:left="0" w:firstLine="0"/>
                        </w:pPr>
                        <w:r>
                          <w:rPr>
                            <w:sz w:val="21"/>
                          </w:rPr>
                          <w:t>7</w:t>
                        </w:r>
                      </w:p>
                    </w:txbxContent>
                  </v:textbox>
                </v:rect>
                <v:rect id="Rectangle 673" o:spid="_x0000_s1040" style="position:absolute;left:30540;top:135;width:44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459419B3" w14:textId="77777777" w:rsidR="00F46B37" w:rsidRDefault="00F46B37" w:rsidP="00F46B37">
                        <w:pPr>
                          <w:spacing w:after="160" w:line="259" w:lineRule="auto"/>
                          <w:ind w:left="0" w:firstLine="0"/>
                        </w:pPr>
                        <w:r>
                          <w:rPr>
                            <w:sz w:val="21"/>
                          </w:rPr>
                          <w:t xml:space="preserve"> </w:t>
                        </w:r>
                      </w:p>
                    </w:txbxContent>
                  </v:textbox>
                </v:rect>
                <v:rect id="Rectangle 674" o:spid="_x0000_s1041" style="position:absolute;left:33695;top:135;width:887;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7BF5E6A5" w14:textId="77777777" w:rsidR="00F46B37" w:rsidRDefault="00F46B37" w:rsidP="00F46B37">
                        <w:pPr>
                          <w:spacing w:after="160" w:line="259" w:lineRule="auto"/>
                          <w:ind w:left="0" w:firstLine="0"/>
                        </w:pPr>
                        <w:r>
                          <w:rPr>
                            <w:sz w:val="21"/>
                          </w:rPr>
                          <w:t>8</w:t>
                        </w:r>
                      </w:p>
                    </w:txbxContent>
                  </v:textbox>
                </v:rect>
                <v:rect id="Rectangle 675" o:spid="_x0000_s1042" style="position:absolute;left:34358;top:135;width:44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072928E3" w14:textId="77777777" w:rsidR="00F46B37" w:rsidRDefault="00F46B37" w:rsidP="00F46B37">
                        <w:pPr>
                          <w:spacing w:after="160" w:line="259" w:lineRule="auto"/>
                          <w:ind w:left="0" w:firstLine="0"/>
                        </w:pPr>
                        <w:r>
                          <w:rPr>
                            <w:sz w:val="21"/>
                          </w:rPr>
                          <w:t xml:space="preserve"> </w:t>
                        </w:r>
                      </w:p>
                    </w:txbxContent>
                  </v:textbox>
                </v:rect>
                <v:rect id="Rectangle 676" o:spid="_x0000_s1043" style="position:absolute;left:37162;top:135;width:887;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3207E40" w14:textId="77777777" w:rsidR="00F46B37" w:rsidRDefault="00F46B37" w:rsidP="00F46B37">
                        <w:pPr>
                          <w:spacing w:after="160" w:line="259" w:lineRule="auto"/>
                          <w:ind w:left="0" w:firstLine="0"/>
                        </w:pPr>
                        <w:r>
                          <w:rPr>
                            <w:sz w:val="21"/>
                          </w:rPr>
                          <w:t>9</w:t>
                        </w:r>
                      </w:p>
                    </w:txbxContent>
                  </v:textbox>
                </v:rect>
                <v:rect id="Rectangle 677" o:spid="_x0000_s1044" style="position:absolute;left:37825;top:135;width:444;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7A66A072" w14:textId="77777777" w:rsidR="00F46B37" w:rsidRDefault="00F46B37" w:rsidP="00F46B37">
                        <w:pPr>
                          <w:spacing w:after="160" w:line="259" w:lineRule="auto"/>
                          <w:ind w:left="0" w:firstLine="0"/>
                        </w:pPr>
                        <w:r>
                          <w:rPr>
                            <w:sz w:val="21"/>
                          </w:rPr>
                          <w:t xml:space="preserve"> </w:t>
                        </w:r>
                      </w:p>
                    </w:txbxContent>
                  </v:textbox>
                </v:rect>
                <v:rect id="Rectangle 678" o:spid="_x0000_s1045" style="position:absolute;left:40294;top:135;width:1779;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2BDDD4F8" w14:textId="77777777" w:rsidR="00F46B37" w:rsidRDefault="00F46B37" w:rsidP="00F46B37">
                        <w:pPr>
                          <w:spacing w:after="160" w:line="259" w:lineRule="auto"/>
                          <w:ind w:left="0" w:firstLine="0"/>
                        </w:pPr>
                        <w:r>
                          <w:rPr>
                            <w:sz w:val="21"/>
                          </w:rPr>
                          <w:t>10</w:t>
                        </w:r>
                      </w:p>
                    </w:txbxContent>
                  </v:textbox>
                </v:rect>
                <v:rect id="Rectangle 679" o:spid="_x0000_s1046" style="position:absolute;left:41628;top:135;width:443;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4B85CD1C" w14:textId="77777777" w:rsidR="00F46B37" w:rsidRDefault="00F46B37" w:rsidP="00F46B37">
                        <w:pPr>
                          <w:spacing w:after="160" w:line="259" w:lineRule="auto"/>
                          <w:ind w:left="0" w:firstLine="0"/>
                        </w:pPr>
                        <w:r>
                          <w:rPr>
                            <w:sz w:val="21"/>
                          </w:rPr>
                          <w:t xml:space="preserve"> </w:t>
                        </w:r>
                      </w:p>
                    </w:txbxContent>
                  </v:textbox>
                </v:rect>
                <v:shape id="Shape 9529" o:spid="_x0000_s1047" style="position:absolute;width:5410;height:91;visibility:visible;mso-wrap-style:square;v-text-anchor:top" coordsize="541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" path="m,l541020,r,9144l,9144,,e" fillcolor="black" stroked="f" strokeweight="0">
                  <v:stroke miterlimit="83231f" joinstyle="miter"/>
                  <v:path arrowok="t" textboxrect="0,0,541020,9144"/>
                </v:shape>
                <v:shape id="Shape 9530" o:spid="_x0000_s1048" style="position:absolute;left: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" path="m,l9144,r,9144l,9144,,e" fillcolor="black" stroked="f" strokeweight="0">
                  <v:stroke miterlimit="83231f" joinstyle="miter"/>
                  <v:path arrowok="t" textboxrect="0,0,9144,9144"/>
                </v:shape>
                <v:shape id="Shape 9531" o:spid="_x0000_s1049" style="position:absolute;left:5471;width:3749;height:91;visibility:visible;mso-wrap-style:square;v-text-anchor:top" coordsize="3749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" path="m,l374904,r,9144l,9144,,e" fillcolor="black" stroked="f" strokeweight="0">
                  <v:stroke miterlimit="83231f" joinstyle="miter"/>
                  <v:path arrowok="t" textboxrect="0,0,374904,9144"/>
                </v:shape>
                <v:shape id="Shape 9532" o:spid="_x0000_s1050" style="position:absolute;left:92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" path="m,l9144,r,9144l,9144,,e" fillcolor="black" stroked="f" strokeweight="0">
                  <v:stroke miterlimit="83231f" joinstyle="miter"/>
                  <v:path arrowok="t" textboxrect="0,0,9144,9144"/>
                </v:shape>
                <v:shape id="Shape 9533" o:spid="_x0000_s1051" style="position:absolute;left:9281;width:3756;height:91;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" path="m,l375653,r,9144l,9144,,e" fillcolor="black" stroked="f" strokeweight="0">
                  <v:stroke miterlimit="83231f" joinstyle="miter"/>
                  <v:path arrowok="t" textboxrect="0,0,375653,9144"/>
                </v:shape>
                <v:shape id="Shape 9534" o:spid="_x0000_s1052" style="position:absolute;left:130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" path="m,l9144,r,9144l,9144,,e" fillcolor="black" stroked="f" strokeweight="0">
                  <v:stroke miterlimit="83231f" joinstyle="miter"/>
                  <v:path arrowok="t" textboxrect="0,0,9144,9144"/>
                </v:shape>
                <v:shape id="Shape 9535" o:spid="_x0000_s1053" style="position:absolute;left:13098;width:3757;height:91;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" path="m,l375653,r,9144l,9144,,e" fillcolor="black" stroked="f" strokeweight="0">
                  <v:stroke miterlimit="83231f" joinstyle="miter"/>
                  <v:path arrowok="t" textboxrect="0,0,375653,9144"/>
                </v:shape>
                <v:shape id="Shape 9536" o:spid="_x0000_s1054" style="position:absolute;left:168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" path="m,l9144,r,9144l,9144,,e" fillcolor="black" stroked="f" strokeweight="0">
                  <v:stroke miterlimit="83231f" joinstyle="miter"/>
                  <v:path arrowok="t" textboxrect="0,0,9144,9144"/>
                </v:shape>
                <v:shape id="Shape 9537" o:spid="_x0000_s1055" style="position:absolute;left:16916;width:3756;height:91;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" path="m,l375653,r,9144l,9144,,e" fillcolor="black" stroked="f" strokeweight="0">
                  <v:stroke miterlimit="83231f" joinstyle="miter"/>
                  <v:path arrowok="t" textboxrect="0,0,375653,9144"/>
                </v:shape>
                <v:shape id="Shape 9538" o:spid="_x0000_s1056" style="position:absolute;left:206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" path="m,l9144,r,9144l,9144,,e" fillcolor="black" stroked="f" strokeweight="0">
                  <v:stroke miterlimit="83231f" joinstyle="miter"/>
                  <v:path arrowok="t" textboxrect="0,0,9144,9144"/>
                </v:shape>
                <v:shape id="Shape 9539" o:spid="_x0000_s1057" style="position:absolute;left:20734;width:3756;height:91;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" path="m,l375653,r,9144l,9144,,e" fillcolor="black" stroked="f" strokeweight="0">
                  <v:stroke miterlimit="83231f" joinstyle="miter"/>
                  <v:path arrowok="t" textboxrect="0,0,375653,9144"/>
                </v:shape>
                <v:shape id="Shape 9540" o:spid="_x0000_s1058" style="position:absolute;left:244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" path="m,l9144,r,9144l,9144,,e" fillcolor="black" stroked="f" strokeweight="0">
                  <v:stroke miterlimit="83231f" joinstyle="miter"/>
                  <v:path arrowok="t" textboxrect="0,0,9144,9144"/>
                </v:shape>
                <v:shape id="Shape 9541" o:spid="_x0000_s1059" style="position:absolute;left:24551;width:3757;height:91;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" path="m,l375653,r,9144l,9144,,e" fillcolor="black" stroked="f" strokeweight="0">
                  <v:stroke miterlimit="83231f" joinstyle="miter"/>
                  <v:path arrowok="t" textboxrect="0,0,375653,9144"/>
                </v:shape>
                <v:shape id="Shape 9542" o:spid="_x0000_s1060" style="position:absolute;left:2830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" path="m,l9144,r,9144l,9144,,e" fillcolor="black" stroked="f" strokeweight="0">
                  <v:stroke miterlimit="83231f" joinstyle="miter"/>
                  <v:path arrowok="t" textboxrect="0,0,9144,9144"/>
                </v:shape>
                <v:shape id="Shape 9543" o:spid="_x0000_s1061" style="position:absolute;left:28369;width:3749;height:91;visibility:visible;mso-wrap-style:square;v-text-anchor:top" coordsize="3749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" path="m,l374904,r,9144l,9144,,e" fillcolor="black" stroked="f" strokeweight="0">
                  <v:stroke miterlimit="83231f" joinstyle="miter"/>
                  <v:path arrowok="t" textboxrect="0,0,374904,9144"/>
                </v:shape>
                <v:shape id="Shape 9544" o:spid="_x0000_s1062" style="position:absolute;left:3211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" path="m,l9144,r,9144l,9144,,e" fillcolor="black" stroked="f" strokeweight="0">
                  <v:stroke miterlimit="83231f" joinstyle="miter"/>
                  <v:path arrowok="t" textboxrect="0,0,9144,9144"/>
                </v:shape>
                <v:shape id="Shape 9545" o:spid="_x0000_s1063" style="position:absolute;left:32179;width:3756;height:91;visibility:visible;mso-wrap-style:square;v-text-anchor:top" coordsize="3756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" path="m,l375666,r,9144l,9144,,e" fillcolor="black" stroked="f" strokeweight="0">
                  <v:stroke miterlimit="83231f" joinstyle="miter"/>
                  <v:path arrowok="t" textboxrect="0,0,375666,9144"/>
                </v:shape>
                <v:shape id="Shape 9546" o:spid="_x0000_s1064" style="position:absolute;left:3593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" path="m,l9144,r,9144l,9144,,e" fillcolor="black" stroked="f" strokeweight="0">
                  <v:stroke miterlimit="83231f" joinstyle="miter"/>
                  <v:path arrowok="t" textboxrect="0,0,9144,9144"/>
                </v:shape>
                <v:shape id="Shape 9547" o:spid="_x0000_s1065" style="position:absolute;left:35996;width:3056;height:91;visibility:visible;mso-wrap-style:square;v-text-anchor:top" coordsize="3055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" path="m,l305562,r,9144l,9144,,e" fillcolor="black" stroked="f" strokeweight="0">
                  <v:stroke miterlimit="83231f" joinstyle="miter"/>
                  <v:path arrowok="t" textboxrect="0,0,305562,9144"/>
                </v:shape>
                <v:shape id="Shape 9548" o:spid="_x0000_s1066" style="position:absolute;left:390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" path="m,l9144,r,9144l,9144,,e" fillcolor="black" stroked="f" strokeweight="0">
                  <v:stroke miterlimit="83231f" joinstyle="miter"/>
                  <v:path arrowok="t" textboxrect="0,0,9144,9144"/>
                </v:shape>
                <v:shape id="Shape 9549" o:spid="_x0000_s1067" style="position:absolute;left:39113;width:3756;height:91;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" path="m,l375653,r,9144l,9144,,e" fillcolor="black" stroked="f" strokeweight="0">
                  <v:stroke miterlimit="83231f" joinstyle="miter"/>
                  <v:path arrowok="t" textboxrect="0,0,375653,9144"/>
                </v:shape>
                <v:shape id="Shape 9550" o:spid="_x0000_s1068" style="position:absolute;left:428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" path="m,l9144,r,9144l,9144,,e" fillcolor="black" stroked="f" strokeweight="0">
                  <v:stroke miterlimit="83231f" joinstyle="miter"/>
                  <v:path arrowok="t" textboxrect="0,0,9144,9144"/>
                </v:shape>
                <v:shape id="Shape 9551" o:spid="_x0000_s1069" style="position:absolute;left:42931;width:8519;height:91;visibility:visible;mso-wrap-style:square;v-text-anchor:top" coordsize="8519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" path="m,l851916,r,9144l,9144,,e" fillcolor="black" stroked="f" strokeweight="0">
                  <v:stroke miterlimit="83231f" joinstyle="miter"/>
                  <v:path arrowok="t" textboxrect="0,0,851916,9144"/>
                </v:shape>
                <v:rect id="Rectangle 708" o:spid="_x0000_s1070" style="position:absolute;left:8473;top:2070;width:443;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7D84EBBE" w14:textId="77777777" w:rsidR="00F46B37" w:rsidRDefault="00F46B37" w:rsidP="00F46B37">
                        <w:pPr>
                          <w:spacing w:after="160" w:line="259" w:lineRule="auto"/>
                          <w:ind w:left="0" w:firstLine="0"/>
                        </w:pPr>
                        <w:r>
                          <w:rPr>
                            <w:sz w:val="21"/>
                          </w:rPr>
                          <w:t xml:space="preserve"> </w:t>
                        </w:r>
                      </w:p>
                    </w:txbxContent>
                  </v:textbox>
                </v:rect>
                <v:rect id="Rectangle 709" o:spid="_x0000_s1071" style="position:absolute;left:10797;top:2070;width:887;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2667EA44" w14:textId="77777777" w:rsidR="00F46B37" w:rsidRDefault="00F46B37" w:rsidP="00F46B37">
                        <w:pPr>
                          <w:spacing w:after="160" w:line="259" w:lineRule="auto"/>
                          <w:ind w:left="0" w:firstLine="0"/>
                        </w:pPr>
                        <w:r>
                          <w:rPr>
                            <w:sz w:val="21"/>
                          </w:rPr>
                          <w:t>0</w:t>
                        </w:r>
                      </w:p>
                    </w:txbxContent>
                  </v:textbox>
                </v:rect>
                <v:rect id="Rectangle 710" o:spid="_x0000_s1072" style="position:absolute;left:11460;top:2070;width:443;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50022873" w14:textId="77777777" w:rsidR="00F46B37" w:rsidRDefault="00F46B37" w:rsidP="00F46B37">
                        <w:pPr>
                          <w:spacing w:after="160" w:line="259" w:lineRule="auto"/>
                          <w:ind w:left="0" w:firstLine="0"/>
                        </w:pPr>
                        <w:r>
                          <w:rPr>
                            <w:sz w:val="21"/>
                          </w:rPr>
                          <w:t xml:space="preserve"> </w:t>
                        </w:r>
                      </w:p>
                    </w:txbxContent>
                  </v:textbox>
                </v:rect>
                <v:rect id="Rectangle 711" o:spid="_x0000_s1073" style="position:absolute;left:13776;top:2070;width:3106;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2C33160A" w14:textId="77777777" w:rsidR="00F46B37" w:rsidRDefault="00F46B37" w:rsidP="00F46B37">
                        <w:pPr>
                          <w:spacing w:after="160" w:line="259" w:lineRule="auto"/>
                          <w:ind w:left="0" w:firstLine="0"/>
                        </w:pPr>
                        <w:r>
                          <w:rPr>
                            <w:sz w:val="21"/>
                          </w:rPr>
                          <w:t>0.21</w:t>
                        </w:r>
                      </w:p>
                    </w:txbxContent>
                  </v:textbox>
                </v:rect>
                <v:rect id="Rectangle 712" o:spid="_x0000_s1074" style="position:absolute;left:16108;top:2070;width:444;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638FA987" w14:textId="77777777" w:rsidR="00F46B37" w:rsidRDefault="00F46B37" w:rsidP="00F46B37">
                        <w:pPr>
                          <w:spacing w:after="160" w:line="259" w:lineRule="auto"/>
                          <w:ind w:left="0" w:firstLine="0"/>
                        </w:pPr>
                        <w:r>
                          <w:rPr>
                            <w:sz w:val="21"/>
                          </w:rPr>
                          <w:t xml:space="preserve"> </w:t>
                        </w:r>
                      </w:p>
                    </w:txbxContent>
                  </v:textbox>
                </v:rect>
                <v:rect id="Rectangle 713" o:spid="_x0000_s1075" style="position:absolute;left:17594;top:2070;width:3106;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33A44ECA" w14:textId="77777777" w:rsidR="00F46B37" w:rsidRDefault="00F46B37" w:rsidP="00F46B37">
                        <w:pPr>
                          <w:spacing w:after="160" w:line="259" w:lineRule="auto"/>
                          <w:ind w:left="0" w:firstLine="0"/>
                        </w:pPr>
                        <w:r>
                          <w:rPr>
                            <w:sz w:val="21"/>
                          </w:rPr>
                          <w:t>0.21</w:t>
                        </w:r>
                      </w:p>
                    </w:txbxContent>
                  </v:textbox>
                </v:rect>
                <v:rect id="Rectangle 714" o:spid="_x0000_s1076" style="position:absolute;left:19926;top:2070;width:443;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6A5E6F7B" w14:textId="77777777" w:rsidR="00F46B37" w:rsidRDefault="00F46B37" w:rsidP="00F46B37">
                        <w:pPr>
                          <w:spacing w:after="160" w:line="259" w:lineRule="auto"/>
                          <w:ind w:left="0" w:firstLine="0"/>
                        </w:pPr>
                        <w:r>
                          <w:rPr>
                            <w:sz w:val="21"/>
                          </w:rPr>
                          <w:t xml:space="preserve"> </w:t>
                        </w:r>
                      </w:p>
                    </w:txbxContent>
                  </v:textbox>
                </v:rect>
                <v:rect id="Rectangle 715" o:spid="_x0000_s1077" style="position:absolute;left:22242;top:2070;width:887;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2D2E3154" w14:textId="77777777" w:rsidR="00F46B37" w:rsidRDefault="00F46B37" w:rsidP="00F46B37">
                        <w:pPr>
                          <w:spacing w:after="160" w:line="259" w:lineRule="auto"/>
                          <w:ind w:left="0" w:firstLine="0"/>
                        </w:pPr>
                        <w:r>
                          <w:rPr>
                            <w:sz w:val="21"/>
                          </w:rPr>
                          <w:t>0</w:t>
                        </w:r>
                      </w:p>
                    </w:txbxContent>
                  </v:textbox>
                </v:rect>
                <v:rect id="Rectangle 716" o:spid="_x0000_s1078" style="position:absolute;left:22905;top:2070;width:444;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5972BFDF" w14:textId="77777777" w:rsidR="00F46B37" w:rsidRDefault="00F46B37" w:rsidP="00F46B37">
                        <w:pPr>
                          <w:spacing w:after="160" w:line="259" w:lineRule="auto"/>
                          <w:ind w:left="0" w:firstLine="0"/>
                        </w:pPr>
                        <w:r>
                          <w:rPr>
                            <w:sz w:val="21"/>
                          </w:rPr>
                          <w:t xml:space="preserve"> </w:t>
                        </w:r>
                      </w:p>
                    </w:txbxContent>
                  </v:textbox>
                </v:rect>
                <v:rect id="Rectangle 717" o:spid="_x0000_s1079" style="position:absolute;left:25222;top:2070;width:3106;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4E2ED0D9" w14:textId="77777777" w:rsidR="00F46B37" w:rsidRDefault="00F46B37" w:rsidP="00F46B37">
                        <w:pPr>
                          <w:spacing w:after="160" w:line="259" w:lineRule="auto"/>
                          <w:ind w:left="0" w:firstLine="0"/>
                        </w:pPr>
                        <w:r>
                          <w:rPr>
                            <w:sz w:val="21"/>
                          </w:rPr>
                          <w:t>0.21</w:t>
                        </w:r>
                      </w:p>
                    </w:txbxContent>
                  </v:textbox>
                </v:rect>
                <v:rect id="Rectangle 718" o:spid="_x0000_s1080" style="position:absolute;left:27553;top:2070;width:444;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582396F3" w14:textId="77777777" w:rsidR="00F46B37" w:rsidRDefault="00F46B37" w:rsidP="00F46B37">
                        <w:pPr>
                          <w:spacing w:after="160" w:line="259" w:lineRule="auto"/>
                          <w:ind w:left="0" w:firstLine="0"/>
                        </w:pPr>
                        <w:r>
                          <w:rPr>
                            <w:sz w:val="21"/>
                          </w:rPr>
                          <w:t xml:space="preserve"> </w:t>
                        </w:r>
                      </w:p>
                    </w:txbxContent>
                  </v:textbox>
                </v:rect>
                <v:rect id="Rectangle 719" o:spid="_x0000_s1081" style="position:absolute;left:29878;top:2070;width:886;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3172B6EA" w14:textId="77777777" w:rsidR="00F46B37" w:rsidRDefault="00F46B37" w:rsidP="00F46B37">
                        <w:pPr>
                          <w:spacing w:after="160" w:line="259" w:lineRule="auto"/>
                          <w:ind w:left="0" w:firstLine="0"/>
                        </w:pPr>
                        <w:r>
                          <w:rPr>
                            <w:sz w:val="21"/>
                          </w:rPr>
                          <w:t>0</w:t>
                        </w:r>
                      </w:p>
                    </w:txbxContent>
                  </v:textbox>
                </v:rect>
                <v:rect id="Rectangle 720" o:spid="_x0000_s1082" style="position:absolute;left:30540;top:2070;width:444;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63CC1501" w14:textId="77777777" w:rsidR="00F46B37" w:rsidRDefault="00F46B37" w:rsidP="00F46B37">
                        <w:pPr>
                          <w:spacing w:after="160" w:line="259" w:lineRule="auto"/>
                          <w:ind w:left="0" w:firstLine="0"/>
                        </w:pPr>
                        <w:r>
                          <w:rPr>
                            <w:sz w:val="21"/>
                          </w:rPr>
                          <w:t xml:space="preserve"> </w:t>
                        </w:r>
                      </w:p>
                    </w:txbxContent>
                  </v:textbox>
                </v:rect>
                <v:rect id="Rectangle 721" o:spid="_x0000_s1083" style="position:absolute;left:33695;top:2070;width:887;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12736C8F" w14:textId="77777777" w:rsidR="00F46B37" w:rsidRDefault="00F46B37" w:rsidP="00F46B37">
                        <w:pPr>
                          <w:spacing w:after="160" w:line="259" w:lineRule="auto"/>
                          <w:ind w:left="0" w:firstLine="0"/>
                        </w:pPr>
                        <w:r>
                          <w:rPr>
                            <w:sz w:val="21"/>
                          </w:rPr>
                          <w:t>0</w:t>
                        </w:r>
                      </w:p>
                    </w:txbxContent>
                  </v:textbox>
                </v:rect>
                <v:rect id="Rectangle 722" o:spid="_x0000_s1084" style="position:absolute;left:34358;top:2070;width:443;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5240082D" w14:textId="77777777" w:rsidR="00F46B37" w:rsidRDefault="00F46B37" w:rsidP="00F46B37">
                        <w:pPr>
                          <w:spacing w:after="160" w:line="259" w:lineRule="auto"/>
                          <w:ind w:left="0" w:firstLine="0"/>
                        </w:pPr>
                        <w:r>
                          <w:rPr>
                            <w:sz w:val="21"/>
                          </w:rPr>
                          <w:t xml:space="preserve"> </w:t>
                        </w:r>
                      </w:p>
                    </w:txbxContent>
                  </v:textbox>
                </v:rect>
                <v:rect id="Rectangle 723" o:spid="_x0000_s1085" style="position:absolute;left:37162;top:2070;width:887;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2FE45597" w14:textId="77777777" w:rsidR="00F46B37" w:rsidRDefault="00F46B37" w:rsidP="00F46B37">
                        <w:pPr>
                          <w:spacing w:after="160" w:line="259" w:lineRule="auto"/>
                          <w:ind w:left="0" w:firstLine="0"/>
                        </w:pPr>
                        <w:r>
                          <w:rPr>
                            <w:sz w:val="21"/>
                          </w:rPr>
                          <w:t>0</w:t>
                        </w:r>
                      </w:p>
                    </w:txbxContent>
                  </v:textbox>
                </v:rect>
                <v:rect id="Rectangle 724" o:spid="_x0000_s1086" style="position:absolute;left:37825;top:2070;width:444;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4E7743A7" w14:textId="77777777" w:rsidR="00F46B37" w:rsidRDefault="00F46B37" w:rsidP="00F46B37">
                        <w:pPr>
                          <w:spacing w:after="160" w:line="259" w:lineRule="auto"/>
                          <w:ind w:left="0" w:firstLine="0"/>
                        </w:pPr>
                        <w:r>
                          <w:rPr>
                            <w:sz w:val="21"/>
                          </w:rPr>
                          <w:t xml:space="preserve"> </w:t>
                        </w:r>
                      </w:p>
                    </w:txbxContent>
                  </v:textbox>
                </v:rect>
                <v:rect id="Rectangle 725" o:spid="_x0000_s1087" style="position:absolute;left:39791;top:2070;width:3106;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3CD880EA" w14:textId="77777777" w:rsidR="00F46B37" w:rsidRDefault="00F46B37" w:rsidP="00F46B37">
                        <w:pPr>
                          <w:spacing w:after="160" w:line="259" w:lineRule="auto"/>
                          <w:ind w:left="0" w:firstLine="0"/>
                        </w:pPr>
                        <w:r>
                          <w:rPr>
                            <w:sz w:val="21"/>
                          </w:rPr>
                          <w:t>0.21</w:t>
                        </w:r>
                      </w:p>
                    </w:txbxContent>
                  </v:textbox>
                </v:rect>
                <v:rect id="Rectangle 726" o:spid="_x0000_s1088" style="position:absolute;left:42123;top:2070;width:443;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35E1CC17" w14:textId="77777777" w:rsidR="00F46B37" w:rsidRDefault="00F46B37" w:rsidP="00F46B37">
                        <w:pPr>
                          <w:spacing w:after="160" w:line="259" w:lineRule="auto"/>
                          <w:ind w:left="0" w:firstLine="0"/>
                        </w:pPr>
                        <w:r>
                          <w:rPr>
                            <w:sz w:val="21"/>
                          </w:rPr>
                          <w:t xml:space="preserve"> </w:t>
                        </w:r>
                      </w:p>
                    </w:txbxContent>
                  </v:textbox>
                </v:rect>
                <v:shape id="Shape 9552" o:spid="_x0000_s1089" style="position:absolute;top:1950;width:5410;height:92;visibility:visible;mso-wrap-style:square;v-text-anchor:top" coordsize="5410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" path="m,l541020,r,9144l,9144,,e" fillcolor="black" stroked="f" strokeweight="0">
                  <v:stroke miterlimit="83231f" joinstyle="miter"/>
                  <v:path arrowok="t" textboxrect="0,0,541020,9144"/>
                </v:shape>
                <v:shape id="Shape 9553" o:spid="_x0000_s1090" style="position:absolute;left:5410;top:19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" path="m,l9144,r,9144l,9144,,e" fillcolor="black" stroked="f" strokeweight="0">
                  <v:stroke miterlimit="83231f" joinstyle="miter"/>
                  <v:path arrowok="t" textboxrect="0,0,9144,9144"/>
                </v:shape>
                <v:shape id="Shape 9554" o:spid="_x0000_s1091" style="position:absolute;left:5471;top:1950;width:3749;height:92;visibility:visible;mso-wrap-style:square;v-text-anchor:top" coordsize="3749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" path="m,l374904,r,9144l,9144,,e" fillcolor="black" stroked="f" strokeweight="0">
                  <v:stroke miterlimit="83231f" joinstyle="miter"/>
                  <v:path arrowok="t" textboxrect="0,0,374904,9144"/>
                </v:shape>
                <v:shape id="Shape 9555" o:spid="_x0000_s1092" style="position:absolute;left:9220;top:19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" path="m,l9144,r,9144l,9144,,e" fillcolor="black" stroked="f" strokeweight="0">
                  <v:stroke miterlimit="83231f" joinstyle="miter"/>
                  <v:path arrowok="t" textboxrect="0,0,9144,9144"/>
                </v:shape>
                <v:shape id="Shape 9556" o:spid="_x0000_s1093" style="position:absolute;left:9281;top:1950;width:3756;height:92;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" path="m,l375653,r,9144l,9144,,e" fillcolor="black" stroked="f" strokeweight="0">
                  <v:stroke miterlimit="83231f" joinstyle="miter"/>
                  <v:path arrowok="t" textboxrect="0,0,375653,9144"/>
                </v:shape>
                <v:shape id="Shape 9557" o:spid="_x0000_s1094" style="position:absolute;left:13037;top:195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" path="m,l9144,r,9144l,9144,,e" fillcolor="black" stroked="f" strokeweight="0">
                  <v:stroke miterlimit="83231f" joinstyle="miter"/>
                  <v:path arrowok="t" textboxrect="0,0,9144,9144"/>
                </v:shape>
                <v:shape id="Shape 9558" o:spid="_x0000_s1095" style="position:absolute;left:13098;top:1950;width:3757;height:92;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" path="m,l375653,r,9144l,9144,,e" fillcolor="black" stroked="f" strokeweight="0">
                  <v:stroke miterlimit="83231f" joinstyle="miter"/>
                  <v:path arrowok="t" textboxrect="0,0,375653,9144"/>
                </v:shape>
                <v:shape id="Shape 9559" o:spid="_x0000_s1096" style="position:absolute;left:16855;top:19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" path="m,l9144,r,9144l,9144,,e" fillcolor="black" stroked="f" strokeweight="0">
                  <v:stroke miterlimit="83231f" joinstyle="miter"/>
                  <v:path arrowok="t" textboxrect="0,0,9144,9144"/>
                </v:shape>
                <v:shape id="Shape 9560" o:spid="_x0000_s1097" style="position:absolute;left:16916;top:1950;width:3756;height:92;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" path="m,l375653,r,9144l,9144,,e" fillcolor="black" stroked="f" strokeweight="0">
                  <v:stroke miterlimit="83231f" joinstyle="miter"/>
                  <v:path arrowok="t" textboxrect="0,0,375653,9144"/>
                </v:shape>
                <v:shape id="Shape 9561" o:spid="_x0000_s1098" style="position:absolute;left:20673;top:19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" path="m,l9144,r,9144l,9144,,e" fillcolor="black" stroked="f" strokeweight="0">
                  <v:stroke miterlimit="83231f" joinstyle="miter"/>
                  <v:path arrowok="t" textboxrect="0,0,9144,9144"/>
                </v:shape>
                <v:shape id="Shape 9562" o:spid="_x0000_s1099" style="position:absolute;left:20734;top:1950;width:3756;height:92;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" path="m,l375653,r,9144l,9144,,e" fillcolor="black" stroked="f" strokeweight="0">
                  <v:stroke miterlimit="83231f" joinstyle="miter"/>
                  <v:path arrowok="t" textboxrect="0,0,375653,9144"/>
                </v:shape>
                <v:shape id="Shape 9563" o:spid="_x0000_s1100" style="position:absolute;left:24490;top:195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" path="m,l9144,r,9144l,9144,,e" fillcolor="black" stroked="f" strokeweight="0">
                  <v:stroke miterlimit="83231f" joinstyle="miter"/>
                  <v:path arrowok="t" textboxrect="0,0,9144,9144"/>
                </v:shape>
                <v:shape id="Shape 9564" o:spid="_x0000_s1101" style="position:absolute;left:24551;top:1950;width:3757;height:92;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" path="m,l375653,r,9144l,9144,,e" fillcolor="black" stroked="f" strokeweight="0">
                  <v:stroke miterlimit="83231f" joinstyle="miter"/>
                  <v:path arrowok="t" textboxrect="0,0,375653,9144"/>
                </v:shape>
                <v:shape id="Shape 9565" o:spid="_x0000_s1102" style="position:absolute;left:28308;top:19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" path="m,l9144,r,9144l,9144,,e" fillcolor="black" stroked="f" strokeweight="0">
                  <v:stroke miterlimit="83231f" joinstyle="miter"/>
                  <v:path arrowok="t" textboxrect="0,0,9144,9144"/>
                </v:shape>
                <v:shape id="Shape 9566" o:spid="_x0000_s1103" style="position:absolute;left:28369;top:1950;width:3749;height:92;visibility:visible;mso-wrap-style:square;v-text-anchor:top" coordsize="3749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" path="m,l374904,r,9144l,9144,,e" fillcolor="black" stroked="f" strokeweight="0">
                  <v:stroke miterlimit="83231f" joinstyle="miter"/>
                  <v:path arrowok="t" textboxrect="0,0,374904,9144"/>
                </v:shape>
                <v:shape id="Shape 9567" o:spid="_x0000_s1104" style="position:absolute;left:32118;top:19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" path="m,l9144,r,9144l,9144,,e" fillcolor="black" stroked="f" strokeweight="0">
                  <v:stroke miterlimit="83231f" joinstyle="miter"/>
                  <v:path arrowok="t" textboxrect="0,0,9144,9144"/>
                </v:shape>
                <v:shape id="Shape 9568" o:spid="_x0000_s1105" style="position:absolute;left:32179;top:1950;width:3756;height:92;visibility:visible;mso-wrap-style:square;v-text-anchor:top" coordsize="3756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" path="m,l375666,r,9144l,9144,,e" fillcolor="black" stroked="f" strokeweight="0">
                  <v:stroke miterlimit="83231f" joinstyle="miter"/>
                  <v:path arrowok="t" textboxrect="0,0,375666,9144"/>
                </v:shape>
                <v:shape id="Shape 9569" o:spid="_x0000_s1106" style="position:absolute;left:35935;top:195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" path="m,l9144,r,9144l,9144,,e" fillcolor="black" stroked="f" strokeweight="0">
                  <v:stroke miterlimit="83231f" joinstyle="miter"/>
                  <v:path arrowok="t" textboxrect="0,0,9144,9144"/>
                </v:shape>
                <v:shape id="Shape 9570" o:spid="_x0000_s1107" style="position:absolute;left:35996;top:1950;width:3056;height:92;visibility:visible;mso-wrap-style:square;v-text-anchor:top" coordsize="3055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" path="m,l305562,r,9144l,9144,,e" fillcolor="black" stroked="f" strokeweight="0">
                  <v:stroke miterlimit="83231f" joinstyle="miter"/>
                  <v:path arrowok="t" textboxrect="0,0,305562,9144"/>
                </v:shape>
                <v:shape id="Shape 9571" o:spid="_x0000_s1108" style="position:absolute;left:39052;top:19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" path="m,l9144,r,9144l,9144,,e" fillcolor="black" stroked="f" strokeweight="0">
                  <v:stroke miterlimit="83231f" joinstyle="miter"/>
                  <v:path arrowok="t" textboxrect="0,0,9144,9144"/>
                </v:shape>
                <v:shape id="Shape 9572" o:spid="_x0000_s1109" style="position:absolute;left:39113;top:1950;width:3756;height:92;visibility:visible;mso-wrap-style:square;v-text-anchor:top" coordsize="3756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" path="m,l375653,r,9144l,9144,,e" fillcolor="black" stroked="f" strokeweight="0">
                  <v:stroke miterlimit="83231f" joinstyle="miter"/>
                  <v:path arrowok="t" textboxrect="0,0,375653,9144"/>
                </v:shape>
                <v:shape id="Shape 9573" o:spid="_x0000_s1110" style="position:absolute;left:42870;top:195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" path="m,l9144,r,9144l,9144,,e" fillcolor="black" stroked="f" strokeweight="0">
                  <v:stroke miterlimit="83231f" joinstyle="miter"/>
                  <v:path arrowok="t" textboxrect="0,0,9144,9144"/>
                </v:shape>
                <v:shape id="Shape 9574" o:spid="_x0000_s1111" style="position:absolute;left:42931;top:1950;width:8519;height:92;visibility:visible;mso-wrap-style:square;v-text-anchor:top" coordsize="8519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" path="m,l851916,r,9144l,9144,,e" fillcolor="black" stroked="f" strokeweight="0">
                  <v:stroke miterlimit="83231f" joinstyle="miter"/>
                  <v:path arrowok="t" textboxrect="0,0,851916,9144"/>
                </v:shape>
                <w10:wrap type="square"/>
              </v:group>
            </w:pict>
          </mc:Fallback>
        </mc:AlternateContent>
      </w:r>
      <w:r>
        <w:tab/>
      </w:r>
      <w:r>
        <w:rPr>
          <w:sz w:val="21"/>
        </w:rPr>
        <w:t xml:space="preserve">Time </w:t>
      </w:r>
      <w:r>
        <w:rPr>
          <w:sz w:val="21"/>
        </w:rPr>
        <w:tab/>
        <w:t xml:space="preserve">Average </w:t>
      </w:r>
    </w:p>
    <w:p w14:paraId="63AAADE6" w14:textId="77777777" w:rsidR="00F46B37" w:rsidRDefault="00F46B37" w:rsidP="00F46B37">
      <w:pPr>
        <w:tabs>
          <w:tab w:val="center" w:pos="929"/>
          <w:tab w:val="center" w:pos="1656"/>
          <w:tab w:val="center" w:pos="7932"/>
        </w:tabs>
        <w:spacing w:after="37" w:line="259" w:lineRule="auto"/>
        <w:ind w:left="0" w:firstLine="0"/>
      </w:pPr>
      <w:r>
        <w:tab/>
      </w:r>
      <w:r>
        <w:rPr>
          <w:sz w:val="21"/>
        </w:rPr>
        <w:t xml:space="preserve">HSV </w:t>
      </w:r>
      <w:r>
        <w:rPr>
          <w:sz w:val="21"/>
        </w:rPr>
        <w:tab/>
        <w:t>0.21</w:t>
      </w:r>
      <w:r>
        <w:rPr>
          <w:sz w:val="21"/>
        </w:rPr>
        <w:tab/>
        <w:t xml:space="preserve">0.117 </w:t>
      </w:r>
    </w:p>
    <w:p w14:paraId="25DE3197" w14:textId="77777777" w:rsidR="00F46B37" w:rsidRDefault="00F46B37" w:rsidP="00F46B37">
      <w:pPr>
        <w:tabs>
          <w:tab w:val="center" w:pos="930"/>
          <w:tab w:val="center" w:pos="1656"/>
          <w:tab w:val="center" w:pos="2257"/>
          <w:tab w:val="center" w:pos="2859"/>
          <w:tab w:val="center" w:pos="3459"/>
          <w:tab w:val="center" w:pos="4059"/>
          <w:tab w:val="center" w:pos="4661"/>
          <w:tab w:val="center" w:pos="5262"/>
          <w:tab w:val="center" w:pos="5863"/>
          <w:tab w:val="center" w:pos="6410"/>
          <w:tab w:val="center" w:pos="6955"/>
          <w:tab w:val="center" w:pos="7932"/>
        </w:tabs>
        <w:spacing w:after="37" w:line="259" w:lineRule="auto"/>
        <w:ind w:left="0" w:firstLine="0"/>
      </w:pPr>
      <w:r>
        <w:tab/>
      </w:r>
      <w:proofErr w:type="spellStart"/>
      <w:r>
        <w:rPr>
          <w:sz w:val="21"/>
        </w:rPr>
        <w:t>YCbCr</w:t>
      </w:r>
      <w:proofErr w:type="spellEnd"/>
      <w:r>
        <w:rPr>
          <w:sz w:val="21"/>
        </w:rPr>
        <w:t xml:space="preserve"> </w:t>
      </w:r>
      <w:r>
        <w:rPr>
          <w:sz w:val="21"/>
        </w:rPr>
        <w:tab/>
        <w:t xml:space="preserve">0.41 </w:t>
      </w:r>
      <w:r>
        <w:rPr>
          <w:sz w:val="21"/>
        </w:rPr>
        <w:tab/>
        <w:t xml:space="preserve">0.21 </w:t>
      </w:r>
      <w:r>
        <w:rPr>
          <w:sz w:val="21"/>
        </w:rPr>
        <w:tab/>
        <w:t xml:space="preserve">0 </w:t>
      </w:r>
      <w:r>
        <w:rPr>
          <w:sz w:val="21"/>
        </w:rPr>
        <w:tab/>
        <w:t xml:space="preserve">0.21 </w:t>
      </w:r>
      <w:r>
        <w:rPr>
          <w:sz w:val="21"/>
        </w:rPr>
        <w:tab/>
        <w:t xml:space="preserve">0.41 </w:t>
      </w:r>
      <w:r>
        <w:rPr>
          <w:sz w:val="21"/>
        </w:rPr>
        <w:tab/>
        <w:t xml:space="preserve">0.21 </w:t>
      </w:r>
      <w:r>
        <w:rPr>
          <w:sz w:val="21"/>
        </w:rPr>
        <w:tab/>
        <w:t xml:space="preserve">0 </w:t>
      </w:r>
      <w:r>
        <w:rPr>
          <w:sz w:val="21"/>
        </w:rPr>
        <w:tab/>
        <w:t xml:space="preserve">0.41 </w:t>
      </w:r>
      <w:r>
        <w:rPr>
          <w:sz w:val="21"/>
        </w:rPr>
        <w:tab/>
        <w:t xml:space="preserve">0 </w:t>
      </w:r>
      <w:r>
        <w:rPr>
          <w:sz w:val="21"/>
        </w:rPr>
        <w:tab/>
        <w:t xml:space="preserve">0.21 </w:t>
      </w:r>
      <w:r>
        <w:rPr>
          <w:sz w:val="21"/>
        </w:rPr>
        <w:tab/>
        <w:t xml:space="preserve">0.253 </w:t>
      </w:r>
    </w:p>
    <w:p w14:paraId="582129F2" w14:textId="77777777" w:rsidR="00F46B37" w:rsidRDefault="00F46B37" w:rsidP="00F46B37">
      <w:pPr>
        <w:tabs>
          <w:tab w:val="center" w:pos="929"/>
          <w:tab w:val="center" w:pos="1656"/>
          <w:tab w:val="center" w:pos="2257"/>
          <w:tab w:val="center" w:pos="2859"/>
          <w:tab w:val="center" w:pos="3460"/>
          <w:tab w:val="center" w:pos="4060"/>
          <w:tab w:val="center" w:pos="4660"/>
          <w:tab w:val="center" w:pos="5261"/>
          <w:tab w:val="center" w:pos="5863"/>
          <w:tab w:val="center" w:pos="6409"/>
          <w:tab w:val="center" w:pos="6955"/>
          <w:tab w:val="center" w:pos="7931"/>
        </w:tabs>
        <w:spacing w:after="37" w:line="259" w:lineRule="auto"/>
        <w:ind w:left="0" w:firstLine="0"/>
      </w:pPr>
      <w:r>
        <w:tab/>
      </w:r>
      <w:r>
        <w:rPr>
          <w:sz w:val="21"/>
        </w:rPr>
        <w:t xml:space="preserve">RGB </w:t>
      </w:r>
      <w:r>
        <w:rPr>
          <w:sz w:val="21"/>
        </w:rPr>
        <w:tab/>
        <w:t xml:space="preserve">2.1 </w:t>
      </w:r>
      <w:r>
        <w:rPr>
          <w:sz w:val="21"/>
        </w:rPr>
        <w:tab/>
        <w:t xml:space="preserve">1.04 </w:t>
      </w:r>
      <w:r>
        <w:rPr>
          <w:sz w:val="21"/>
        </w:rPr>
        <w:tab/>
        <w:t xml:space="preserve">1.2 </w:t>
      </w:r>
      <w:r>
        <w:rPr>
          <w:sz w:val="21"/>
        </w:rPr>
        <w:tab/>
        <w:t xml:space="preserve">2.3 </w:t>
      </w:r>
      <w:r>
        <w:rPr>
          <w:sz w:val="21"/>
        </w:rPr>
        <w:tab/>
        <w:t xml:space="preserve">1.0 </w:t>
      </w:r>
      <w:r>
        <w:rPr>
          <w:sz w:val="21"/>
        </w:rPr>
        <w:tab/>
        <w:t xml:space="preserve">0.83 </w:t>
      </w:r>
      <w:r>
        <w:rPr>
          <w:sz w:val="21"/>
        </w:rPr>
        <w:tab/>
        <w:t xml:space="preserve">1.04 </w:t>
      </w:r>
      <w:r>
        <w:rPr>
          <w:sz w:val="21"/>
        </w:rPr>
        <w:tab/>
        <w:t xml:space="preserve">0.83 </w:t>
      </w:r>
      <w:r>
        <w:rPr>
          <w:sz w:val="21"/>
        </w:rPr>
        <w:tab/>
        <w:t xml:space="preserve">2.3 </w:t>
      </w:r>
      <w:r>
        <w:rPr>
          <w:sz w:val="21"/>
        </w:rPr>
        <w:tab/>
        <w:t xml:space="preserve">2.5 </w:t>
      </w:r>
      <w:r>
        <w:rPr>
          <w:sz w:val="21"/>
        </w:rPr>
        <w:tab/>
        <w:t xml:space="preserve">1.66 </w:t>
      </w:r>
    </w:p>
    <w:p w14:paraId="0B531CAF" w14:textId="77777777" w:rsidR="00F46B37" w:rsidRDefault="00F46B37" w:rsidP="00F46B37">
      <w:pPr>
        <w:spacing w:after="0" w:line="259" w:lineRule="auto"/>
        <w:ind w:left="305" w:firstLine="0"/>
      </w:pPr>
      <w:r>
        <w:t xml:space="preserve"> </w:t>
      </w:r>
      <w:r>
        <w:rPr>
          <w:noProof/>
        </w:rPr>
        <mc:AlternateContent>
          <mc:Choice Requires="wpg">
            <w:drawing>
              <wp:inline distT="0" distB="0" distL="0" distR="0" wp14:anchorId="7674E8E6" wp14:editId="7E17B32A">
                <wp:extent cx="5154169" cy="6096"/>
                <wp:effectExtent l="0" t="0" r="0" b="0"/>
                <wp:docPr id="8908" name="Group 8908"/>
                <wp:cNvGraphicFramePr/>
                <a:graphic xmlns:a="http://schemas.openxmlformats.org/drawingml/2006/main">
                  <a:graphicData uri="http://schemas.microsoft.com/office/word/2010/wordprocessingGroup">
                    <wpg:wgp>
                      <wpg:cNvGrpSpPr/>
                      <wpg:grpSpPr>
                        <a:xfrm>
                          <a:off x="0" y="0"/>
                          <a:ext cx="5154169" cy="6096"/>
                          <a:chOff x="0" y="0"/>
                          <a:chExt cx="5154169" cy="6096"/>
                        </a:xfrm>
                      </wpg:grpSpPr>
                      <wps:wsp>
                        <wps:cNvPr id="9621" name="Shape 9621"/>
                        <wps:cNvSpPr/>
                        <wps:spPr>
                          <a:xfrm>
                            <a:off x="0" y="0"/>
                            <a:ext cx="550164" cy="9144"/>
                          </a:xfrm>
                          <a:custGeom>
                            <a:avLst/>
                            <a:gdLst/>
                            <a:ahLst/>
                            <a:cxnLst/>
                            <a:rect l="0" t="0" r="0" b="0"/>
                            <a:pathLst>
                              <a:path w="550164" h="9144">
                                <a:moveTo>
                                  <a:pt x="0" y="0"/>
                                </a:moveTo>
                                <a:lnTo>
                                  <a:pt x="550164" y="0"/>
                                </a:lnTo>
                                <a:lnTo>
                                  <a:pt x="550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2" name="Shape 9622"/>
                        <wps:cNvSpPr/>
                        <wps:spPr>
                          <a:xfrm>
                            <a:off x="5410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3" name="Shape 9623"/>
                        <wps:cNvSpPr/>
                        <wps:spPr>
                          <a:xfrm>
                            <a:off x="547116" y="0"/>
                            <a:ext cx="384048" cy="9144"/>
                          </a:xfrm>
                          <a:custGeom>
                            <a:avLst/>
                            <a:gdLst/>
                            <a:ahLst/>
                            <a:cxnLst/>
                            <a:rect l="0" t="0" r="0" b="0"/>
                            <a:pathLst>
                              <a:path w="384048" h="9144">
                                <a:moveTo>
                                  <a:pt x="0" y="0"/>
                                </a:moveTo>
                                <a:lnTo>
                                  <a:pt x="384048" y="0"/>
                                </a:lnTo>
                                <a:lnTo>
                                  <a:pt x="384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4" name="Shape 9624"/>
                        <wps:cNvSpPr/>
                        <wps:spPr>
                          <a:xfrm>
                            <a:off x="9220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5" name="Shape 9625"/>
                        <wps:cNvSpPr/>
                        <wps:spPr>
                          <a:xfrm>
                            <a:off x="928116" y="0"/>
                            <a:ext cx="384797" cy="9144"/>
                          </a:xfrm>
                          <a:custGeom>
                            <a:avLst/>
                            <a:gdLst/>
                            <a:ahLst/>
                            <a:cxnLst/>
                            <a:rect l="0" t="0" r="0" b="0"/>
                            <a:pathLst>
                              <a:path w="384797" h="9144">
                                <a:moveTo>
                                  <a:pt x="0" y="0"/>
                                </a:moveTo>
                                <a:lnTo>
                                  <a:pt x="384797" y="0"/>
                                </a:lnTo>
                                <a:lnTo>
                                  <a:pt x="3847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6" name="Shape 9626"/>
                        <wps:cNvSpPr/>
                        <wps:spPr>
                          <a:xfrm>
                            <a:off x="1303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7" name="Shape 9627"/>
                        <wps:cNvSpPr/>
                        <wps:spPr>
                          <a:xfrm>
                            <a:off x="1309878" y="0"/>
                            <a:ext cx="384797" cy="9144"/>
                          </a:xfrm>
                          <a:custGeom>
                            <a:avLst/>
                            <a:gdLst/>
                            <a:ahLst/>
                            <a:cxnLst/>
                            <a:rect l="0" t="0" r="0" b="0"/>
                            <a:pathLst>
                              <a:path w="384797" h="9144">
                                <a:moveTo>
                                  <a:pt x="0" y="0"/>
                                </a:moveTo>
                                <a:lnTo>
                                  <a:pt x="384797" y="0"/>
                                </a:lnTo>
                                <a:lnTo>
                                  <a:pt x="3847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8" name="Shape 9628"/>
                        <wps:cNvSpPr/>
                        <wps:spPr>
                          <a:xfrm>
                            <a:off x="16855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29" name="Shape 9629"/>
                        <wps:cNvSpPr/>
                        <wps:spPr>
                          <a:xfrm>
                            <a:off x="1691640" y="0"/>
                            <a:ext cx="384797" cy="9144"/>
                          </a:xfrm>
                          <a:custGeom>
                            <a:avLst/>
                            <a:gdLst/>
                            <a:ahLst/>
                            <a:cxnLst/>
                            <a:rect l="0" t="0" r="0" b="0"/>
                            <a:pathLst>
                              <a:path w="384797" h="9144">
                                <a:moveTo>
                                  <a:pt x="0" y="0"/>
                                </a:moveTo>
                                <a:lnTo>
                                  <a:pt x="384797" y="0"/>
                                </a:lnTo>
                                <a:lnTo>
                                  <a:pt x="3847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0" name="Shape 9630"/>
                        <wps:cNvSpPr/>
                        <wps:spPr>
                          <a:xfrm>
                            <a:off x="206730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1" name="Shape 9631"/>
                        <wps:cNvSpPr/>
                        <wps:spPr>
                          <a:xfrm>
                            <a:off x="2073402" y="0"/>
                            <a:ext cx="384797" cy="9144"/>
                          </a:xfrm>
                          <a:custGeom>
                            <a:avLst/>
                            <a:gdLst/>
                            <a:ahLst/>
                            <a:cxnLst/>
                            <a:rect l="0" t="0" r="0" b="0"/>
                            <a:pathLst>
                              <a:path w="384797" h="9144">
                                <a:moveTo>
                                  <a:pt x="0" y="0"/>
                                </a:moveTo>
                                <a:lnTo>
                                  <a:pt x="384797" y="0"/>
                                </a:lnTo>
                                <a:lnTo>
                                  <a:pt x="3847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2" name="Shape 9632"/>
                        <wps:cNvSpPr/>
                        <wps:spPr>
                          <a:xfrm>
                            <a:off x="24490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3" name="Shape 9633"/>
                        <wps:cNvSpPr/>
                        <wps:spPr>
                          <a:xfrm>
                            <a:off x="2455164" y="0"/>
                            <a:ext cx="384797" cy="9144"/>
                          </a:xfrm>
                          <a:custGeom>
                            <a:avLst/>
                            <a:gdLst/>
                            <a:ahLst/>
                            <a:cxnLst/>
                            <a:rect l="0" t="0" r="0" b="0"/>
                            <a:pathLst>
                              <a:path w="384797" h="9144">
                                <a:moveTo>
                                  <a:pt x="0" y="0"/>
                                </a:moveTo>
                                <a:lnTo>
                                  <a:pt x="384797" y="0"/>
                                </a:lnTo>
                                <a:lnTo>
                                  <a:pt x="3847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4" name="Shape 9634"/>
                        <wps:cNvSpPr/>
                        <wps:spPr>
                          <a:xfrm>
                            <a:off x="28308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5" name="Shape 9635"/>
                        <wps:cNvSpPr/>
                        <wps:spPr>
                          <a:xfrm>
                            <a:off x="2836926" y="0"/>
                            <a:ext cx="384048" cy="9144"/>
                          </a:xfrm>
                          <a:custGeom>
                            <a:avLst/>
                            <a:gdLst/>
                            <a:ahLst/>
                            <a:cxnLst/>
                            <a:rect l="0" t="0" r="0" b="0"/>
                            <a:pathLst>
                              <a:path w="384048" h="9144">
                                <a:moveTo>
                                  <a:pt x="0" y="0"/>
                                </a:moveTo>
                                <a:lnTo>
                                  <a:pt x="384048" y="0"/>
                                </a:lnTo>
                                <a:lnTo>
                                  <a:pt x="384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6" name="Shape 9636"/>
                        <wps:cNvSpPr/>
                        <wps:spPr>
                          <a:xfrm>
                            <a:off x="32118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7" name="Shape 9637"/>
                        <wps:cNvSpPr/>
                        <wps:spPr>
                          <a:xfrm>
                            <a:off x="3217926" y="0"/>
                            <a:ext cx="384810" cy="9144"/>
                          </a:xfrm>
                          <a:custGeom>
                            <a:avLst/>
                            <a:gdLst/>
                            <a:ahLst/>
                            <a:cxnLst/>
                            <a:rect l="0" t="0" r="0" b="0"/>
                            <a:pathLst>
                              <a:path w="384810" h="9144">
                                <a:moveTo>
                                  <a:pt x="0" y="0"/>
                                </a:moveTo>
                                <a:lnTo>
                                  <a:pt x="384810" y="0"/>
                                </a:lnTo>
                                <a:lnTo>
                                  <a:pt x="3848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8" name="Shape 9638"/>
                        <wps:cNvSpPr/>
                        <wps:spPr>
                          <a:xfrm>
                            <a:off x="35935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9" name="Shape 9639"/>
                        <wps:cNvSpPr/>
                        <wps:spPr>
                          <a:xfrm>
                            <a:off x="3599688" y="0"/>
                            <a:ext cx="314706" cy="9144"/>
                          </a:xfrm>
                          <a:custGeom>
                            <a:avLst/>
                            <a:gdLst/>
                            <a:ahLst/>
                            <a:cxnLst/>
                            <a:rect l="0" t="0" r="0" b="0"/>
                            <a:pathLst>
                              <a:path w="314706" h="9144">
                                <a:moveTo>
                                  <a:pt x="0" y="0"/>
                                </a:moveTo>
                                <a:lnTo>
                                  <a:pt x="314706" y="0"/>
                                </a:lnTo>
                                <a:lnTo>
                                  <a:pt x="3147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0" name="Shape 9640"/>
                        <wps:cNvSpPr/>
                        <wps:spPr>
                          <a:xfrm>
                            <a:off x="3905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1" name="Shape 9641"/>
                        <wps:cNvSpPr/>
                        <wps:spPr>
                          <a:xfrm>
                            <a:off x="3911346" y="0"/>
                            <a:ext cx="384797" cy="9144"/>
                          </a:xfrm>
                          <a:custGeom>
                            <a:avLst/>
                            <a:gdLst/>
                            <a:ahLst/>
                            <a:cxnLst/>
                            <a:rect l="0" t="0" r="0" b="0"/>
                            <a:pathLst>
                              <a:path w="384797" h="9144">
                                <a:moveTo>
                                  <a:pt x="0" y="0"/>
                                </a:moveTo>
                                <a:lnTo>
                                  <a:pt x="384797" y="0"/>
                                </a:lnTo>
                                <a:lnTo>
                                  <a:pt x="3847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2" name="Shape 9642"/>
                        <wps:cNvSpPr/>
                        <wps:spPr>
                          <a:xfrm>
                            <a:off x="4287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3" name="Shape 9643"/>
                        <wps:cNvSpPr/>
                        <wps:spPr>
                          <a:xfrm>
                            <a:off x="4293108" y="0"/>
                            <a:ext cx="861060" cy="9144"/>
                          </a:xfrm>
                          <a:custGeom>
                            <a:avLst/>
                            <a:gdLst/>
                            <a:ahLst/>
                            <a:cxnLst/>
                            <a:rect l="0" t="0" r="0" b="0"/>
                            <a:pathLst>
                              <a:path w="861060" h="9144">
                                <a:moveTo>
                                  <a:pt x="0" y="0"/>
                                </a:moveTo>
                                <a:lnTo>
                                  <a:pt x="861060" y="0"/>
                                </a:lnTo>
                                <a:lnTo>
                                  <a:pt x="861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1802DE" id="Group 8908" o:spid="_x0000_s1026" style="width:405.85pt;height:.5pt;mso-position-horizontal-relative:char;mso-position-vertical-relative:line" coordsize="515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">
                <v:shape id="Shape 9621" o:spid="_x0000_s1027" style="position:absolute;width:5501;height:91;visibility:visible;mso-wrap-style:square;v-text-anchor:top" coordsize="5501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" path="m,l550164,r,9144l,9144,,e" fillcolor="black" stroked="f" strokeweight="0">
                  <v:stroke miterlimit="83231f" joinstyle="miter"/>
                  <v:path arrowok="t" textboxrect="0,0,550164,9144"/>
                </v:shape>
                <v:shape id="Shape 9622" o:spid="_x0000_s1028" style="position:absolute;left: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" path="m,l9144,r,9144l,9144,,e" fillcolor="black" stroked="f" strokeweight="0">
                  <v:stroke miterlimit="83231f" joinstyle="miter"/>
                  <v:path arrowok="t" textboxrect="0,0,9144,9144"/>
                </v:shape>
                <v:shape id="Shape 9623" o:spid="_x0000_s1029" style="position:absolute;left:5471;width:3840;height:91;visibility:visible;mso-wrap-style:square;v-text-anchor:top" coordsize="384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" path="m,l384048,r,9144l,9144,,e" fillcolor="black" stroked="f" strokeweight="0">
                  <v:stroke miterlimit="83231f" joinstyle="miter"/>
                  <v:path arrowok="t" textboxrect="0,0,384048,9144"/>
                </v:shape>
                <v:shape id="Shape 9624" o:spid="_x0000_s1030" style="position:absolute;left:92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" path="m,l9144,r,9144l,9144,,e" fillcolor="black" stroked="f" strokeweight="0">
                  <v:stroke miterlimit="83231f" joinstyle="miter"/>
                  <v:path arrowok="t" textboxrect="0,0,9144,9144"/>
                </v:shape>
                <v:shape id="Shape 9625" o:spid="_x0000_s1031" style="position:absolute;left:9281;width:3848;height:91;visibility:visible;mso-wrap-style:square;v-text-anchor:top" coordsize="3847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" path="m,l384797,r,9144l,9144,,e" fillcolor="black" stroked="f" strokeweight="0">
                  <v:stroke miterlimit="83231f" joinstyle="miter"/>
                  <v:path arrowok="t" textboxrect="0,0,384797,9144"/>
                </v:shape>
                <v:shape id="Shape 9626" o:spid="_x0000_s1032" style="position:absolute;left:130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" path="m,l9144,r,9144l,9144,,e" fillcolor="black" stroked="f" strokeweight="0">
                  <v:stroke miterlimit="83231f" joinstyle="miter"/>
                  <v:path arrowok="t" textboxrect="0,0,9144,9144"/>
                </v:shape>
                <v:shape id="Shape 9627" o:spid="_x0000_s1033" style="position:absolute;left:13098;width:3848;height:91;visibility:visible;mso-wrap-style:square;v-text-anchor:top" coordsize="3847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" path="m,l384797,r,9144l,9144,,e" fillcolor="black" stroked="f" strokeweight="0">
                  <v:stroke miterlimit="83231f" joinstyle="miter"/>
                  <v:path arrowok="t" textboxrect="0,0,384797,9144"/>
                </v:shape>
                <v:shape id="Shape 9628" o:spid="_x0000_s1034" style="position:absolute;left:168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" path="m,l9144,r,9144l,9144,,e" fillcolor="black" stroked="f" strokeweight="0">
                  <v:stroke miterlimit="83231f" joinstyle="miter"/>
                  <v:path arrowok="t" textboxrect="0,0,9144,9144"/>
                </v:shape>
                <v:shape id="Shape 9629" o:spid="_x0000_s1035" style="position:absolute;left:16916;width:3848;height:91;visibility:visible;mso-wrap-style:square;v-text-anchor:top" coordsize="3847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" path="m,l384797,r,9144l,9144,,e" fillcolor="black" stroked="f" strokeweight="0">
                  <v:stroke miterlimit="83231f" joinstyle="miter"/>
                  <v:path arrowok="t" textboxrect="0,0,384797,9144"/>
                </v:shape>
                <v:shape id="Shape 9630" o:spid="_x0000_s1036" style="position:absolute;left:2067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" path="m,l9144,r,9144l,9144,,e" fillcolor="black" stroked="f" strokeweight="0">
                  <v:stroke miterlimit="83231f" joinstyle="miter"/>
                  <v:path arrowok="t" textboxrect="0,0,9144,9144"/>
                </v:shape>
                <v:shape id="Shape 9631" o:spid="_x0000_s1037" style="position:absolute;left:20734;width:3847;height:91;visibility:visible;mso-wrap-style:square;v-text-anchor:top" coordsize="3847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" path="m,l384797,r,9144l,9144,,e" fillcolor="black" stroked="f" strokeweight="0">
                  <v:stroke miterlimit="83231f" joinstyle="miter"/>
                  <v:path arrowok="t" textboxrect="0,0,384797,9144"/>
                </v:shape>
                <v:shape id="Shape 9632" o:spid="_x0000_s1038" style="position:absolute;left:244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" path="m,l9144,r,9144l,9144,,e" fillcolor="black" stroked="f" strokeweight="0">
                  <v:stroke miterlimit="83231f" joinstyle="miter"/>
                  <v:path arrowok="t" textboxrect="0,0,9144,9144"/>
                </v:shape>
                <v:shape id="Shape 9633" o:spid="_x0000_s1039" style="position:absolute;left:24551;width:3848;height:91;visibility:visible;mso-wrap-style:square;v-text-anchor:top" coordsize="3847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" path="m,l384797,r,9144l,9144,,e" fillcolor="black" stroked="f" strokeweight="0">
                  <v:stroke miterlimit="83231f" joinstyle="miter"/>
                  <v:path arrowok="t" textboxrect="0,0,384797,9144"/>
                </v:shape>
                <v:shape id="Shape 9634" o:spid="_x0000_s1040" style="position:absolute;left:2830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" path="m,l9144,r,9144l,9144,,e" fillcolor="black" stroked="f" strokeweight="0">
                  <v:stroke miterlimit="83231f" joinstyle="miter"/>
                  <v:path arrowok="t" textboxrect="0,0,9144,9144"/>
                </v:shape>
                <v:shape id="Shape 9635" o:spid="_x0000_s1041" style="position:absolute;left:28369;width:3840;height:91;visibility:visible;mso-wrap-style:square;v-text-anchor:top" coordsize="384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" path="m,l384048,r,9144l,9144,,e" fillcolor="black" stroked="f" strokeweight="0">
                  <v:stroke miterlimit="83231f" joinstyle="miter"/>
                  <v:path arrowok="t" textboxrect="0,0,384048,9144"/>
                </v:shape>
                <v:shape id="Shape 9636" o:spid="_x0000_s1042" style="position:absolute;left:3211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" path="m,l9144,r,9144l,9144,,e" fillcolor="black" stroked="f" strokeweight="0">
                  <v:stroke miterlimit="83231f" joinstyle="miter"/>
                  <v:path arrowok="t" textboxrect="0,0,9144,9144"/>
                </v:shape>
                <v:shape id="Shape 9637" o:spid="_x0000_s1043" style="position:absolute;left:32179;width:3848;height:91;visibility:visible;mso-wrap-style:square;v-text-anchor:top" coordsize="3848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" path="m,l384810,r,9144l,9144,,e" fillcolor="black" stroked="f" strokeweight="0">
                  <v:stroke miterlimit="83231f" joinstyle="miter"/>
                  <v:path arrowok="t" textboxrect="0,0,384810,9144"/>
                </v:shape>
                <v:shape id="Shape 9638" o:spid="_x0000_s1044" style="position:absolute;left:3593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" path="m,l9144,r,9144l,9144,,e" fillcolor="black" stroked="f" strokeweight="0">
                  <v:stroke miterlimit="83231f" joinstyle="miter"/>
                  <v:path arrowok="t" textboxrect="0,0,9144,9144"/>
                </v:shape>
                <v:shape id="Shape 9639" o:spid="_x0000_s1045" style="position:absolute;left:35996;width:3147;height:91;visibility:visible;mso-wrap-style:square;v-text-anchor:top" coordsize="3147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" path="m,l314706,r,9144l,9144,,e" fillcolor="black" stroked="f" strokeweight="0">
                  <v:stroke miterlimit="83231f" joinstyle="miter"/>
                  <v:path arrowok="t" textboxrect="0,0,314706,9144"/>
                </v:shape>
                <v:shape id="Shape 9640" o:spid="_x0000_s1046" style="position:absolute;left:390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" path="m,l9144,r,9144l,9144,,e" fillcolor="black" stroked="f" strokeweight="0">
                  <v:stroke miterlimit="83231f" joinstyle="miter"/>
                  <v:path arrowok="t" textboxrect="0,0,9144,9144"/>
                </v:shape>
                <v:shape id="Shape 9641" o:spid="_x0000_s1047" style="position:absolute;left:39113;width:3848;height:91;visibility:visible;mso-wrap-style:square;v-text-anchor:top" coordsize="3847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" path="m,l384797,r,9144l,9144,,e" fillcolor="black" stroked="f" strokeweight="0">
                  <v:stroke miterlimit="83231f" joinstyle="miter"/>
                  <v:path arrowok="t" textboxrect="0,0,384797,9144"/>
                </v:shape>
                <v:shape id="Shape 9642" o:spid="_x0000_s1048" style="position:absolute;left:428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" path="m,l9144,r,9144l,9144,,e" fillcolor="black" stroked="f" strokeweight="0">
                  <v:stroke miterlimit="83231f" joinstyle="miter"/>
                  <v:path arrowok="t" textboxrect="0,0,9144,9144"/>
                </v:shape>
                <v:shape id="Shape 9643" o:spid="_x0000_s1049" style="position:absolute;left:42931;width:8610;height:91;visibility:visible;mso-wrap-style:square;v-text-anchor:top" coordsize="8610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" path="m,l861060,r,9144l,9144,,e" fillcolor="black" stroked="f" strokeweight="0">
                  <v:stroke miterlimit="83231f" joinstyle="miter"/>
                  <v:path arrowok="t" textboxrect="0,0,861060,9144"/>
                </v:shape>
                <w10:anchorlock/>
              </v:group>
            </w:pict>
          </mc:Fallback>
        </mc:AlternateContent>
      </w:r>
    </w:p>
    <w:p w14:paraId="0E800B0B" w14:textId="77777777" w:rsidR="00F46B37" w:rsidRDefault="00F46B37" w:rsidP="00F46B37">
      <w:pPr>
        <w:ind w:left="8" w:right="42" w:firstLine="285"/>
      </w:pPr>
      <w:r>
        <w:t xml:space="preserve">It can be seen from table 4 that the error rates of cross-validation in HSV, </w:t>
      </w:r>
      <w:proofErr w:type="spellStart"/>
      <w:r>
        <w:t>YCbCr</w:t>
      </w:r>
      <w:proofErr w:type="spellEnd"/>
      <w:r>
        <w:t xml:space="preserve"> and HSV </w:t>
      </w:r>
      <w:proofErr w:type="spellStart"/>
      <w:r>
        <w:t>colour</w:t>
      </w:r>
      <w:proofErr w:type="spellEnd"/>
      <w:r>
        <w:t xml:space="preserve"> spaces are all small. </w:t>
      </w:r>
      <w:proofErr w:type="gramStart"/>
      <w:r>
        <w:t>So</w:t>
      </w:r>
      <w:proofErr w:type="gramEnd"/>
      <w:r>
        <w:t xml:space="preserve"> the network does not appear the over-fitting phenomenon in the three </w:t>
      </w:r>
      <w:proofErr w:type="spellStart"/>
      <w:r>
        <w:t>colour</w:t>
      </w:r>
      <w:proofErr w:type="spellEnd"/>
      <w:r>
        <w:t xml:space="preserve"> spaces. </w:t>
      </w:r>
    </w:p>
    <w:p w14:paraId="61345194" w14:textId="77777777" w:rsidR="00F46B37" w:rsidRDefault="00F46B37" w:rsidP="00F46B37">
      <w:pPr>
        <w:ind w:left="8" w:right="42" w:firstLine="284"/>
      </w:pPr>
      <w:r>
        <w:t xml:space="preserve">Granularity analysis can provide authenticate </w:t>
      </w:r>
      <w:proofErr w:type="gramStart"/>
      <w:r>
        <w:t>researchers</w:t>
      </w:r>
      <w:proofErr w:type="gramEnd"/>
      <w:r>
        <w:t xml:space="preserve"> essential basis for determining types and structural parameters of rocks, but it is a manual work with low reliability in traditional. However, the experiment results above </w:t>
      </w:r>
      <w:proofErr w:type="gramStart"/>
      <w:r>
        <w:t>shows</w:t>
      </w:r>
      <w:proofErr w:type="gramEnd"/>
      <w:r>
        <w:t xml:space="preserve"> that do the rock granularity analysis using CNN is with high accuracy which could improve the reliability and efficiency.   </w:t>
      </w:r>
    </w:p>
    <w:p w14:paraId="2F2A7787" w14:textId="77777777" w:rsidR="00F46B37" w:rsidRDefault="00F46B37" w:rsidP="00F46B37">
      <w:pPr>
        <w:pStyle w:val="Heading4"/>
        <w:ind w:left="16"/>
      </w:pPr>
      <w:r>
        <w:t>6.</w:t>
      </w:r>
      <w:r>
        <w:rPr>
          <w:rFonts w:ascii="Arial" w:eastAsia="Arial" w:hAnsi="Arial" w:cs="Arial"/>
        </w:rPr>
        <w:t xml:space="preserve"> </w:t>
      </w:r>
      <w:r>
        <w:t xml:space="preserve">Conclusion </w:t>
      </w:r>
    </w:p>
    <w:p w14:paraId="0B384AF1" w14:textId="77777777" w:rsidR="00F46B37" w:rsidRDefault="00F46B37" w:rsidP="00F46B37">
      <w:pPr>
        <w:ind w:left="17" w:right="42"/>
      </w:pPr>
      <w:r>
        <w:t xml:space="preserve">In this paper, CNN is used to identify the rock granularity. The experiments show that it has high reliability whether in HSV, </w:t>
      </w:r>
      <w:proofErr w:type="spellStart"/>
      <w:r>
        <w:t>YCbCr</w:t>
      </w:r>
      <w:proofErr w:type="spellEnd"/>
      <w:r>
        <w:t xml:space="preserve"> or RGB </w:t>
      </w:r>
      <w:proofErr w:type="spellStart"/>
      <w:r>
        <w:t>colour</w:t>
      </w:r>
      <w:proofErr w:type="spellEnd"/>
      <w:r>
        <w:t xml:space="preserve"> space. In RGB </w:t>
      </w:r>
      <w:proofErr w:type="spellStart"/>
      <w:r>
        <w:t>colour</w:t>
      </w:r>
      <w:proofErr w:type="spellEnd"/>
      <w:r>
        <w:t xml:space="preserve"> space, the classification accuracy achieves 98.5% with high efficiency. However, the experimental results still have deviation may be caused </w:t>
      </w:r>
      <w:proofErr w:type="gramStart"/>
      <w:r>
        <w:t>by the use of</w:t>
      </w:r>
      <w:proofErr w:type="gramEnd"/>
      <w:r>
        <w:t xml:space="preserve"> single polarized images. The next step of study can be committed to multi-polarized light in the rock image. In view of the high reliability of the application of CNN in rock image classification based on rock granularity, it can be considered to apply to the classification of rock components. </w:t>
      </w:r>
    </w:p>
    <w:p w14:paraId="099FAB50" w14:textId="77777777" w:rsidR="00F46B37" w:rsidRDefault="00F46B37" w:rsidP="00F46B37">
      <w:pPr>
        <w:pStyle w:val="Heading4"/>
        <w:ind w:left="16"/>
      </w:pPr>
      <w:r>
        <w:lastRenderedPageBreak/>
        <w:t>7.</w:t>
      </w:r>
      <w:r>
        <w:rPr>
          <w:rFonts w:ascii="Arial" w:eastAsia="Arial" w:hAnsi="Arial" w:cs="Arial"/>
        </w:rPr>
        <w:t xml:space="preserve"> </w:t>
      </w:r>
      <w:r>
        <w:t xml:space="preserve">Acknowledgments </w:t>
      </w:r>
    </w:p>
    <w:p w14:paraId="4D7BD289" w14:textId="77777777" w:rsidR="00F46B37" w:rsidRDefault="00F46B37" w:rsidP="00F46B37">
      <w:pPr>
        <w:ind w:left="17" w:right="42"/>
      </w:pPr>
      <w:r>
        <w:t xml:space="preserve">The main project is supported by the National Science and Technology (No.2011ZX05044) and Shaanxi Province industrial science and technology (No.2015GY104). </w:t>
      </w:r>
    </w:p>
    <w:p w14:paraId="2248ADA2" w14:textId="77777777" w:rsidR="00F46B37" w:rsidRDefault="00F46B37" w:rsidP="00F46B37">
      <w:pPr>
        <w:pStyle w:val="Heading4"/>
        <w:ind w:left="16"/>
      </w:pPr>
      <w:r>
        <w:t>8.</w:t>
      </w:r>
      <w:r>
        <w:rPr>
          <w:rFonts w:ascii="Arial" w:eastAsia="Arial" w:hAnsi="Arial" w:cs="Arial"/>
        </w:rPr>
        <w:t xml:space="preserve"> </w:t>
      </w:r>
      <w:r>
        <w:t xml:space="preserve">References </w:t>
      </w:r>
    </w:p>
    <w:p w14:paraId="5939EDDA" w14:textId="77777777" w:rsidR="00F46B37" w:rsidRDefault="00F46B37" w:rsidP="00F46B37">
      <w:pPr>
        <w:numPr>
          <w:ilvl w:val="0"/>
          <w:numId w:val="2"/>
        </w:numPr>
        <w:spacing w:after="5" w:line="249" w:lineRule="auto"/>
        <w:ind w:right="42" w:hanging="427"/>
        <w:jc w:val="both"/>
      </w:pPr>
      <w:r>
        <w:t xml:space="preserve">Wang </w:t>
      </w:r>
      <w:proofErr w:type="spellStart"/>
      <w:r>
        <w:t>Pujun</w:t>
      </w:r>
      <w:proofErr w:type="spellEnd"/>
      <w:r>
        <w:t xml:space="preserve">, Jiao </w:t>
      </w:r>
      <w:proofErr w:type="spellStart"/>
      <w:r>
        <w:t>Yangyang</w:t>
      </w:r>
      <w:proofErr w:type="spellEnd"/>
      <w:r>
        <w:t xml:space="preserve">, Uang Kaikai, </w:t>
      </w:r>
      <w:proofErr w:type="spellStart"/>
      <w:r>
        <w:t>Zengbao</w:t>
      </w:r>
      <w:proofErr w:type="spellEnd"/>
      <w:r>
        <w:t xml:space="preserve">, </w:t>
      </w:r>
      <w:proofErr w:type="spellStart"/>
      <w:r>
        <w:t>Bian</w:t>
      </w:r>
      <w:proofErr w:type="spellEnd"/>
      <w:r>
        <w:t xml:space="preserve"> </w:t>
      </w:r>
      <w:proofErr w:type="spellStart"/>
      <w:r>
        <w:t>Weihua</w:t>
      </w:r>
      <w:proofErr w:type="spellEnd"/>
      <w:r>
        <w:t xml:space="preserve">, Classification </w:t>
      </w:r>
      <w:proofErr w:type="spellStart"/>
      <w:r>
        <w:t>ofVolcanogenic</w:t>
      </w:r>
      <w:proofErr w:type="spellEnd"/>
      <w:r>
        <w:t xml:space="preserve"> Successions and Its Application to Volcanic Reservoir </w:t>
      </w:r>
      <w:proofErr w:type="gramStart"/>
      <w:r>
        <w:t>Exploration  in</w:t>
      </w:r>
      <w:proofErr w:type="gramEnd"/>
      <w:r>
        <w:t xml:space="preserve"> the </w:t>
      </w:r>
      <w:proofErr w:type="spellStart"/>
      <w:r>
        <w:t>Junggar</w:t>
      </w:r>
      <w:proofErr w:type="spellEnd"/>
      <w:r>
        <w:t xml:space="preserve"> Basin, NW China, Journal of Jilin University(Earth Science Edition),  Volume 46,No.4,July 2016, Pages1056-1070 </w:t>
      </w:r>
    </w:p>
    <w:p w14:paraId="1E66A169" w14:textId="77777777" w:rsidR="00F46B37" w:rsidRDefault="00F46B37" w:rsidP="00F46B37">
      <w:pPr>
        <w:numPr>
          <w:ilvl w:val="0"/>
          <w:numId w:val="2"/>
        </w:numPr>
        <w:spacing w:after="5" w:line="249" w:lineRule="auto"/>
        <w:ind w:right="42" w:hanging="427"/>
        <w:jc w:val="both"/>
      </w:pPr>
      <w:r>
        <w:t xml:space="preserve">Cheng </w:t>
      </w:r>
      <w:proofErr w:type="spellStart"/>
      <w:proofErr w:type="gramStart"/>
      <w:r>
        <w:t>Guojian,Ma</w:t>
      </w:r>
      <w:proofErr w:type="spellEnd"/>
      <w:proofErr w:type="gramEnd"/>
      <w:r>
        <w:t xml:space="preserve"> </w:t>
      </w:r>
      <w:proofErr w:type="spellStart"/>
      <w:r>
        <w:t>Wei,Wei</w:t>
      </w:r>
      <w:proofErr w:type="spellEnd"/>
      <w:r>
        <w:t xml:space="preserve"> </w:t>
      </w:r>
      <w:proofErr w:type="spellStart"/>
      <w:r>
        <w:t>Xinshan</w:t>
      </w:r>
      <w:proofErr w:type="spellEnd"/>
      <w:r>
        <w:t xml:space="preserve">, Rong </w:t>
      </w:r>
      <w:proofErr w:type="spellStart"/>
      <w:r>
        <w:t>Chunlong,Nan</w:t>
      </w:r>
      <w:proofErr w:type="spellEnd"/>
      <w:r>
        <w:t xml:space="preserve"> </w:t>
      </w:r>
      <w:proofErr w:type="spellStart"/>
      <w:r>
        <w:t>Junxiang</w:t>
      </w:r>
      <w:proofErr w:type="spellEnd"/>
      <w:r>
        <w:t xml:space="preserve">, Research  of rock texture identification based on image processing and neural network, Journal  of Xi'an </w:t>
      </w:r>
      <w:proofErr w:type="spellStart"/>
      <w:r>
        <w:t>Shiyou</w:t>
      </w:r>
      <w:proofErr w:type="spellEnd"/>
      <w:r>
        <w:t xml:space="preserve"> </w:t>
      </w:r>
    </w:p>
    <w:p w14:paraId="624AEB1F" w14:textId="77777777" w:rsidR="00F46B37" w:rsidRDefault="00F46B37" w:rsidP="00F46B37">
      <w:pPr>
        <w:ind w:left="597" w:right="42"/>
      </w:pPr>
      <w:proofErr w:type="gramStart"/>
      <w:r>
        <w:t>University( Natural</w:t>
      </w:r>
      <w:proofErr w:type="gramEnd"/>
      <w:r>
        <w:t xml:space="preserve"> Science Edition), Volume 28, September 2013,  Pages 105-109 </w:t>
      </w:r>
    </w:p>
    <w:p w14:paraId="6F2AE404" w14:textId="77777777" w:rsidR="00F46B37" w:rsidRDefault="00F46B37" w:rsidP="00F46B37">
      <w:pPr>
        <w:numPr>
          <w:ilvl w:val="0"/>
          <w:numId w:val="2"/>
        </w:numPr>
        <w:spacing w:after="57" w:line="249" w:lineRule="auto"/>
        <w:ind w:right="42" w:hanging="427"/>
        <w:jc w:val="both"/>
      </w:pPr>
      <w:r>
        <w:t xml:space="preserve">Guo Chao, Liu Ye, Recognition of Rock Images Based on Multiple </w:t>
      </w:r>
      <w:proofErr w:type="spellStart"/>
      <w:r>
        <w:t>Colour</w:t>
      </w:r>
      <w:proofErr w:type="spellEnd"/>
      <w:r>
        <w:t xml:space="preserve"> </w:t>
      </w:r>
      <w:proofErr w:type="gramStart"/>
      <w:r>
        <w:t>Spaces,  Science</w:t>
      </w:r>
      <w:proofErr w:type="gramEnd"/>
      <w:r>
        <w:t xml:space="preserve"> Technology and Engineering, Volume 14, June 2014, Pages 247-251+255 </w:t>
      </w:r>
    </w:p>
    <w:p w14:paraId="5B7A72E6" w14:textId="77777777" w:rsidR="00F46B37" w:rsidRDefault="00F46B37" w:rsidP="00F46B37">
      <w:pPr>
        <w:numPr>
          <w:ilvl w:val="0"/>
          <w:numId w:val="2"/>
        </w:numPr>
        <w:spacing w:after="5" w:line="249" w:lineRule="auto"/>
        <w:ind w:right="42" w:hanging="427"/>
        <w:jc w:val="both"/>
      </w:pPr>
      <w:r>
        <w:t xml:space="preserve">Mariusz </w:t>
      </w:r>
      <w:proofErr w:type="spellStart"/>
      <w:r>
        <w:t>Młynarczuk</w:t>
      </w:r>
      <w:proofErr w:type="spellEnd"/>
      <w:r>
        <w:t xml:space="preserve">, Andrzej </w:t>
      </w:r>
      <w:proofErr w:type="spellStart"/>
      <w:r>
        <w:t>Górszczyk</w:t>
      </w:r>
      <w:proofErr w:type="spellEnd"/>
      <w:r>
        <w:t xml:space="preserve">, </w:t>
      </w:r>
      <w:proofErr w:type="spellStart"/>
      <w:r>
        <w:t>Bartłomiej</w:t>
      </w:r>
      <w:proofErr w:type="spellEnd"/>
      <w:r>
        <w:t xml:space="preserve"> </w:t>
      </w:r>
      <w:proofErr w:type="spellStart"/>
      <w:r>
        <w:t>Ślipek</w:t>
      </w:r>
      <w:proofErr w:type="spellEnd"/>
      <w:r>
        <w:t xml:space="preserve">, The application of pattern recognition in the automatic classification of microscopic rock images, </w:t>
      </w:r>
      <w:proofErr w:type="gramStart"/>
      <w:r>
        <w:t>Computers  &amp;</w:t>
      </w:r>
      <w:proofErr w:type="gramEnd"/>
      <w:r>
        <w:t xml:space="preserve"> </w:t>
      </w:r>
    </w:p>
    <w:p w14:paraId="0396CEBB" w14:textId="77777777" w:rsidR="00F46B37" w:rsidRDefault="00F46B37" w:rsidP="00F46B37">
      <w:pPr>
        <w:ind w:left="596" w:right="42"/>
      </w:pPr>
      <w:r>
        <w:t xml:space="preserve">Geosciences, Volume 60, October 2013, Pages 126-133 </w:t>
      </w:r>
    </w:p>
    <w:p w14:paraId="4B8581FF" w14:textId="77777777" w:rsidR="00F46B37" w:rsidRDefault="00F46B37" w:rsidP="00F46B37">
      <w:pPr>
        <w:numPr>
          <w:ilvl w:val="0"/>
          <w:numId w:val="2"/>
        </w:numPr>
        <w:spacing w:line="240" w:lineRule="auto"/>
        <w:ind w:right="42" w:hanging="427"/>
        <w:jc w:val="both"/>
      </w:pPr>
      <w:r>
        <w:t xml:space="preserve">Hossein Izadi, </w:t>
      </w:r>
      <w:proofErr w:type="spellStart"/>
      <w:r>
        <w:t>Javad</w:t>
      </w:r>
      <w:proofErr w:type="spellEnd"/>
      <w:r>
        <w:t xml:space="preserve"> Sadri, </w:t>
      </w:r>
      <w:proofErr w:type="spellStart"/>
      <w:r>
        <w:t>Mahdokht</w:t>
      </w:r>
      <w:proofErr w:type="spellEnd"/>
      <w:r>
        <w:t xml:space="preserve"> </w:t>
      </w:r>
      <w:proofErr w:type="spellStart"/>
      <w:r>
        <w:t>Bayati</w:t>
      </w:r>
      <w:proofErr w:type="spellEnd"/>
      <w:r>
        <w:t xml:space="preserve">, An intelligent system for </w:t>
      </w:r>
      <w:proofErr w:type="gramStart"/>
      <w:r>
        <w:t>mineral  identification</w:t>
      </w:r>
      <w:proofErr w:type="gramEnd"/>
      <w:r>
        <w:t xml:space="preserve"> in thin sections based on a cascade approach, Computers &amp;  Geosciences, Volume 99, February 2017, Pages 37-49, ISSN 0098-3004 </w:t>
      </w:r>
    </w:p>
    <w:p w14:paraId="5BD8F7F7" w14:textId="77777777" w:rsidR="00F46B37" w:rsidRDefault="00F46B37" w:rsidP="00F46B37">
      <w:pPr>
        <w:numPr>
          <w:ilvl w:val="0"/>
          <w:numId w:val="2"/>
        </w:numPr>
        <w:spacing w:after="5" w:line="249" w:lineRule="auto"/>
        <w:ind w:right="42" w:hanging="427"/>
        <w:jc w:val="both"/>
      </w:pPr>
      <w:r>
        <w:t xml:space="preserve">Yuma </w:t>
      </w:r>
      <w:proofErr w:type="spellStart"/>
      <w:r>
        <w:t>Mikia</w:t>
      </w:r>
      <w:proofErr w:type="spellEnd"/>
      <w:r>
        <w:t xml:space="preserve">, Chisako </w:t>
      </w:r>
      <w:proofErr w:type="spellStart"/>
      <w:r>
        <w:t>Muramatsua</w:t>
      </w:r>
      <w:proofErr w:type="spellEnd"/>
      <w:r>
        <w:t xml:space="preserve">, </w:t>
      </w:r>
      <w:proofErr w:type="spellStart"/>
      <w:r>
        <w:t>Tatsuro</w:t>
      </w:r>
      <w:proofErr w:type="spellEnd"/>
      <w:r>
        <w:t xml:space="preserve"> </w:t>
      </w:r>
      <w:proofErr w:type="spellStart"/>
      <w:r>
        <w:t>Hayashib</w:t>
      </w:r>
      <w:proofErr w:type="spellEnd"/>
      <w:r>
        <w:t xml:space="preserve">, </w:t>
      </w:r>
      <w:proofErr w:type="spellStart"/>
      <w:r>
        <w:t>Xiangrong</w:t>
      </w:r>
      <w:proofErr w:type="spellEnd"/>
      <w:r>
        <w:t xml:space="preserve"> </w:t>
      </w:r>
      <w:proofErr w:type="spellStart"/>
      <w:r>
        <w:t>Zhoua</w:t>
      </w:r>
      <w:proofErr w:type="spellEnd"/>
      <w:r>
        <w:t xml:space="preserve">, Takeshi </w:t>
      </w:r>
      <w:proofErr w:type="spellStart"/>
      <w:proofErr w:type="gramStart"/>
      <w:r>
        <w:t>Haraa,Akitoshi</w:t>
      </w:r>
      <w:proofErr w:type="spellEnd"/>
      <w:proofErr w:type="gramEnd"/>
      <w:r>
        <w:t xml:space="preserve"> </w:t>
      </w:r>
      <w:proofErr w:type="spellStart"/>
      <w:r>
        <w:t>Katsumatac</w:t>
      </w:r>
      <w:proofErr w:type="spellEnd"/>
      <w:r>
        <w:t xml:space="preserve">, Hiroshi </w:t>
      </w:r>
      <w:proofErr w:type="spellStart"/>
      <w:r>
        <w:t>Fujitaa</w:t>
      </w:r>
      <w:proofErr w:type="spellEnd"/>
      <w:r>
        <w:t xml:space="preserve">, Classification of teeth in cone-beam  CT using deep convolutional neural network[J], Computers in Biology and  Medicine 80 (2017) 24–29 </w:t>
      </w:r>
    </w:p>
    <w:p w14:paraId="2DADA0E3" w14:textId="77777777" w:rsidR="00F46B37" w:rsidRDefault="00F46B37" w:rsidP="00F46B37">
      <w:pPr>
        <w:numPr>
          <w:ilvl w:val="0"/>
          <w:numId w:val="2"/>
        </w:numPr>
        <w:spacing w:after="5" w:line="249" w:lineRule="auto"/>
        <w:ind w:right="42" w:hanging="427"/>
        <w:jc w:val="both"/>
      </w:pPr>
      <w:r>
        <w:t xml:space="preserve">Mads </w:t>
      </w:r>
      <w:proofErr w:type="spellStart"/>
      <w:r>
        <w:t>Dyrmann</w:t>
      </w:r>
      <w:proofErr w:type="spellEnd"/>
      <w:r>
        <w:t xml:space="preserve">, Henrik </w:t>
      </w:r>
      <w:proofErr w:type="spellStart"/>
      <w:r>
        <w:t>Karstoft</w:t>
      </w:r>
      <w:proofErr w:type="spellEnd"/>
      <w:r>
        <w:t xml:space="preserve">, Henrik </w:t>
      </w:r>
      <w:proofErr w:type="spellStart"/>
      <w:r>
        <w:t>Skov</w:t>
      </w:r>
      <w:proofErr w:type="spellEnd"/>
      <w:r>
        <w:t xml:space="preserve"> </w:t>
      </w:r>
      <w:proofErr w:type="spellStart"/>
      <w:r>
        <w:t>Midtiby</w:t>
      </w:r>
      <w:proofErr w:type="spellEnd"/>
      <w:r>
        <w:t>, Plant species classification using deep convolutional neural network[J], biosystemsengineering151(2016)72-</w:t>
      </w:r>
      <w:proofErr w:type="gramStart"/>
      <w:r>
        <w:t>80</w:t>
      </w:r>
      <w:proofErr w:type="gramEnd"/>
      <w:r>
        <w:t xml:space="preserve"> </w:t>
      </w:r>
    </w:p>
    <w:p w14:paraId="7901FC5A" w14:textId="77777777" w:rsidR="00F46B37" w:rsidRDefault="00F46B37" w:rsidP="00F46B37">
      <w:pPr>
        <w:numPr>
          <w:ilvl w:val="0"/>
          <w:numId w:val="2"/>
        </w:numPr>
        <w:spacing w:after="5" w:line="249" w:lineRule="auto"/>
        <w:ind w:right="42" w:hanging="427"/>
        <w:jc w:val="both"/>
      </w:pPr>
      <w:r>
        <w:t xml:space="preserve">André Teixeira Lopes a, </w:t>
      </w:r>
      <w:proofErr w:type="spellStart"/>
      <w:r>
        <w:t>Edilson</w:t>
      </w:r>
      <w:proofErr w:type="spellEnd"/>
      <w:r>
        <w:t xml:space="preserve"> de Aguiar b, Alberto F. De Souza a, </w:t>
      </w:r>
      <w:proofErr w:type="gramStart"/>
      <w:r>
        <w:t>Thiago  Oliveira</w:t>
      </w:r>
      <w:proofErr w:type="gramEnd"/>
      <w:r>
        <w:t xml:space="preserve">-Santos, Facial expression recognition with Convolutional Neural  </w:t>
      </w:r>
      <w:r>
        <w:tab/>
      </w:r>
      <w:proofErr w:type="spellStart"/>
      <w:r>
        <w:t>Networks:Coping</w:t>
      </w:r>
      <w:proofErr w:type="spellEnd"/>
      <w:r>
        <w:t xml:space="preserve"> with few data </w:t>
      </w:r>
    </w:p>
    <w:p w14:paraId="5C3B0B5E" w14:textId="77777777" w:rsidR="00F46B37" w:rsidRDefault="00F46B37" w:rsidP="00F46B37">
      <w:pPr>
        <w:ind w:left="596" w:right="42"/>
      </w:pPr>
      <w:r>
        <w:t xml:space="preserve">and the training sample order[J], </w:t>
      </w:r>
      <w:proofErr w:type="gramStart"/>
      <w:r>
        <w:t>Pattern  Recognition</w:t>
      </w:r>
      <w:proofErr w:type="gramEnd"/>
      <w:r>
        <w:t xml:space="preserve">  61 (2017) 610–628 </w:t>
      </w:r>
    </w:p>
    <w:p w14:paraId="60300CF5" w14:textId="77777777" w:rsidR="00F46B37" w:rsidRDefault="00F46B37" w:rsidP="00F46B37">
      <w:pPr>
        <w:numPr>
          <w:ilvl w:val="0"/>
          <w:numId w:val="2"/>
        </w:numPr>
        <w:spacing w:after="5" w:line="249" w:lineRule="auto"/>
        <w:ind w:right="42" w:hanging="427"/>
        <w:jc w:val="both"/>
      </w:pPr>
      <w:r>
        <w:t xml:space="preserve">Hinton G E, </w:t>
      </w:r>
      <w:proofErr w:type="spellStart"/>
      <w:r>
        <w:t>Salakhutdinov</w:t>
      </w:r>
      <w:proofErr w:type="spellEnd"/>
      <w:r>
        <w:t xml:space="preserve"> R. Reducing the dimensionality of data with </w:t>
      </w:r>
      <w:proofErr w:type="gramStart"/>
      <w:r>
        <w:t>neural  networks</w:t>
      </w:r>
      <w:proofErr w:type="gramEnd"/>
      <w:r>
        <w:t xml:space="preserve"> [J].Science, 2006, 313(5786):504-507. </w:t>
      </w:r>
    </w:p>
    <w:p w14:paraId="2E6DFDDA" w14:textId="77777777" w:rsidR="00F46B37" w:rsidRDefault="00F46B37" w:rsidP="00F46B37">
      <w:pPr>
        <w:numPr>
          <w:ilvl w:val="0"/>
          <w:numId w:val="2"/>
        </w:numPr>
        <w:spacing w:line="240" w:lineRule="auto"/>
        <w:ind w:right="42" w:hanging="427"/>
        <w:jc w:val="both"/>
      </w:pPr>
      <w:proofErr w:type="spellStart"/>
      <w:r>
        <w:t>Krizhevsky</w:t>
      </w:r>
      <w:proofErr w:type="spellEnd"/>
      <w:r>
        <w:t xml:space="preserve"> A, </w:t>
      </w:r>
      <w:proofErr w:type="spellStart"/>
      <w:r>
        <w:t>Sutskever</w:t>
      </w:r>
      <w:proofErr w:type="spellEnd"/>
      <w:r>
        <w:t xml:space="preserve"> I, Hinton G E. </w:t>
      </w:r>
      <w:proofErr w:type="spellStart"/>
      <w:r>
        <w:t>Imagenet</w:t>
      </w:r>
      <w:proofErr w:type="spellEnd"/>
      <w:r>
        <w:t xml:space="preserve"> classification with </w:t>
      </w:r>
      <w:proofErr w:type="gramStart"/>
      <w:r>
        <w:t>deep  convolutional</w:t>
      </w:r>
      <w:proofErr w:type="gramEnd"/>
      <w:r>
        <w:t xml:space="preserve"> neural networks[C] Advances in neural information processing  systems </w:t>
      </w:r>
      <w:r>
        <w:tab/>
        <w:t xml:space="preserve">(NIPS </w:t>
      </w:r>
      <w:r>
        <w:tab/>
        <w:t xml:space="preserve">2012), </w:t>
      </w:r>
      <w:r>
        <w:tab/>
        <w:t xml:space="preserve">2012: 1097-1105. </w:t>
      </w:r>
    </w:p>
    <w:p w14:paraId="575D6A78" w14:textId="77777777" w:rsidR="008B578D" w:rsidRDefault="008B578D">
      <w:pPr>
        <w:spacing w:after="0" w:line="259" w:lineRule="auto"/>
        <w:ind w:left="720" w:firstLine="0"/>
      </w:pPr>
    </w:p>
    <w:sectPr w:rsidR="008B578D">
      <w:headerReference w:type="even" r:id="rId76"/>
      <w:headerReference w:type="default" r:id="rId77"/>
      <w:headerReference w:type="first" r:id="rId78"/>
      <w:pgSz w:w="12240" w:h="15840"/>
      <w:pgMar w:top="1489" w:right="1442" w:bottom="1769" w:left="1440" w:header="68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9C08B" w14:textId="77777777" w:rsidR="00526B5F" w:rsidRDefault="00526B5F">
      <w:pPr>
        <w:spacing w:after="0" w:line="240" w:lineRule="auto"/>
      </w:pPr>
      <w:r>
        <w:separator/>
      </w:r>
    </w:p>
  </w:endnote>
  <w:endnote w:type="continuationSeparator" w:id="0">
    <w:p w14:paraId="6DE867BD" w14:textId="77777777" w:rsidR="00526B5F" w:rsidRDefault="0052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E9CCA" w14:textId="77777777" w:rsidR="00F46B37" w:rsidRDefault="00F46B3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225AC" w14:textId="77777777" w:rsidR="00F46B37" w:rsidRDefault="00F46B3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F0A67" w14:textId="77777777" w:rsidR="00F46B37" w:rsidRDefault="00F46B3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D33A3" w14:textId="77777777" w:rsidR="00526B5F" w:rsidRDefault="00526B5F">
      <w:pPr>
        <w:spacing w:after="0" w:line="240" w:lineRule="auto"/>
      </w:pPr>
      <w:r>
        <w:separator/>
      </w:r>
    </w:p>
  </w:footnote>
  <w:footnote w:type="continuationSeparator" w:id="0">
    <w:p w14:paraId="59230E94" w14:textId="77777777" w:rsidR="00526B5F" w:rsidRDefault="0052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15CF3" w14:textId="77777777" w:rsidR="00F46B37" w:rsidRDefault="00F46B3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E3229" w14:textId="77777777" w:rsidR="00F46B37" w:rsidRDefault="00F46B3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4968" w14:textId="77777777" w:rsidR="00F46B37" w:rsidRDefault="00F46B3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95478" w14:textId="77777777" w:rsidR="008B578D" w:rsidRDefault="00526B5F">
    <w:pPr>
      <w:spacing w:after="0" w:line="259" w:lineRule="auto"/>
      <w:ind w:left="0" w:right="-7" w:firstLine="0"/>
      <w:jc w:val="right"/>
    </w:pP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sz w:val="24"/>
      </w:rPr>
      <w:t xml:space="preserve"> </w:t>
    </w:r>
  </w:p>
  <w:p w14:paraId="1C6A6234" w14:textId="77777777" w:rsidR="008B578D" w:rsidRDefault="00526B5F">
    <w:pPr>
      <w:spacing w:after="0" w:line="259" w:lineRule="auto"/>
      <w:ind w:left="0" w:firstLine="0"/>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B1D3B" w14:textId="77777777" w:rsidR="008B578D" w:rsidRDefault="00526B5F">
    <w:pPr>
      <w:spacing w:after="0" w:line="259" w:lineRule="auto"/>
      <w:ind w:left="0" w:right="-7" w:firstLine="0"/>
      <w:jc w:val="right"/>
    </w:pP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sz w:val="24"/>
      </w:rPr>
      <w:t xml:space="preserve"> </w:t>
    </w:r>
  </w:p>
  <w:p w14:paraId="667D5A7D" w14:textId="77777777" w:rsidR="008B578D" w:rsidRDefault="00526B5F">
    <w:pPr>
      <w:spacing w:after="0" w:line="259" w:lineRule="auto"/>
      <w:ind w:left="0" w:firstLine="0"/>
    </w:pP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FB8B1" w14:textId="77777777" w:rsidR="008B578D" w:rsidRDefault="00526B5F">
    <w:pPr>
      <w:spacing w:after="0" w:line="259" w:lineRule="auto"/>
      <w:ind w:left="0" w:right="-7" w:firstLine="0"/>
      <w:jc w:val="right"/>
    </w:pP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sz w:val="24"/>
      </w:rPr>
      <w:t xml:space="preserve"> </w:t>
    </w:r>
  </w:p>
  <w:p w14:paraId="744D300B" w14:textId="77777777" w:rsidR="008B578D" w:rsidRDefault="00526B5F">
    <w:pPr>
      <w:spacing w:after="0" w:line="259" w:lineRule="auto"/>
      <w:ind w:left="0" w:firstLine="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14CB5"/>
    <w:multiLevelType w:val="hybridMultilevel"/>
    <w:tmpl w:val="FF8C28DE"/>
    <w:lvl w:ilvl="0" w:tplc="564AA71E">
      <w:start w:val="1"/>
      <w:numFmt w:val="decimal"/>
      <w:lvlText w:val="[%1]"/>
      <w:lvlJc w:val="left"/>
      <w:pPr>
        <w:ind w:left="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242A32">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8CFE00">
      <w:start w:val="1"/>
      <w:numFmt w:val="lowerRoman"/>
      <w:lvlText w:val="%3"/>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2C8036">
      <w:start w:val="1"/>
      <w:numFmt w:val="decimal"/>
      <w:lvlText w:val="%4"/>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70128E">
      <w:start w:val="1"/>
      <w:numFmt w:val="lowerLetter"/>
      <w:lvlText w:val="%5"/>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C8380E">
      <w:start w:val="1"/>
      <w:numFmt w:val="lowerRoman"/>
      <w:lvlText w:val="%6"/>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C2F090">
      <w:start w:val="1"/>
      <w:numFmt w:val="decimal"/>
      <w:lvlText w:val="%7"/>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FECA6A">
      <w:start w:val="1"/>
      <w:numFmt w:val="lowerLetter"/>
      <w:lvlText w:val="%8"/>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1A9AC2">
      <w:start w:val="1"/>
      <w:numFmt w:val="lowerRoman"/>
      <w:lvlText w:val="%9"/>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734F2B"/>
    <w:multiLevelType w:val="hybridMultilevel"/>
    <w:tmpl w:val="F06AB480"/>
    <w:lvl w:ilvl="0" w:tplc="3A2E6B2A">
      <w:start w:val="1"/>
      <w:numFmt w:val="bullet"/>
      <w:lvlText w:val="-"/>
      <w:lvlJc w:val="left"/>
      <w:pPr>
        <w:ind w:left="371"/>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A87E554E">
      <w:start w:val="1"/>
      <w:numFmt w:val="bullet"/>
      <w:lvlText w:val="o"/>
      <w:lvlJc w:val="left"/>
      <w:pPr>
        <w:ind w:left="13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2ADE0344">
      <w:start w:val="1"/>
      <w:numFmt w:val="bullet"/>
      <w:lvlText w:val="▪"/>
      <w:lvlJc w:val="left"/>
      <w:pPr>
        <w:ind w:left="21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806C395A">
      <w:start w:val="1"/>
      <w:numFmt w:val="bullet"/>
      <w:lvlText w:val="•"/>
      <w:lvlJc w:val="left"/>
      <w:pPr>
        <w:ind w:left="28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B59CD88A">
      <w:start w:val="1"/>
      <w:numFmt w:val="bullet"/>
      <w:lvlText w:val="o"/>
      <w:lvlJc w:val="left"/>
      <w:pPr>
        <w:ind w:left="35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A3686ED0">
      <w:start w:val="1"/>
      <w:numFmt w:val="bullet"/>
      <w:lvlText w:val="▪"/>
      <w:lvlJc w:val="left"/>
      <w:pPr>
        <w:ind w:left="42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B6FC5856">
      <w:start w:val="1"/>
      <w:numFmt w:val="bullet"/>
      <w:lvlText w:val="•"/>
      <w:lvlJc w:val="left"/>
      <w:pPr>
        <w:ind w:left="49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5772104C">
      <w:start w:val="1"/>
      <w:numFmt w:val="bullet"/>
      <w:lvlText w:val="o"/>
      <w:lvlJc w:val="left"/>
      <w:pPr>
        <w:ind w:left="57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9ECA44E4">
      <w:start w:val="1"/>
      <w:numFmt w:val="bullet"/>
      <w:lvlText w:val="▪"/>
      <w:lvlJc w:val="left"/>
      <w:pPr>
        <w:ind w:left="64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78D"/>
    <w:rsid w:val="00526B5F"/>
    <w:rsid w:val="008B578D"/>
    <w:rsid w:val="00F4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9805"/>
  <w15:docId w15:val="{AF3150BA-06DB-4677-B1B3-E1EBDD71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2" w:lineRule="auto"/>
      <w:ind w:left="1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42"/>
      <w:ind w:left="10" w:right="1217" w:hanging="10"/>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F46B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6B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6B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6B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basedOn w:val="DefaultParagraphFont"/>
    <w:link w:val="Heading2"/>
    <w:uiPriority w:val="9"/>
    <w:semiHidden/>
    <w:rsid w:val="00F46B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6B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6B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6B37"/>
    <w:rPr>
      <w:rFonts w:asciiTheme="majorHAnsi" w:eastAsiaTheme="majorEastAsia" w:hAnsiTheme="majorHAnsi" w:cstheme="majorBidi"/>
      <w:color w:val="2F5496" w:themeColor="accent1" w:themeShade="BF"/>
    </w:rPr>
  </w:style>
  <w:style w:type="table" w:customStyle="1" w:styleId="TableGrid">
    <w:name w:val="TableGrid"/>
    <w:rsid w:val="00F46B37"/>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doi.org/10.1080/13548506.2014.1002851" TargetMode="External"/><Relationship Id="rId21" Type="http://schemas.openxmlformats.org/officeDocument/2006/relationships/hyperlink" Target="https://www.youtube.com/watch?v=fDZI-4udE_o" TargetMode="External"/><Relationship Id="rId42" Type="http://schemas.openxmlformats.org/officeDocument/2006/relationships/hyperlink" Target="https://doi.org/10.1089/acm.2005.11.69" TargetMode="External"/><Relationship Id="rId47" Type="http://schemas.openxmlformats.org/officeDocument/2006/relationships/hyperlink" Target="http://doi.org/fxfsbq" TargetMode="External"/><Relationship Id="rId63" Type="http://schemas.openxmlformats.org/officeDocument/2006/relationships/footer" Target="footer2.xml"/><Relationship Id="rId68" Type="http://schemas.openxmlformats.org/officeDocument/2006/relationships/image" Target="media/image1.jpg"/><Relationship Id="rId16" Type="http://schemas.openxmlformats.org/officeDocument/2006/relationships/hyperlink" Target="https://doi.org/10.1111/j.1365-2354.1996.tb00225.x" TargetMode="External"/><Relationship Id="rId11" Type="http://schemas.openxmlformats.org/officeDocument/2006/relationships/hyperlink" Target="https://doi.org/10.1016/0163-8343(94)90021-3" TargetMode="External"/><Relationship Id="rId24" Type="http://schemas.openxmlformats.org/officeDocument/2006/relationships/hyperlink" Target="http://bit.ly/2D6ux8U" TargetMode="External"/><Relationship Id="rId32" Type="http://schemas.openxmlformats.org/officeDocument/2006/relationships/hyperlink" Target="http://doi.org/b54qm3" TargetMode="External"/><Relationship Id="rId37" Type="http://schemas.openxmlformats.org/officeDocument/2006/relationships/hyperlink" Target="https://doi.org/10.1111/j.1751-9861.2011.00070.x" TargetMode="External"/><Relationship Id="rId40" Type="http://schemas.openxmlformats.org/officeDocument/2006/relationships/hyperlink" Target="https://doi.org/10.1037/1072-5245.13.3.273" TargetMode="External"/><Relationship Id="rId45" Type="http://schemas.openxmlformats.org/officeDocument/2006/relationships/hyperlink" Target="http://doi.org/fxfsbq" TargetMode="External"/><Relationship Id="rId53" Type="http://schemas.openxmlformats.org/officeDocument/2006/relationships/hyperlink" Target="http://iopscience.iop.org/article/10.1088/1742-6596/738/1/012123" TargetMode="External"/><Relationship Id="rId58" Type="http://schemas.openxmlformats.org/officeDocument/2006/relationships/hyperlink" Target="http://iopscience.iop.org/article/10.1088/1742-6596/806/1/012007" TargetMode="External"/><Relationship Id="rId66" Type="http://schemas.openxmlformats.org/officeDocument/2006/relationships/hyperlink" Target="http://creativecommons.org/licenses/by/3.0" TargetMode="External"/><Relationship Id="rId74" Type="http://schemas.openxmlformats.org/officeDocument/2006/relationships/image" Target="media/image7.jp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doi.org/10.1016/0738-3991(89)90046-3" TargetMode="External"/><Relationship Id="rId14" Type="http://schemas.openxmlformats.org/officeDocument/2006/relationships/hyperlink" Target="https://doi.org/10.1177/000992280304200607" TargetMode="External"/><Relationship Id="rId22" Type="http://schemas.openxmlformats.org/officeDocument/2006/relationships/hyperlink" Target="https://www.youtube.com/watch?v=fDZI-4udE_o" TargetMode="External"/><Relationship Id="rId27" Type="http://schemas.openxmlformats.org/officeDocument/2006/relationships/hyperlink" Target="https://doi.org/10.1080/13548506.2014.1002851" TargetMode="External"/><Relationship Id="rId30" Type="http://schemas.openxmlformats.org/officeDocument/2006/relationships/hyperlink" Target="http://doi.org/dztcdf" TargetMode="External"/><Relationship Id="rId35" Type="http://schemas.openxmlformats.org/officeDocument/2006/relationships/hyperlink" Target="https://doi.org/10.1007/s10865-012-9464-7" TargetMode="External"/><Relationship Id="rId43" Type="http://schemas.openxmlformats.org/officeDocument/2006/relationships/hyperlink" Target="http://doi.org/fzmtjd" TargetMode="External"/><Relationship Id="rId48" Type="http://schemas.openxmlformats.org/officeDocument/2006/relationships/hyperlink" Target="https://doi.org/10.1037/10352-001" TargetMode="External"/><Relationship Id="rId56" Type="http://schemas.openxmlformats.org/officeDocument/2006/relationships/hyperlink" Target="http://iopscience.iop.org/article/10.1088/1742-6596/664/7/072033" TargetMode="External"/><Relationship Id="rId64" Type="http://schemas.openxmlformats.org/officeDocument/2006/relationships/header" Target="header3.xml"/><Relationship Id="rId69" Type="http://schemas.openxmlformats.org/officeDocument/2006/relationships/image" Target="media/image2.jpg"/><Relationship Id="rId77" Type="http://schemas.openxmlformats.org/officeDocument/2006/relationships/header" Target="header5.xml"/><Relationship Id="rId8" Type="http://schemas.openxmlformats.org/officeDocument/2006/relationships/hyperlink" Target="https://www.apa.org/news/press/releases/stress/2017/state-nation.pdf" TargetMode="External"/><Relationship Id="rId51" Type="http://schemas.openxmlformats.org/officeDocument/2006/relationships/hyperlink" Target="http://iopscience.iop.org/article/10.1088/1742-6596/738/1/012123" TargetMode="External"/><Relationship Id="rId72" Type="http://schemas.openxmlformats.org/officeDocument/2006/relationships/image" Target="media/image5.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177/000992280304200607" TargetMode="External"/><Relationship Id="rId17" Type="http://schemas.openxmlformats.org/officeDocument/2006/relationships/hyperlink" Target="https://doi.org/10.1177/1049731506293741" TargetMode="External"/><Relationship Id="rId25" Type="http://schemas.openxmlformats.org/officeDocument/2006/relationships/hyperlink" Target="http://bit.ly/2D6ux8U" TargetMode="External"/><Relationship Id="rId33" Type="http://schemas.openxmlformats.org/officeDocument/2006/relationships/hyperlink" Target="http://doi.org/b54qm3" TargetMode="External"/><Relationship Id="rId38" Type="http://schemas.openxmlformats.org/officeDocument/2006/relationships/hyperlink" Target="https://doi.org/10.1111/j.1751-9861.2011.00070.x" TargetMode="External"/><Relationship Id="rId46" Type="http://schemas.openxmlformats.org/officeDocument/2006/relationships/hyperlink" Target="http://doi.org/fxfsbq" TargetMode="External"/><Relationship Id="rId59" Type="http://schemas.openxmlformats.org/officeDocument/2006/relationships/hyperlink" Target="http://iopscience.iop.org/article/10.1088/1742-6596/806/1/012007" TargetMode="External"/><Relationship Id="rId67" Type="http://schemas.openxmlformats.org/officeDocument/2006/relationships/hyperlink" Target="http://creativecommons.org/licenses/by/3.0" TargetMode="External"/><Relationship Id="rId20" Type="http://schemas.openxmlformats.org/officeDocument/2006/relationships/hyperlink" Target="https://doi.org/10.1016/0738-3991(89)90046-3" TargetMode="External"/><Relationship Id="rId41" Type="http://schemas.openxmlformats.org/officeDocument/2006/relationships/hyperlink" Target="https://doi.org/10.1089/acm.2005.11.69" TargetMode="External"/><Relationship Id="rId54" Type="http://schemas.openxmlformats.org/officeDocument/2006/relationships/hyperlink" Target="http://iopscience.iop.org/article/10.1088/1742-6596/664/7/072033" TargetMode="External"/><Relationship Id="rId62" Type="http://schemas.openxmlformats.org/officeDocument/2006/relationships/footer" Target="footer1.xml"/><Relationship Id="rId70" Type="http://schemas.openxmlformats.org/officeDocument/2006/relationships/image" Target="media/image3.jpg"/><Relationship Id="rId75"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365-2354.1996.tb00225.x" TargetMode="External"/><Relationship Id="rId23" Type="http://schemas.openxmlformats.org/officeDocument/2006/relationships/hyperlink" Target="http://bit.ly/2D6ux8U" TargetMode="External"/><Relationship Id="rId28" Type="http://schemas.openxmlformats.org/officeDocument/2006/relationships/hyperlink" Target="http://doi.org/dztcdf" TargetMode="External"/><Relationship Id="rId36" Type="http://schemas.openxmlformats.org/officeDocument/2006/relationships/hyperlink" Target="https://doi.org/10.1007/s10865-012-9464-7" TargetMode="External"/><Relationship Id="rId49" Type="http://schemas.openxmlformats.org/officeDocument/2006/relationships/hyperlink" Target="https://doi.org/10.1037/10352-001" TargetMode="External"/><Relationship Id="rId57" Type="http://schemas.openxmlformats.org/officeDocument/2006/relationships/hyperlink" Target="http://iopscience.iop.org/article/10.1088/1742-6596/806/1/012007" TargetMode="External"/><Relationship Id="rId10" Type="http://schemas.openxmlformats.org/officeDocument/2006/relationships/hyperlink" Target="https://doi.org/10.1016/0163-8343(94)90021-3" TargetMode="External"/><Relationship Id="rId31" Type="http://schemas.openxmlformats.org/officeDocument/2006/relationships/hyperlink" Target="http://doi.org/b54qm3" TargetMode="External"/><Relationship Id="rId44" Type="http://schemas.openxmlformats.org/officeDocument/2006/relationships/hyperlink" Target="http://doi.org/fzmtjd" TargetMode="External"/><Relationship Id="rId52" Type="http://schemas.openxmlformats.org/officeDocument/2006/relationships/hyperlink" Target="http://iopscience.iop.org/article/10.1088/1742-6596/738/1/012123" TargetMode="External"/><Relationship Id="rId60" Type="http://schemas.openxmlformats.org/officeDocument/2006/relationships/header" Target="header1.xml"/><Relationship Id="rId65" Type="http://schemas.openxmlformats.org/officeDocument/2006/relationships/footer" Target="footer3.xml"/><Relationship Id="rId73" Type="http://schemas.openxmlformats.org/officeDocument/2006/relationships/image" Target="media/image6.png"/><Relationship Id="rId78"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s://doi.org/10.1016/0163-8343(94)90021-3" TargetMode="External"/><Relationship Id="rId13" Type="http://schemas.openxmlformats.org/officeDocument/2006/relationships/hyperlink" Target="https://doi.org/10.1177/000992280304200607" TargetMode="External"/><Relationship Id="rId18" Type="http://schemas.openxmlformats.org/officeDocument/2006/relationships/hyperlink" Target="https://doi.org/10.1177/1049731506293741" TargetMode="External"/><Relationship Id="rId39" Type="http://schemas.openxmlformats.org/officeDocument/2006/relationships/hyperlink" Target="https://doi.org/10.1037/1072-5245.13.3.273" TargetMode="External"/><Relationship Id="rId34" Type="http://schemas.openxmlformats.org/officeDocument/2006/relationships/hyperlink" Target="https://doi.org/10.1007/s10865-012-9464-7" TargetMode="External"/><Relationship Id="rId50" Type="http://schemas.openxmlformats.org/officeDocument/2006/relationships/hyperlink" Target="https://doi.org/10.1088/1742-6596/887/1/012089" TargetMode="External"/><Relationship Id="rId55" Type="http://schemas.openxmlformats.org/officeDocument/2006/relationships/hyperlink" Target="http://iopscience.iop.org/article/10.1088/1742-6596/664/7/072033" TargetMode="External"/><Relationship Id="rId76" Type="http://schemas.openxmlformats.org/officeDocument/2006/relationships/header" Target="header4.xml"/><Relationship Id="rId7" Type="http://schemas.openxmlformats.org/officeDocument/2006/relationships/hyperlink" Target="https://www.apa.org/news/press/releases/stress/2017/state-nation.pdf" TargetMode="External"/><Relationship Id="rId71"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doi.org/dztc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6004</Words>
  <Characters>34228</Characters>
  <Application>Microsoft Office Word</Application>
  <DocSecurity>0</DocSecurity>
  <Lines>285</Lines>
  <Paragraphs>80</Paragraphs>
  <ScaleCrop>false</ScaleCrop>
  <Company/>
  <LinksUpToDate>false</LinksUpToDate>
  <CharactersWithSpaces>40152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Freel</dc:creator>
  <cp:keywords/>
  <cp:lastModifiedBy>David Kinney</cp:lastModifiedBy>
  <cp:revision>2</cp:revision>
  <dcterms:created xsi:type="dcterms:W3CDTF">2021-03-29T21:54:00Z</dcterms:created>
  <dcterms:modified xsi:type="dcterms:W3CDTF">2021-03-29T21:54:00Z</dcterms:modified>
</cp:coreProperties>
</file>